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BBC91" w14:textId="77777777" w:rsidR="0047534E" w:rsidRPr="00984F6C" w:rsidRDefault="0047534E" w:rsidP="0047534E">
      <w:pPr>
        <w:bidi w:val="0"/>
        <w:spacing w:after="240"/>
        <w:ind w:left="720"/>
        <w:rPr>
          <w:rFonts w:asciiTheme="minorBidi" w:hAnsiTheme="minorBidi"/>
          <w:rtl/>
        </w:rPr>
      </w:pPr>
      <w:r>
        <w:rPr>
          <w:noProof/>
        </w:rPr>
        <w:drawing>
          <wp:inline distT="0" distB="0" distL="0" distR="0" wp14:anchorId="2923C789" wp14:editId="5CAA93A8">
            <wp:extent cx="2385391" cy="956582"/>
            <wp:effectExtent l="0" t="0" r="0" b="0"/>
            <wp:docPr id="26" name="תמונה 26" descr="Image result for technion 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echnion e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6187" cy="960911"/>
                    </a:xfrm>
                    <a:prstGeom prst="rect">
                      <a:avLst/>
                    </a:prstGeom>
                    <a:noFill/>
                    <a:ln>
                      <a:noFill/>
                    </a:ln>
                  </pic:spPr>
                </pic:pic>
              </a:graphicData>
            </a:graphic>
          </wp:inline>
        </w:drawing>
      </w:r>
      <w:r>
        <w:rPr>
          <w:rFonts w:asciiTheme="minorBidi" w:hAnsiTheme="minorBidi"/>
        </w:rPr>
        <w:t xml:space="preserve"> </w:t>
      </w:r>
      <w:r>
        <w:rPr>
          <w:rFonts w:asciiTheme="minorBidi" w:hAnsiTheme="minorBidi"/>
        </w:rPr>
        <w:tab/>
      </w:r>
      <w:r>
        <w:rPr>
          <w:noProof/>
        </w:rPr>
        <w:drawing>
          <wp:inline distT="0" distB="0" distL="0" distR="0" wp14:anchorId="16EF7969" wp14:editId="7C1181C4">
            <wp:extent cx="1685677" cy="879420"/>
            <wp:effectExtent l="0" t="0" r="0" b="0"/>
            <wp:docPr id="25" name="תמונה 25" descr="Image result for technion 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8267" cy="885988"/>
                    </a:xfrm>
                    <a:prstGeom prst="rect">
                      <a:avLst/>
                    </a:prstGeom>
                    <a:noFill/>
                    <a:ln>
                      <a:noFill/>
                    </a:ln>
                  </pic:spPr>
                </pic:pic>
              </a:graphicData>
            </a:graphic>
          </wp:inline>
        </w:drawing>
      </w:r>
    </w:p>
    <w:p w14:paraId="27EDAAF1" w14:textId="77777777" w:rsidR="0047534E" w:rsidRDefault="0047534E" w:rsidP="0047534E">
      <w:pPr>
        <w:pStyle w:val="Title"/>
        <w:pBdr>
          <w:bottom w:val="none" w:sz="0" w:space="0" w:color="auto"/>
        </w:pBdr>
        <w:bidi w:val="0"/>
        <w:spacing w:after="240"/>
        <w:ind w:left="720"/>
        <w:rPr>
          <w:rFonts w:ascii="Times New Roman" w:eastAsia="Times New Roman" w:hAnsi="Times New Roman" w:cs="Times New Roman"/>
          <w:b/>
          <w:bCs/>
          <w:color w:val="333333"/>
          <w:kern w:val="36"/>
          <w:sz w:val="24"/>
          <w:szCs w:val="24"/>
        </w:rPr>
      </w:pPr>
    </w:p>
    <w:p w14:paraId="63C3B617" w14:textId="77777777" w:rsidR="0047534E" w:rsidRDefault="0047534E" w:rsidP="0047534E">
      <w:pPr>
        <w:pStyle w:val="Title"/>
        <w:pBdr>
          <w:bottom w:val="none" w:sz="0" w:space="0" w:color="auto"/>
        </w:pBdr>
        <w:bidi w:val="0"/>
        <w:spacing w:after="240"/>
        <w:ind w:left="720"/>
        <w:rPr>
          <w:rFonts w:ascii="Times New Roman" w:eastAsia="Times New Roman" w:hAnsi="Times New Roman" w:cs="Times New Roman"/>
          <w:b/>
          <w:bCs/>
          <w:color w:val="333333"/>
          <w:kern w:val="36"/>
          <w:sz w:val="24"/>
          <w:szCs w:val="24"/>
        </w:rPr>
      </w:pPr>
    </w:p>
    <w:p w14:paraId="662D88B0" w14:textId="77777777" w:rsidR="0047534E" w:rsidRPr="003162FD" w:rsidRDefault="00A67178" w:rsidP="0047534E">
      <w:pPr>
        <w:pStyle w:val="Title"/>
        <w:pBdr>
          <w:bottom w:val="none" w:sz="0" w:space="0" w:color="auto"/>
        </w:pBdr>
        <w:bidi w:val="0"/>
        <w:spacing w:after="240"/>
        <w:ind w:left="720"/>
        <w:rPr>
          <w:rFonts w:ascii="Times New Roman" w:eastAsia="Times New Roman" w:hAnsi="Times New Roman" w:cs="Times New Roman"/>
          <w:b/>
          <w:bCs/>
          <w:color w:val="333333"/>
          <w:kern w:val="36"/>
          <w:sz w:val="36"/>
          <w:szCs w:val="36"/>
        </w:rPr>
      </w:pPr>
      <w:sdt>
        <w:sdtPr>
          <w:rPr>
            <w:rFonts w:ascii="Times New Roman" w:eastAsia="Times New Roman" w:hAnsi="Times New Roman" w:cs="Times New Roman"/>
            <w:b/>
            <w:bCs/>
            <w:color w:val="333333"/>
            <w:kern w:val="36"/>
            <w:sz w:val="24"/>
            <w:szCs w:val="24"/>
          </w:rPr>
          <w:alias w:val="קטגוריה"/>
          <w:id w:val="856936638"/>
          <w:placeholder>
            <w:docPart w:val="34950BAA94CE4D3887EFBF1087D0806A"/>
          </w:placeholder>
          <w:dataBinding w:prefixMappings="xmlns:ns0='http://purl.org/dc/elements/1.1/' xmlns:ns1='http://schemas.openxmlformats.org/package/2006/metadata/core-properties' " w:xpath="/ns1:coreProperties[1]/ns1:category[1]" w:storeItemID="{6C3C8BC8-F283-45AE-878A-BAB7291924A1}"/>
          <w:text/>
        </w:sdtPr>
        <w:sdtContent>
          <w:r w:rsidR="0047534E" w:rsidRPr="00CE60A9">
            <w:rPr>
              <w:rFonts w:ascii="Times New Roman" w:eastAsia="Times New Roman" w:hAnsi="Times New Roman" w:cs="Times New Roman"/>
              <w:b/>
              <w:bCs/>
              <w:color w:val="333333"/>
              <w:kern w:val="36"/>
              <w:sz w:val="24"/>
              <w:szCs w:val="24"/>
            </w:rPr>
            <w:t>Technion</w:t>
          </w:r>
          <w:r w:rsidR="0047534E" w:rsidRPr="00CE60A9">
            <w:rPr>
              <w:rFonts w:ascii="Times New Roman" w:eastAsia="Times New Roman" w:hAnsi="Times New Roman" w:cs="Times New Roman" w:hint="cs"/>
              <w:b/>
              <w:bCs/>
              <w:color w:val="333333"/>
              <w:kern w:val="36"/>
              <w:sz w:val="24"/>
              <w:szCs w:val="24"/>
            </w:rPr>
            <w:t>—</w:t>
          </w:r>
          <w:r w:rsidR="0047534E" w:rsidRPr="00CE60A9">
            <w:rPr>
              <w:rFonts w:ascii="Times New Roman" w:eastAsia="Times New Roman" w:hAnsi="Times New Roman" w:cs="Times New Roman"/>
              <w:b/>
              <w:bCs/>
              <w:color w:val="333333"/>
              <w:kern w:val="36"/>
              <w:sz w:val="24"/>
              <w:szCs w:val="24"/>
            </w:rPr>
            <w:t xml:space="preserve"> Israel Institute of Technology, Haifa, Israel, Department of Electrical Engineering</w:t>
          </w:r>
        </w:sdtContent>
      </w:sdt>
    </w:p>
    <w:p w14:paraId="7BE1BD32" w14:textId="77777777" w:rsidR="0047534E" w:rsidRPr="002F6B2E" w:rsidRDefault="0047534E" w:rsidP="0047534E">
      <w:pPr>
        <w:bidi w:val="0"/>
        <w:spacing w:after="240"/>
        <w:ind w:left="720"/>
        <w:rPr>
          <w:rtl/>
        </w:rPr>
      </w:pPr>
    </w:p>
    <w:p w14:paraId="1E2431A2" w14:textId="77777777" w:rsidR="0047534E" w:rsidRPr="00984F6C" w:rsidRDefault="0047534E" w:rsidP="0047534E">
      <w:pPr>
        <w:bidi w:val="0"/>
        <w:spacing w:after="240"/>
        <w:ind w:left="720"/>
        <w:jc w:val="center"/>
        <w:rPr>
          <w:rFonts w:asciiTheme="minorBidi" w:hAnsiTheme="minorBidi"/>
          <w:rtl/>
        </w:rPr>
      </w:pPr>
      <w:r>
        <w:rPr>
          <w:noProof/>
        </w:rPr>
        <w:drawing>
          <wp:inline distT="0" distB="0" distL="0" distR="0" wp14:anchorId="46AC2720" wp14:editId="7BC53058">
            <wp:extent cx="4539833" cy="1389149"/>
            <wp:effectExtent l="0" t="0" r="0" b="0"/>
            <wp:docPr id="30" name="Picture 30" descr="http://psl.eelabs.technion.ac.il/wp-content/uploads/sites/7/2016/07/LOGO-PSL2-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sl.eelabs.technion.ac.il/wp-content/uploads/sites/7/2016/07/LOGO-PSL2-colo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65982" cy="1397150"/>
                    </a:xfrm>
                    <a:prstGeom prst="rect">
                      <a:avLst/>
                    </a:prstGeom>
                    <a:noFill/>
                    <a:ln>
                      <a:noFill/>
                    </a:ln>
                  </pic:spPr>
                </pic:pic>
              </a:graphicData>
            </a:graphic>
          </wp:inline>
        </w:drawing>
      </w:r>
    </w:p>
    <w:p w14:paraId="6D90E11A" w14:textId="77777777" w:rsidR="0047534E" w:rsidRPr="00984F6C" w:rsidRDefault="0047534E" w:rsidP="0047534E">
      <w:pPr>
        <w:bidi w:val="0"/>
        <w:spacing w:after="240"/>
        <w:ind w:left="720"/>
        <w:rPr>
          <w:rFonts w:asciiTheme="minorBidi" w:hAnsiTheme="minorBidi"/>
          <w:rtl/>
        </w:rPr>
      </w:pPr>
    </w:p>
    <w:p w14:paraId="6A1886B2" w14:textId="77777777" w:rsidR="0047534E" w:rsidRPr="002F6B2E" w:rsidRDefault="00A67178" w:rsidP="0047534E">
      <w:pPr>
        <w:pStyle w:val="Title"/>
        <w:bidi w:val="0"/>
        <w:spacing w:after="240"/>
        <w:ind w:left="720"/>
        <w:rPr>
          <w:rFonts w:asciiTheme="minorBidi" w:hAnsiTheme="minorBidi" w:cstheme="minorBidi"/>
          <w:color w:val="0070C0"/>
          <w:rtl/>
        </w:rPr>
      </w:pPr>
      <w:sdt>
        <w:sdtPr>
          <w:rPr>
            <w:rFonts w:ascii="Times New Roman" w:eastAsia="Times New Roman" w:hAnsi="Times New Roman" w:cs="Times New Roman"/>
            <w:b/>
            <w:bCs/>
            <w:color w:val="0070C0"/>
            <w:kern w:val="36"/>
            <w:sz w:val="48"/>
            <w:szCs w:val="48"/>
          </w:rPr>
          <w:alias w:val="כותרת"/>
          <w:id w:val="856936453"/>
          <w:placeholder>
            <w:docPart w:val="3360703DFC7E41E3A96CB428810EEF3A"/>
          </w:placeholder>
          <w:dataBinding w:prefixMappings="xmlns:ns0='http://purl.org/dc/elements/1.1/' xmlns:ns1='http://schemas.openxmlformats.org/package/2006/metadata/core-properties' " w:xpath="/ns1:coreProperties[1]/ns0:title[1]" w:storeItemID="{6C3C8BC8-F283-45AE-878A-BAB7291924A1}"/>
          <w:text/>
        </w:sdtPr>
        <w:sdtContent>
          <w:r w:rsidR="0047534E" w:rsidRPr="00DE1B4A">
            <w:rPr>
              <w:rFonts w:ascii="Times New Roman" w:eastAsia="Times New Roman" w:hAnsi="Times New Roman" w:cs="Times New Roman"/>
              <w:b/>
              <w:bCs/>
              <w:color w:val="0070C0"/>
              <w:kern w:val="36"/>
              <w:sz w:val="48"/>
              <w:szCs w:val="48"/>
            </w:rPr>
            <w:t xml:space="preserve">Maxeler Deep Learning </w:t>
          </w:r>
          <w:r w:rsidR="0047534E">
            <w:rPr>
              <w:rFonts w:ascii="Times New Roman" w:eastAsia="Times New Roman" w:hAnsi="Times New Roman" w:cs="Times New Roman"/>
              <w:b/>
              <w:bCs/>
              <w:color w:val="0070C0"/>
              <w:kern w:val="36"/>
              <w:sz w:val="48"/>
              <w:szCs w:val="48"/>
            </w:rPr>
            <w:t>–</w:t>
          </w:r>
          <w:r w:rsidR="0047534E" w:rsidRPr="00DE1B4A">
            <w:rPr>
              <w:rFonts w:ascii="Times New Roman" w:eastAsia="Times New Roman" w:hAnsi="Times New Roman" w:cs="Times New Roman"/>
              <w:b/>
              <w:bCs/>
              <w:color w:val="0070C0"/>
              <w:kern w:val="36"/>
              <w:sz w:val="48"/>
              <w:szCs w:val="48"/>
            </w:rPr>
            <w:t xml:space="preserve"> </w:t>
          </w:r>
          <w:r w:rsidR="0047534E">
            <w:rPr>
              <w:rFonts w:ascii="Times New Roman" w:eastAsia="Times New Roman" w:hAnsi="Times New Roman" w:cs="Times New Roman"/>
              <w:b/>
              <w:bCs/>
              <w:color w:val="0070C0"/>
              <w:kern w:val="36"/>
              <w:sz w:val="48"/>
              <w:szCs w:val="48"/>
            </w:rPr>
            <w:t xml:space="preserve">id </w:t>
          </w:r>
          <w:r w:rsidR="0047534E" w:rsidRPr="00DE1B4A">
            <w:rPr>
              <w:rFonts w:ascii="Times New Roman" w:eastAsia="Times New Roman" w:hAnsi="Times New Roman" w:cs="Times New Roman"/>
              <w:b/>
              <w:bCs/>
              <w:color w:val="0070C0"/>
              <w:kern w:val="36"/>
              <w:sz w:val="48"/>
              <w:szCs w:val="48"/>
            </w:rPr>
            <w:t>2984</w:t>
          </w:r>
        </w:sdtContent>
      </w:sdt>
    </w:p>
    <w:p w14:paraId="49F45C5D" w14:textId="77777777" w:rsidR="0047534E" w:rsidRPr="00984F6C" w:rsidRDefault="0047534E" w:rsidP="0047534E">
      <w:pPr>
        <w:bidi w:val="0"/>
        <w:spacing w:after="240"/>
        <w:ind w:left="720"/>
        <w:rPr>
          <w:rFonts w:asciiTheme="minorBidi" w:hAnsiTheme="minorBidi"/>
          <w:rtl/>
        </w:rPr>
      </w:pPr>
    </w:p>
    <w:p w14:paraId="3E8845BC" w14:textId="77777777" w:rsidR="0047534E" w:rsidRPr="002F6B2E" w:rsidRDefault="0047534E" w:rsidP="0047534E">
      <w:pPr>
        <w:pStyle w:val="Title"/>
        <w:bidi w:val="0"/>
        <w:spacing w:after="240"/>
        <w:ind w:left="720"/>
        <w:rPr>
          <w:rFonts w:asciiTheme="minorBidi" w:hAnsiTheme="minorBidi"/>
          <w:sz w:val="40"/>
          <w:szCs w:val="40"/>
          <w:rtl/>
        </w:rPr>
      </w:pPr>
      <w:r w:rsidRPr="002F6B2E">
        <w:rPr>
          <w:rFonts w:ascii="Times New Roman" w:eastAsia="Times New Roman" w:hAnsi="Times New Roman" w:cs="Times New Roman"/>
          <w:b/>
          <w:bCs/>
          <w:color w:val="333333"/>
          <w:kern w:val="36"/>
          <w:sz w:val="36"/>
          <w:szCs w:val="36"/>
        </w:rPr>
        <w:t>Final Report</w:t>
      </w:r>
    </w:p>
    <w:p w14:paraId="0CE810FF" w14:textId="77777777" w:rsidR="0047534E" w:rsidRPr="00984F6C" w:rsidRDefault="0047534E" w:rsidP="0047534E">
      <w:pPr>
        <w:bidi w:val="0"/>
        <w:spacing w:after="240"/>
        <w:ind w:left="720"/>
        <w:rPr>
          <w:rFonts w:asciiTheme="minorBidi" w:hAnsiTheme="minorBidi"/>
          <w:rtl/>
        </w:rPr>
      </w:pPr>
    </w:p>
    <w:p w14:paraId="3DE0B5FE" w14:textId="77777777" w:rsidR="0047534E" w:rsidRPr="00984F6C" w:rsidRDefault="0047534E" w:rsidP="0047534E">
      <w:pPr>
        <w:bidi w:val="0"/>
        <w:spacing w:after="240"/>
        <w:ind w:left="720"/>
        <w:rPr>
          <w:rFonts w:asciiTheme="minorBidi" w:hAnsiTheme="minorBidi"/>
          <w:rtl/>
        </w:rPr>
      </w:pPr>
    </w:p>
    <w:p w14:paraId="70B2A351" w14:textId="77777777" w:rsidR="0047534E" w:rsidRPr="00984F6C" w:rsidRDefault="0047534E" w:rsidP="0047534E">
      <w:pPr>
        <w:bidi w:val="0"/>
        <w:spacing w:after="240"/>
        <w:ind w:left="720"/>
        <w:rPr>
          <w:rFonts w:asciiTheme="minorBidi" w:hAnsiTheme="minorBidi"/>
          <w:sz w:val="14"/>
          <w:szCs w:val="14"/>
          <w:rtl/>
        </w:rPr>
      </w:pPr>
    </w:p>
    <w:p w14:paraId="103056A9" w14:textId="77777777" w:rsidR="0047534E" w:rsidRDefault="0047534E" w:rsidP="0047534E">
      <w:pPr>
        <w:pStyle w:val="Quote"/>
        <w:tabs>
          <w:tab w:val="left" w:pos="5737"/>
        </w:tabs>
        <w:spacing w:after="240"/>
        <w:ind w:left="720"/>
        <w:jc w:val="center"/>
        <w:rPr>
          <w:rStyle w:val="BookTitle"/>
          <w:rFonts w:asciiTheme="minorBidi" w:hAnsiTheme="minorBidi"/>
          <w:b/>
          <w:bCs/>
          <w:color w:val="auto"/>
        </w:rPr>
      </w:pPr>
      <w:r>
        <w:rPr>
          <w:rStyle w:val="IntenseEmphasis"/>
          <w:rFonts w:asciiTheme="minorBidi" w:hAnsiTheme="minorBidi"/>
          <w:color w:val="auto"/>
        </w:rPr>
        <w:t xml:space="preserve">By:  </w:t>
      </w:r>
      <w:sdt>
        <w:sdtPr>
          <w:rPr>
            <w:rStyle w:val="BookTitle"/>
            <w:rFonts w:asciiTheme="minorBidi" w:hAnsiTheme="minorBidi"/>
            <w:b/>
            <w:bCs/>
            <w:i w:val="0"/>
            <w:iCs w:val="0"/>
            <w:color w:val="auto"/>
          </w:rPr>
          <w:alias w:val="מחבר"/>
          <w:id w:val="856936476"/>
          <w:dataBinding w:prefixMappings="xmlns:ns0='http://purl.org/dc/elements/1.1/' xmlns:ns1='http://schemas.openxmlformats.org/package/2006/metadata/core-properties' " w:xpath="/ns1:coreProperties[1]/ns0:creator[1]" w:storeItemID="{6C3C8BC8-F283-45AE-878A-BAB7291924A1}"/>
          <w:text/>
        </w:sdtPr>
        <w:sdtContent>
          <w:r>
            <w:rPr>
              <w:rStyle w:val="BookTitle"/>
              <w:rFonts w:asciiTheme="minorBidi" w:hAnsiTheme="minorBidi"/>
              <w:b/>
              <w:bCs/>
              <w:i w:val="0"/>
              <w:iCs w:val="0"/>
              <w:color w:val="auto"/>
            </w:rPr>
            <w:t>Yogev Dotan, Dor Rosenblum</w:t>
          </w:r>
        </w:sdtContent>
      </w:sdt>
    </w:p>
    <w:p w14:paraId="29794B2A" w14:textId="77777777" w:rsidR="0047534E" w:rsidRDefault="0047534E" w:rsidP="0047534E">
      <w:pPr>
        <w:pStyle w:val="Quote"/>
        <w:tabs>
          <w:tab w:val="left" w:pos="5737"/>
        </w:tabs>
        <w:spacing w:after="240"/>
        <w:ind w:left="720"/>
        <w:jc w:val="center"/>
        <w:rPr>
          <w:rStyle w:val="BookTitle"/>
          <w:rFonts w:asciiTheme="minorBidi" w:hAnsiTheme="minorBidi"/>
          <w:b/>
          <w:bCs/>
          <w:color w:val="auto"/>
        </w:rPr>
      </w:pPr>
      <w:r w:rsidRPr="00486C62">
        <w:rPr>
          <w:rStyle w:val="IntenseEmphasis"/>
          <w:rFonts w:asciiTheme="minorBidi" w:hAnsiTheme="minorBidi"/>
          <w:color w:val="auto"/>
        </w:rPr>
        <w:t xml:space="preserve">Supervisors: </w:t>
      </w:r>
      <w:sdt>
        <w:sdtPr>
          <w:rPr>
            <w:rStyle w:val="IntenseEmphasis"/>
            <w:rFonts w:asciiTheme="minorBidi" w:hAnsiTheme="minorBidi"/>
            <w:color w:val="auto"/>
          </w:rPr>
          <w:alias w:val="מנהל"/>
          <w:tag w:val=""/>
          <w:id w:val="-705641993"/>
          <w:placeholder>
            <w:docPart w:val="811E79576097445FA44CB716A4F1A31D"/>
          </w:placeholder>
          <w:dataBinding w:prefixMappings="xmlns:ns0='http://schemas.openxmlformats.org/officeDocument/2006/extended-properties' " w:xpath="/ns0:Properties[1]/ns0:Manager[1]" w:storeItemID="{6668398D-A668-4E3E-A5EB-62B293D839F1}"/>
          <w:text/>
        </w:sdtPr>
        <w:sdtContent>
          <w:r w:rsidRPr="00486C62">
            <w:rPr>
              <w:rStyle w:val="IntenseEmphasis"/>
              <w:rFonts w:asciiTheme="minorBidi" w:hAnsiTheme="minorBidi"/>
              <w:color w:val="auto"/>
            </w:rPr>
            <w:t>Oz Shmueli, Chaim Baskin</w:t>
          </w:r>
        </w:sdtContent>
      </w:sdt>
    </w:p>
    <w:p w14:paraId="2D4565D2" w14:textId="77777777" w:rsidR="0047534E" w:rsidRPr="00486C62" w:rsidRDefault="0047534E" w:rsidP="0047534E">
      <w:pPr>
        <w:bidi w:val="0"/>
        <w:spacing w:after="240"/>
        <w:ind w:left="720"/>
        <w:rPr>
          <w:rtl/>
        </w:rPr>
      </w:pPr>
    </w:p>
    <w:p w14:paraId="5A6001C7" w14:textId="77777777" w:rsidR="0047534E" w:rsidRDefault="0047534E" w:rsidP="0047534E">
      <w:pPr>
        <w:bidi w:val="0"/>
        <w:spacing w:after="240"/>
        <w:ind w:left="720"/>
        <w:rPr>
          <w:rFonts w:asciiTheme="minorBidi" w:hAnsiTheme="minorBidi"/>
          <w:sz w:val="14"/>
          <w:szCs w:val="14"/>
          <w:rtl/>
        </w:rPr>
      </w:pPr>
    </w:p>
    <w:p w14:paraId="30311CFD" w14:textId="77777777" w:rsidR="0047534E" w:rsidRPr="003162FD" w:rsidRDefault="0047534E" w:rsidP="0047534E">
      <w:pPr>
        <w:pStyle w:val="Title"/>
        <w:bidi w:val="0"/>
        <w:spacing w:after="240"/>
        <w:ind w:left="720"/>
        <w:rPr>
          <w:rFonts w:asciiTheme="minorBidi" w:hAnsiTheme="minorBidi"/>
          <w:sz w:val="28"/>
          <w:szCs w:val="28"/>
          <w:rtl/>
        </w:rPr>
      </w:pPr>
      <w:r>
        <w:rPr>
          <w:rFonts w:ascii="Times New Roman" w:eastAsia="Times New Roman" w:hAnsi="Times New Roman" w:cs="Times New Roman"/>
          <w:b/>
          <w:bCs/>
          <w:color w:val="333333"/>
          <w:kern w:val="36"/>
          <w:sz w:val="24"/>
          <w:szCs w:val="24"/>
        </w:rPr>
        <w:t>November 2017</w:t>
      </w:r>
    </w:p>
    <w:p w14:paraId="6731ECC0" w14:textId="77777777" w:rsidR="0047534E" w:rsidRDefault="0047534E" w:rsidP="0047534E">
      <w:pPr>
        <w:bidi w:val="0"/>
        <w:spacing w:after="240"/>
        <w:ind w:left="720"/>
        <w:rPr>
          <w:rFonts w:asciiTheme="minorBidi" w:hAnsiTheme="minorBidi"/>
          <w:sz w:val="14"/>
          <w:szCs w:val="14"/>
          <w:rtl/>
        </w:rPr>
      </w:pPr>
    </w:p>
    <w:p w14:paraId="01546F99" w14:textId="77777777" w:rsidR="0047534E" w:rsidRDefault="0047534E" w:rsidP="0047534E">
      <w:pPr>
        <w:bidi w:val="0"/>
        <w:spacing w:after="240"/>
        <w:ind w:left="720"/>
        <w:rPr>
          <w:rFonts w:asciiTheme="minorBidi" w:hAnsiTheme="minorBidi"/>
          <w:sz w:val="14"/>
          <w:szCs w:val="14"/>
          <w:rtl/>
        </w:rPr>
      </w:pPr>
    </w:p>
    <w:p w14:paraId="1F49FF00" w14:textId="77777777" w:rsidR="0047534E" w:rsidRDefault="0047534E" w:rsidP="0047534E">
      <w:pPr>
        <w:bidi w:val="0"/>
        <w:spacing w:after="240"/>
        <w:ind w:left="720"/>
        <w:rPr>
          <w:rFonts w:asciiTheme="minorBidi" w:hAnsiTheme="minorBidi"/>
          <w:sz w:val="14"/>
          <w:szCs w:val="14"/>
          <w:rtl/>
        </w:rPr>
      </w:pPr>
    </w:p>
    <w:p w14:paraId="74C8623D" w14:textId="77777777" w:rsidR="0047534E" w:rsidRDefault="0047534E" w:rsidP="0047534E">
      <w:pPr>
        <w:bidi w:val="0"/>
        <w:spacing w:after="240"/>
        <w:ind w:left="720"/>
        <w:rPr>
          <w:rFonts w:asciiTheme="minorBidi" w:hAnsiTheme="minorBidi"/>
          <w:sz w:val="14"/>
          <w:szCs w:val="14"/>
          <w:rtl/>
        </w:rPr>
      </w:pPr>
    </w:p>
    <w:sdt>
      <w:sdtPr>
        <w:rPr>
          <w:rFonts w:asciiTheme="minorHAnsi" w:eastAsiaTheme="minorEastAsia" w:hAnsiTheme="minorHAnsi"/>
          <w:b w:val="0"/>
          <w:bCs w:val="0"/>
          <w:spacing w:val="0"/>
          <w:kern w:val="0"/>
          <w:sz w:val="22"/>
          <w:szCs w:val="22"/>
          <w:cs/>
          <w:lang w:val="he-IL"/>
        </w:rPr>
        <w:id w:val="-477844706"/>
        <w:docPartObj>
          <w:docPartGallery w:val="Table of Contents"/>
          <w:docPartUnique/>
        </w:docPartObj>
      </w:sdtPr>
      <w:sdtEndPr>
        <w:rPr>
          <w:cs w:val="0"/>
        </w:rPr>
      </w:sdtEndPr>
      <w:sdtContent>
        <w:p w14:paraId="466DAF30" w14:textId="77777777" w:rsidR="0047534E" w:rsidRDefault="0047534E" w:rsidP="0047534E">
          <w:pPr>
            <w:pStyle w:val="TOCHeading"/>
            <w:numPr>
              <w:ilvl w:val="0"/>
              <w:numId w:val="0"/>
            </w:numPr>
            <w:bidi w:val="0"/>
            <w:spacing w:after="240"/>
            <w:ind w:left="793" w:hanging="709"/>
            <w:jc w:val="center"/>
            <w:rPr>
              <w:rtl/>
              <w:cs/>
            </w:rPr>
          </w:pPr>
          <w:r w:rsidRPr="00525ED4">
            <w:rPr>
              <w:rFonts w:cs="Arial"/>
              <w:rtl/>
              <w:lang w:val="he-IL"/>
            </w:rPr>
            <w:t>Table of Contents</w:t>
          </w:r>
        </w:p>
        <w:bookmarkStart w:id="0" w:name="_GoBack"/>
        <w:bookmarkEnd w:id="0"/>
        <w:p w14:paraId="21713A4C" w14:textId="5031F722" w:rsidR="00C45194" w:rsidRDefault="0047534E">
          <w:pPr>
            <w:pStyle w:val="TOC1"/>
            <w:bidi/>
            <w:rPr>
              <w:noProof/>
              <w:rtl/>
            </w:rPr>
          </w:pPr>
          <w:r>
            <w:fldChar w:fldCharType="begin"/>
          </w:r>
          <w:r>
            <w:instrText xml:space="preserve"> TOC \o "1-3" \h \z \u </w:instrText>
          </w:r>
          <w:r>
            <w:fldChar w:fldCharType="separate"/>
          </w:r>
          <w:hyperlink w:anchor="_Toc496792675" w:history="1">
            <w:r w:rsidR="00C45194" w:rsidRPr="0092516A">
              <w:rPr>
                <w:rStyle w:val="Hyperlink"/>
                <w:noProof/>
              </w:rPr>
              <w:t>Revision History</w:t>
            </w:r>
            <w:r w:rsidR="00C45194">
              <w:rPr>
                <w:noProof/>
                <w:webHidden/>
                <w:rtl/>
              </w:rPr>
              <w:tab/>
            </w:r>
            <w:r w:rsidR="00C45194">
              <w:rPr>
                <w:rStyle w:val="Hyperlink"/>
                <w:noProof/>
                <w:rtl/>
              </w:rPr>
              <w:fldChar w:fldCharType="begin"/>
            </w:r>
            <w:r w:rsidR="00C45194">
              <w:rPr>
                <w:noProof/>
                <w:webHidden/>
                <w:rtl/>
              </w:rPr>
              <w:instrText xml:space="preserve"> </w:instrText>
            </w:r>
            <w:r w:rsidR="00C45194">
              <w:rPr>
                <w:noProof/>
                <w:webHidden/>
              </w:rPr>
              <w:instrText>PAGEREF</w:instrText>
            </w:r>
            <w:r w:rsidR="00C45194">
              <w:rPr>
                <w:noProof/>
                <w:webHidden/>
                <w:rtl/>
              </w:rPr>
              <w:instrText xml:space="preserve"> _</w:instrText>
            </w:r>
            <w:r w:rsidR="00C45194">
              <w:rPr>
                <w:noProof/>
                <w:webHidden/>
              </w:rPr>
              <w:instrText>Toc496792675 \h</w:instrText>
            </w:r>
            <w:r w:rsidR="00C45194">
              <w:rPr>
                <w:noProof/>
                <w:webHidden/>
                <w:rtl/>
              </w:rPr>
              <w:instrText xml:space="preserve"> </w:instrText>
            </w:r>
            <w:r w:rsidR="00C45194">
              <w:rPr>
                <w:rStyle w:val="Hyperlink"/>
                <w:noProof/>
                <w:rtl/>
              </w:rPr>
            </w:r>
            <w:r w:rsidR="00C45194">
              <w:rPr>
                <w:rStyle w:val="Hyperlink"/>
                <w:noProof/>
                <w:rtl/>
              </w:rPr>
              <w:fldChar w:fldCharType="separate"/>
            </w:r>
            <w:r w:rsidR="00C45194">
              <w:rPr>
                <w:noProof/>
                <w:webHidden/>
                <w:rtl/>
              </w:rPr>
              <w:t>5</w:t>
            </w:r>
            <w:r w:rsidR="00C45194">
              <w:rPr>
                <w:rStyle w:val="Hyperlink"/>
                <w:noProof/>
                <w:rtl/>
              </w:rPr>
              <w:fldChar w:fldCharType="end"/>
            </w:r>
          </w:hyperlink>
        </w:p>
        <w:p w14:paraId="0FD62797" w14:textId="1C0F0540" w:rsidR="00C45194" w:rsidRDefault="00C45194">
          <w:pPr>
            <w:pStyle w:val="TOC1"/>
            <w:bidi/>
            <w:rPr>
              <w:noProof/>
              <w:rtl/>
            </w:rPr>
          </w:pPr>
          <w:hyperlink w:anchor="_Toc496792676" w:history="1">
            <w:r w:rsidRPr="0092516A">
              <w:rPr>
                <w:rStyle w:val="Hyperlink"/>
                <w:noProof/>
              </w:rPr>
              <w:t>Glossary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Toc496792676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25B98541" w14:textId="40AE25D7" w:rsidR="00C45194" w:rsidRDefault="00C45194">
          <w:pPr>
            <w:pStyle w:val="TOC1"/>
            <w:bidi/>
            <w:rPr>
              <w:noProof/>
              <w:rtl/>
            </w:rPr>
          </w:pPr>
          <w:hyperlink w:anchor="_Toc496792677" w:history="1">
            <w:r w:rsidRPr="0092516A">
              <w:rPr>
                <w:rStyle w:val="Hyperlink"/>
                <w:noProof/>
              </w:rPr>
              <w:t>1.</w:t>
            </w:r>
            <w:r>
              <w:rPr>
                <w:noProof/>
                <w:rtl/>
              </w:rPr>
              <w:tab/>
            </w:r>
            <w:r w:rsidRPr="0092516A">
              <w:rPr>
                <w:rStyle w:val="Hyperlink"/>
                <w:noProof/>
              </w:rPr>
              <w:t>Abstract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Toc496792677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5939C755" w14:textId="4B27230C" w:rsidR="00C45194" w:rsidRDefault="00C45194">
          <w:pPr>
            <w:pStyle w:val="TOC2"/>
            <w:tabs>
              <w:tab w:val="left" w:pos="3982"/>
              <w:tab w:val="right" w:pos="8296"/>
            </w:tabs>
            <w:rPr>
              <w:noProof/>
              <w:rtl/>
            </w:rPr>
          </w:pPr>
          <w:hyperlink w:anchor="_Toc496792678" w:history="1">
            <w:r w:rsidRPr="0092516A">
              <w:rPr>
                <w:rStyle w:val="Hyperlink"/>
                <w:noProof/>
              </w:rPr>
              <w:t>1.1.</w:t>
            </w:r>
            <w:r>
              <w:rPr>
                <w:noProof/>
                <w:rtl/>
              </w:rPr>
              <w:tab/>
            </w:r>
            <w:r w:rsidRPr="0092516A">
              <w:rPr>
                <w:rStyle w:val="Hyperlink"/>
                <w:noProof/>
              </w:rPr>
              <w:t>Short Background on Deep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Toc496792678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8A0F4FA" w14:textId="42D55445" w:rsidR="00C45194" w:rsidRDefault="00C45194">
          <w:pPr>
            <w:pStyle w:val="TOC2"/>
            <w:tabs>
              <w:tab w:val="left" w:pos="1950"/>
              <w:tab w:val="right" w:pos="8296"/>
            </w:tabs>
            <w:rPr>
              <w:noProof/>
              <w:rtl/>
            </w:rPr>
          </w:pPr>
          <w:hyperlink w:anchor="_Toc496792679" w:history="1">
            <w:r w:rsidRPr="0092516A">
              <w:rPr>
                <w:rStyle w:val="Hyperlink"/>
                <w:noProof/>
              </w:rPr>
              <w:t>1.2.</w:t>
            </w:r>
            <w:r>
              <w:rPr>
                <w:noProof/>
                <w:rtl/>
              </w:rPr>
              <w:tab/>
            </w:r>
            <w:r w:rsidRPr="0092516A">
              <w:rPr>
                <w:rStyle w:val="Hyperlink"/>
                <w:noProof/>
              </w:rPr>
              <w:t>Project Goals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Toc496792679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71E2E047" w14:textId="37586D49" w:rsidR="00C45194" w:rsidRDefault="00C45194">
          <w:pPr>
            <w:pStyle w:val="TOC1"/>
            <w:bidi/>
            <w:rPr>
              <w:noProof/>
              <w:rtl/>
            </w:rPr>
          </w:pPr>
          <w:hyperlink w:anchor="_Toc496792680" w:history="1">
            <w:r w:rsidRPr="0092516A">
              <w:rPr>
                <w:rStyle w:val="Hyperlink"/>
                <w:noProof/>
              </w:rPr>
              <w:t>2.</w:t>
            </w:r>
            <w:r>
              <w:rPr>
                <w:noProof/>
                <w:rtl/>
              </w:rPr>
              <w:tab/>
            </w:r>
            <w:r w:rsidRPr="0092516A">
              <w:rPr>
                <w:rStyle w:val="Hyperlink"/>
                <w:noProof/>
              </w:rPr>
              <w:t xml:space="preserve">Introduction to  </w:t>
            </w:r>
            <w:r w:rsidRPr="0092516A">
              <w:rPr>
                <w:rStyle w:val="Hyperlink"/>
                <w:noProof/>
                <w:lang w:val="en"/>
              </w:rPr>
              <w:t xml:space="preserve">Artificial </w:t>
            </w:r>
            <w:r w:rsidRPr="0092516A">
              <w:rPr>
                <w:rStyle w:val="Hyperlink"/>
                <w:noProof/>
              </w:rPr>
              <w:t>Neural Networks  and Deep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Toc496792680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27C2EC3F" w14:textId="3692228C" w:rsidR="00C45194" w:rsidRDefault="00C45194">
          <w:pPr>
            <w:pStyle w:val="TOC2"/>
            <w:tabs>
              <w:tab w:val="left" w:pos="3021"/>
              <w:tab w:val="right" w:pos="8296"/>
            </w:tabs>
            <w:rPr>
              <w:noProof/>
              <w:rtl/>
            </w:rPr>
          </w:pPr>
          <w:hyperlink w:anchor="_Toc496792681" w:history="1">
            <w:r w:rsidRPr="0092516A">
              <w:rPr>
                <w:rStyle w:val="Hyperlink"/>
                <w:noProof/>
              </w:rPr>
              <w:t>2.1.</w:t>
            </w:r>
            <w:r>
              <w:rPr>
                <w:noProof/>
                <w:rtl/>
              </w:rPr>
              <w:tab/>
            </w:r>
            <w:r w:rsidRPr="0092516A">
              <w:rPr>
                <w:rStyle w:val="Hyperlink"/>
                <w:noProof/>
              </w:rPr>
              <w:t>What is Neural Network?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Toc496792681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7BEDE874" w14:textId="35DE4B74" w:rsidR="00C45194" w:rsidRDefault="00C45194">
          <w:pPr>
            <w:pStyle w:val="TOC3"/>
            <w:tabs>
              <w:tab w:val="left" w:pos="4847"/>
              <w:tab w:val="right" w:pos="8296"/>
            </w:tabs>
            <w:rPr>
              <w:noProof/>
              <w:rtl/>
            </w:rPr>
          </w:pPr>
          <w:hyperlink w:anchor="_Toc496792682" w:history="1">
            <w:r w:rsidRPr="0092516A">
              <w:rPr>
                <w:rStyle w:val="Hyperlink"/>
                <w:noProof/>
                <w:lang w:val="en"/>
              </w:rPr>
              <w:t>2.1.1.</w:t>
            </w:r>
            <w:r>
              <w:rPr>
                <w:noProof/>
                <w:rtl/>
              </w:rPr>
              <w:tab/>
            </w:r>
            <w:r w:rsidRPr="0092516A">
              <w:rPr>
                <w:rStyle w:val="Hyperlink"/>
                <w:noProof/>
                <w:lang w:val="en"/>
              </w:rPr>
              <w:t>Neuron Element and Activation Function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Toc496792682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70FB937D" w14:textId="4EA85FDF" w:rsidR="00C45194" w:rsidRDefault="00C45194">
          <w:pPr>
            <w:pStyle w:val="TOC3"/>
            <w:tabs>
              <w:tab w:val="left" w:pos="2708"/>
              <w:tab w:val="right" w:pos="8296"/>
            </w:tabs>
            <w:rPr>
              <w:noProof/>
              <w:rtl/>
            </w:rPr>
          </w:pPr>
          <w:hyperlink w:anchor="_Toc496792683" w:history="1">
            <w:r w:rsidRPr="0092516A">
              <w:rPr>
                <w:rStyle w:val="Hyperlink"/>
                <w:noProof/>
                <w:lang w:val="en"/>
              </w:rPr>
              <w:t>2.1.2.</w:t>
            </w:r>
            <w:r>
              <w:rPr>
                <w:noProof/>
                <w:rtl/>
              </w:rPr>
              <w:tab/>
            </w:r>
            <w:r w:rsidRPr="0092516A">
              <w:rPr>
                <w:rStyle w:val="Hyperlink"/>
                <w:noProof/>
                <w:lang w:val="en"/>
              </w:rPr>
              <w:t>Learning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Toc496792683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7E560B3B" w14:textId="4911167B" w:rsidR="00C45194" w:rsidRDefault="00C45194">
          <w:pPr>
            <w:pStyle w:val="TOC3"/>
            <w:tabs>
              <w:tab w:val="left" w:pos="3402"/>
              <w:tab w:val="right" w:pos="8296"/>
            </w:tabs>
            <w:rPr>
              <w:noProof/>
              <w:rtl/>
            </w:rPr>
          </w:pPr>
          <w:hyperlink w:anchor="_Toc496792684" w:history="1">
            <w:r w:rsidRPr="0092516A">
              <w:rPr>
                <w:rStyle w:val="Hyperlink"/>
                <w:noProof/>
              </w:rPr>
              <w:t>2.1.3.</w:t>
            </w:r>
            <w:r>
              <w:rPr>
                <w:noProof/>
                <w:rtl/>
              </w:rPr>
              <w:tab/>
            </w:r>
            <w:r w:rsidRPr="0092516A">
              <w:rPr>
                <w:rStyle w:val="Hyperlink"/>
                <w:noProof/>
              </w:rPr>
              <w:t>Feedforward Calculation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Toc496792684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45F9DB22" w14:textId="7DDB3E0A" w:rsidR="00C45194" w:rsidRDefault="00C45194">
          <w:pPr>
            <w:pStyle w:val="TOC3"/>
            <w:tabs>
              <w:tab w:val="left" w:pos="3715"/>
              <w:tab w:val="right" w:pos="8296"/>
            </w:tabs>
            <w:rPr>
              <w:noProof/>
              <w:rtl/>
            </w:rPr>
          </w:pPr>
          <w:hyperlink w:anchor="_Toc496792685" w:history="1">
            <w:r w:rsidRPr="0092516A">
              <w:rPr>
                <w:rStyle w:val="Hyperlink"/>
                <w:noProof/>
              </w:rPr>
              <w:t>2.1.4.</w:t>
            </w:r>
            <w:r>
              <w:rPr>
                <w:noProof/>
                <w:rtl/>
              </w:rPr>
              <w:tab/>
            </w:r>
            <w:r w:rsidRPr="0092516A">
              <w:rPr>
                <w:rStyle w:val="Hyperlink"/>
                <w:noProof/>
              </w:rPr>
              <w:t>Backpropagation Correction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Toc496792685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1D587534" w14:textId="12DFF188" w:rsidR="00C45194" w:rsidRDefault="00C45194">
          <w:pPr>
            <w:pStyle w:val="TOC2"/>
            <w:tabs>
              <w:tab w:val="left" w:pos="2885"/>
              <w:tab w:val="right" w:pos="8296"/>
            </w:tabs>
            <w:rPr>
              <w:noProof/>
              <w:rtl/>
            </w:rPr>
          </w:pPr>
          <w:hyperlink w:anchor="_Toc496792686" w:history="1">
            <w:r w:rsidRPr="0092516A">
              <w:rPr>
                <w:rStyle w:val="Hyperlink"/>
                <w:noProof/>
              </w:rPr>
              <w:t>2.2.</w:t>
            </w:r>
            <w:r>
              <w:rPr>
                <w:noProof/>
                <w:rtl/>
              </w:rPr>
              <w:tab/>
            </w:r>
            <w:r w:rsidRPr="0092516A">
              <w:rPr>
                <w:rStyle w:val="Hyperlink"/>
                <w:noProof/>
              </w:rPr>
              <w:t>What is Deep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Toc496792686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65951B2A" w14:textId="194EA3C6" w:rsidR="00C45194" w:rsidRDefault="00C45194">
          <w:pPr>
            <w:pStyle w:val="TOC2"/>
            <w:tabs>
              <w:tab w:val="left" w:pos="5336"/>
              <w:tab w:val="right" w:pos="8296"/>
            </w:tabs>
            <w:rPr>
              <w:noProof/>
              <w:rtl/>
            </w:rPr>
          </w:pPr>
          <w:hyperlink w:anchor="_Toc496792687" w:history="1">
            <w:r w:rsidRPr="0092516A">
              <w:rPr>
                <w:rStyle w:val="Hyperlink"/>
                <w:noProof/>
              </w:rPr>
              <w:t>2.3.</w:t>
            </w:r>
            <w:r>
              <w:rPr>
                <w:noProof/>
                <w:rtl/>
              </w:rPr>
              <w:tab/>
            </w:r>
            <w:r w:rsidRPr="0092516A">
              <w:rPr>
                <w:rStyle w:val="Hyperlink"/>
                <w:noProof/>
              </w:rPr>
              <w:t>Main Challenges of Implementing Embedded ANNs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Toc496792687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243FFAD8" w14:textId="22B59416" w:rsidR="00C45194" w:rsidRDefault="00C45194">
          <w:pPr>
            <w:pStyle w:val="TOC3"/>
            <w:tabs>
              <w:tab w:val="left" w:pos="4816"/>
              <w:tab w:val="right" w:pos="8296"/>
            </w:tabs>
            <w:rPr>
              <w:noProof/>
              <w:rtl/>
            </w:rPr>
          </w:pPr>
          <w:hyperlink w:anchor="_Toc496792688" w:history="1">
            <w:r w:rsidRPr="0092516A">
              <w:rPr>
                <w:rStyle w:val="Hyperlink"/>
                <w:noProof/>
              </w:rPr>
              <w:t>2.3.1.</w:t>
            </w:r>
            <w:r>
              <w:rPr>
                <w:noProof/>
                <w:rtl/>
              </w:rPr>
              <w:tab/>
            </w:r>
            <w:r w:rsidRPr="0092516A">
              <w:rPr>
                <w:rStyle w:val="Hyperlink"/>
                <w:noProof/>
              </w:rPr>
              <w:t>Require Flexibility of A lot of Parameters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Toc496792688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4586E91D" w14:textId="39D9B1C6" w:rsidR="00C45194" w:rsidRDefault="00C45194">
          <w:pPr>
            <w:pStyle w:val="TOC3"/>
            <w:tabs>
              <w:tab w:val="left" w:pos="4971"/>
              <w:tab w:val="right" w:pos="8296"/>
            </w:tabs>
            <w:rPr>
              <w:noProof/>
              <w:rtl/>
            </w:rPr>
          </w:pPr>
          <w:hyperlink w:anchor="_Toc496792689" w:history="1">
            <w:r w:rsidRPr="0092516A">
              <w:rPr>
                <w:rStyle w:val="Hyperlink"/>
                <w:noProof/>
              </w:rPr>
              <w:t>2.3.2.</w:t>
            </w:r>
            <w:r>
              <w:rPr>
                <w:noProof/>
                <w:rtl/>
              </w:rPr>
              <w:tab/>
            </w:r>
            <w:r w:rsidRPr="0092516A">
              <w:rPr>
                <w:rStyle w:val="Hyperlink"/>
                <w:noProof/>
              </w:rPr>
              <w:t>Built in Data Type Precision Inherent Error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Toc496792689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63A9E3A9" w14:textId="7E1FCE15" w:rsidR="00C45194" w:rsidRDefault="00C45194">
          <w:pPr>
            <w:pStyle w:val="TOC3"/>
            <w:tabs>
              <w:tab w:val="left" w:pos="5193"/>
              <w:tab w:val="right" w:pos="8296"/>
            </w:tabs>
            <w:rPr>
              <w:noProof/>
              <w:rtl/>
            </w:rPr>
          </w:pPr>
          <w:hyperlink w:anchor="_Toc496792690" w:history="1">
            <w:r w:rsidRPr="0092516A">
              <w:rPr>
                <w:rStyle w:val="Hyperlink"/>
                <w:noProof/>
              </w:rPr>
              <w:t>2.3.3.</w:t>
            </w:r>
            <w:r>
              <w:rPr>
                <w:noProof/>
                <w:rtl/>
              </w:rPr>
              <w:tab/>
            </w:r>
            <w:r w:rsidRPr="0092516A">
              <w:rPr>
                <w:rStyle w:val="Hyperlink"/>
                <w:noProof/>
              </w:rPr>
              <w:t>Expensive Activation Functions Computation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Toc496792690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078FBA57" w14:textId="690F68AD" w:rsidR="00C45194" w:rsidRDefault="00C45194">
          <w:pPr>
            <w:pStyle w:val="TOC3"/>
            <w:tabs>
              <w:tab w:val="left" w:pos="5464"/>
              <w:tab w:val="right" w:pos="8296"/>
            </w:tabs>
            <w:rPr>
              <w:noProof/>
              <w:rtl/>
            </w:rPr>
          </w:pPr>
          <w:hyperlink w:anchor="_Toc496792691" w:history="1">
            <w:r w:rsidRPr="0092516A">
              <w:rPr>
                <w:rStyle w:val="Hyperlink"/>
                <w:noProof/>
              </w:rPr>
              <w:t>2.3.4.</w:t>
            </w:r>
            <w:r>
              <w:rPr>
                <w:noProof/>
                <w:rtl/>
              </w:rPr>
              <w:tab/>
            </w:r>
            <w:r w:rsidRPr="0092516A">
              <w:rPr>
                <w:rStyle w:val="Hyperlink"/>
                <w:noProof/>
              </w:rPr>
              <w:t>Backpropagation Dictates Saving Nets Full State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Toc496792691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2FEC5D52" w14:textId="276D1705" w:rsidR="00C45194" w:rsidRDefault="00C45194">
          <w:pPr>
            <w:pStyle w:val="TOC3"/>
            <w:tabs>
              <w:tab w:val="left" w:pos="6763"/>
              <w:tab w:val="right" w:pos="8296"/>
            </w:tabs>
            <w:rPr>
              <w:noProof/>
              <w:rtl/>
            </w:rPr>
          </w:pPr>
          <w:hyperlink w:anchor="_Toc496792692" w:history="1">
            <w:r w:rsidRPr="0092516A">
              <w:rPr>
                <w:rStyle w:val="Hyperlink"/>
                <w:noProof/>
              </w:rPr>
              <w:t>2.3.5.</w:t>
            </w:r>
            <w:r>
              <w:rPr>
                <w:noProof/>
                <w:rtl/>
              </w:rPr>
              <w:tab/>
            </w:r>
            <w:r w:rsidRPr="0092516A">
              <w:rPr>
                <w:rStyle w:val="Hyperlink"/>
                <w:noProof/>
              </w:rPr>
              <w:t>No new Feedforward Pipeline during Backpropagation Update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Toc496792692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19C4D1BB" w14:textId="3852110A" w:rsidR="00C45194" w:rsidRDefault="00C45194">
          <w:pPr>
            <w:pStyle w:val="TOC3"/>
            <w:tabs>
              <w:tab w:val="left" w:pos="4227"/>
              <w:tab w:val="right" w:pos="8296"/>
            </w:tabs>
            <w:rPr>
              <w:noProof/>
              <w:rtl/>
            </w:rPr>
          </w:pPr>
          <w:hyperlink w:anchor="_Toc496792693" w:history="1">
            <w:r w:rsidRPr="0092516A">
              <w:rPr>
                <w:rStyle w:val="Hyperlink"/>
                <w:noProof/>
              </w:rPr>
              <w:t>2.3.6.</w:t>
            </w:r>
            <w:r>
              <w:rPr>
                <w:noProof/>
                <w:rtl/>
              </w:rPr>
              <w:tab/>
            </w:r>
            <w:r w:rsidRPr="0092516A">
              <w:rPr>
                <w:rStyle w:val="Hyperlink"/>
                <w:noProof/>
              </w:rPr>
              <w:t>Vastly Different DataSets Formats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Toc496792693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2EAEBC97" w14:textId="2EE0B687" w:rsidR="00C45194" w:rsidRDefault="00C45194">
          <w:pPr>
            <w:pStyle w:val="TOC1"/>
            <w:bidi/>
            <w:rPr>
              <w:noProof/>
              <w:rtl/>
            </w:rPr>
          </w:pPr>
          <w:hyperlink w:anchor="_Toc496792694" w:history="1">
            <w:r w:rsidRPr="0092516A">
              <w:rPr>
                <w:rStyle w:val="Hyperlink"/>
                <w:noProof/>
              </w:rPr>
              <w:t>3.</w:t>
            </w:r>
            <w:r>
              <w:rPr>
                <w:noProof/>
                <w:rtl/>
              </w:rPr>
              <w:tab/>
            </w:r>
            <w:r w:rsidRPr="0092516A">
              <w:rPr>
                <w:rStyle w:val="Hyperlink"/>
                <w:noProof/>
              </w:rPr>
              <w:t>Platform Selection -  CPU vs FPGA (Barney, 2016)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Toc496792694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0085B58A" w14:textId="7885F3C7" w:rsidR="00C45194" w:rsidRDefault="00C45194">
          <w:pPr>
            <w:pStyle w:val="TOC2"/>
            <w:tabs>
              <w:tab w:val="left" w:pos="1760"/>
              <w:tab w:val="right" w:pos="8296"/>
            </w:tabs>
            <w:rPr>
              <w:noProof/>
              <w:rtl/>
            </w:rPr>
          </w:pPr>
          <w:hyperlink w:anchor="_Toc496792695" w:history="1">
            <w:r w:rsidRPr="0092516A">
              <w:rPr>
                <w:rStyle w:val="Hyperlink"/>
                <w:noProof/>
              </w:rPr>
              <w:t>3.1.</w:t>
            </w:r>
            <w:r>
              <w:rPr>
                <w:noProof/>
                <w:rtl/>
              </w:rPr>
              <w:tab/>
            </w:r>
            <w:r w:rsidRPr="0092516A">
              <w:rPr>
                <w:rStyle w:val="Hyperlink"/>
                <w:noProof/>
              </w:rPr>
              <w:t>Why CPUs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Toc496792695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249229F4" w14:textId="549D6224" w:rsidR="00C45194" w:rsidRDefault="00C45194">
          <w:pPr>
            <w:pStyle w:val="TOC2"/>
            <w:tabs>
              <w:tab w:val="left" w:pos="2068"/>
              <w:tab w:val="right" w:pos="8296"/>
            </w:tabs>
            <w:rPr>
              <w:noProof/>
              <w:rtl/>
            </w:rPr>
          </w:pPr>
          <w:hyperlink w:anchor="_Toc496792696" w:history="1">
            <w:r w:rsidRPr="0092516A">
              <w:rPr>
                <w:rStyle w:val="Hyperlink"/>
                <w:noProof/>
              </w:rPr>
              <w:t>3.2.</w:t>
            </w:r>
            <w:r>
              <w:rPr>
                <w:noProof/>
                <w:rtl/>
              </w:rPr>
              <w:tab/>
            </w:r>
            <w:r w:rsidRPr="0092516A">
              <w:rPr>
                <w:rStyle w:val="Hyperlink"/>
                <w:noProof/>
              </w:rPr>
              <w:t>Why Not CPUs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Toc496792696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16603FAC" w14:textId="67083DD2" w:rsidR="00C45194" w:rsidRDefault="00C45194">
          <w:pPr>
            <w:pStyle w:val="TOC2"/>
            <w:tabs>
              <w:tab w:val="left" w:pos="1796"/>
              <w:tab w:val="right" w:pos="8296"/>
            </w:tabs>
            <w:rPr>
              <w:noProof/>
              <w:rtl/>
            </w:rPr>
          </w:pPr>
          <w:hyperlink w:anchor="_Toc496792697" w:history="1">
            <w:r w:rsidRPr="0092516A">
              <w:rPr>
                <w:rStyle w:val="Hyperlink"/>
                <w:noProof/>
              </w:rPr>
              <w:t>3.3.</w:t>
            </w:r>
            <w:r>
              <w:rPr>
                <w:noProof/>
                <w:rtl/>
              </w:rPr>
              <w:tab/>
            </w:r>
            <w:r w:rsidRPr="0092516A">
              <w:rPr>
                <w:rStyle w:val="Hyperlink"/>
                <w:noProof/>
              </w:rPr>
              <w:t>Why FPGAs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Toc496792697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05777A26" w14:textId="1294D058" w:rsidR="00C45194" w:rsidRDefault="00C45194">
          <w:pPr>
            <w:pStyle w:val="TOC2"/>
            <w:tabs>
              <w:tab w:val="left" w:pos="2177"/>
              <w:tab w:val="right" w:pos="8296"/>
            </w:tabs>
            <w:rPr>
              <w:noProof/>
              <w:rtl/>
            </w:rPr>
          </w:pPr>
          <w:hyperlink w:anchor="_Toc496792698" w:history="1">
            <w:r w:rsidRPr="0092516A">
              <w:rPr>
                <w:rStyle w:val="Hyperlink"/>
                <w:noProof/>
              </w:rPr>
              <w:t>3.4.</w:t>
            </w:r>
            <w:r>
              <w:rPr>
                <w:noProof/>
                <w:rtl/>
              </w:rPr>
              <w:tab/>
            </w:r>
            <w:r w:rsidRPr="0092516A">
              <w:rPr>
                <w:rStyle w:val="Hyperlink"/>
                <w:noProof/>
              </w:rPr>
              <w:t>Why Not FPGAs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Toc496792698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5395B8AA" w14:textId="401DE72F" w:rsidR="00C45194" w:rsidRDefault="00C45194">
          <w:pPr>
            <w:pStyle w:val="TOC2"/>
            <w:tabs>
              <w:tab w:val="left" w:pos="3634"/>
              <w:tab w:val="right" w:pos="8296"/>
            </w:tabs>
            <w:rPr>
              <w:noProof/>
              <w:rtl/>
            </w:rPr>
          </w:pPr>
          <w:hyperlink w:anchor="_Toc496792699" w:history="1">
            <w:r w:rsidRPr="0092516A">
              <w:rPr>
                <w:rStyle w:val="Hyperlink"/>
                <w:noProof/>
              </w:rPr>
              <w:t>3.5.</w:t>
            </w:r>
            <w:r>
              <w:rPr>
                <w:noProof/>
                <w:rtl/>
              </w:rPr>
              <w:tab/>
            </w:r>
            <w:r w:rsidRPr="0092516A">
              <w:rPr>
                <w:rStyle w:val="Hyperlink"/>
                <w:noProof/>
              </w:rPr>
              <w:t>FPGA Programing Made Simpler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Toc496792699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31DA4470" w14:textId="24F34BA9" w:rsidR="00C45194" w:rsidRDefault="00C45194">
          <w:pPr>
            <w:pStyle w:val="TOC1"/>
            <w:bidi/>
            <w:rPr>
              <w:noProof/>
              <w:rtl/>
            </w:rPr>
          </w:pPr>
          <w:hyperlink w:anchor="_Toc496792700" w:history="1">
            <w:r w:rsidRPr="0092516A">
              <w:rPr>
                <w:rStyle w:val="Hyperlink"/>
                <w:noProof/>
              </w:rPr>
              <w:t>4.</w:t>
            </w:r>
            <w:r>
              <w:rPr>
                <w:noProof/>
                <w:rtl/>
              </w:rPr>
              <w:tab/>
            </w:r>
            <w:r w:rsidRPr="0092516A">
              <w:rPr>
                <w:rStyle w:val="Hyperlink"/>
                <w:noProof/>
              </w:rPr>
              <w:t>Maxeler Platform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Toc496792700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1D80436C" w14:textId="0153039F" w:rsidR="00C45194" w:rsidRDefault="00C45194">
          <w:pPr>
            <w:pStyle w:val="TOC2"/>
            <w:tabs>
              <w:tab w:val="left" w:pos="3587"/>
              <w:tab w:val="right" w:pos="8296"/>
            </w:tabs>
            <w:rPr>
              <w:noProof/>
              <w:rtl/>
            </w:rPr>
          </w:pPr>
          <w:hyperlink w:anchor="_Toc496792701" w:history="1">
            <w:r w:rsidRPr="0092516A">
              <w:rPr>
                <w:rStyle w:val="Hyperlink"/>
                <w:noProof/>
              </w:rPr>
              <w:t>4.1.</w:t>
            </w:r>
            <w:r>
              <w:rPr>
                <w:noProof/>
                <w:rtl/>
              </w:rPr>
              <w:tab/>
            </w:r>
            <w:r w:rsidRPr="0092516A">
              <w:rPr>
                <w:rStyle w:val="Hyperlink"/>
                <w:noProof/>
              </w:rPr>
              <w:t>Maxeler Approach and Purpose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Toc496792701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5CA74BB1" w14:textId="0C98F099" w:rsidR="00C45194" w:rsidRDefault="00C45194">
          <w:pPr>
            <w:pStyle w:val="TOC2"/>
            <w:tabs>
              <w:tab w:val="left" w:pos="2809"/>
              <w:tab w:val="right" w:pos="8296"/>
            </w:tabs>
            <w:rPr>
              <w:noProof/>
              <w:rtl/>
            </w:rPr>
          </w:pPr>
          <w:hyperlink w:anchor="_Toc496792702" w:history="1">
            <w:r w:rsidRPr="0092516A">
              <w:rPr>
                <w:rStyle w:val="Hyperlink"/>
                <w:noProof/>
              </w:rPr>
              <w:t>4.2.</w:t>
            </w:r>
            <w:r>
              <w:rPr>
                <w:noProof/>
                <w:rtl/>
              </w:rPr>
              <w:tab/>
            </w:r>
            <w:r w:rsidRPr="0092516A">
              <w:rPr>
                <w:rStyle w:val="Hyperlink"/>
                <w:noProof/>
              </w:rPr>
              <w:t>Maxeler Usage Outline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190FADC1" w14:textId="1128D8D2" w:rsidR="00C45194" w:rsidRDefault="00C45194">
          <w:pPr>
            <w:pStyle w:val="TOC2"/>
            <w:tabs>
              <w:tab w:val="left" w:pos="5049"/>
              <w:tab w:val="right" w:pos="8296"/>
            </w:tabs>
            <w:rPr>
              <w:noProof/>
              <w:rtl/>
            </w:rPr>
          </w:pPr>
          <w:hyperlink w:anchor="_Toc496792703" w:history="1">
            <w:r w:rsidRPr="0092516A">
              <w:rPr>
                <w:rStyle w:val="Hyperlink"/>
                <w:noProof/>
                <w:lang w:val="en"/>
              </w:rPr>
              <w:t>4.3.</w:t>
            </w:r>
            <w:r>
              <w:rPr>
                <w:noProof/>
                <w:rtl/>
              </w:rPr>
              <w:tab/>
            </w:r>
            <w:r w:rsidRPr="0092516A">
              <w:rPr>
                <w:rStyle w:val="Hyperlink"/>
                <w:noProof/>
              </w:rPr>
              <w:t xml:space="preserve">Maxeler </w:t>
            </w:r>
            <w:r w:rsidRPr="0092516A">
              <w:rPr>
                <w:rStyle w:val="Hyperlink"/>
                <w:noProof/>
                <w:lang w:val="en"/>
              </w:rPr>
              <w:t>Internal Structure</w:t>
            </w:r>
            <w:r w:rsidRPr="0092516A">
              <w:rPr>
                <w:rStyle w:val="Hyperlink"/>
                <w:noProof/>
              </w:rPr>
              <w:t xml:space="preserve"> (Maxeler.com, 2011)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Toc496792703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09898089" w14:textId="6DEEEE68" w:rsidR="00C45194" w:rsidRDefault="00C45194">
          <w:pPr>
            <w:pStyle w:val="TOC3"/>
            <w:tabs>
              <w:tab w:val="left" w:pos="3492"/>
              <w:tab w:val="right" w:pos="8296"/>
            </w:tabs>
            <w:rPr>
              <w:noProof/>
              <w:rtl/>
            </w:rPr>
          </w:pPr>
          <w:hyperlink w:anchor="_Toc496792704" w:history="1">
            <w:r w:rsidRPr="0092516A">
              <w:rPr>
                <w:rStyle w:val="Hyperlink"/>
                <w:noProof/>
                <w:lang w:val="en"/>
              </w:rPr>
              <w:t>4.3.1.</w:t>
            </w:r>
            <w:r>
              <w:rPr>
                <w:noProof/>
                <w:rtl/>
              </w:rPr>
              <w:tab/>
            </w:r>
            <w:r w:rsidRPr="0092516A">
              <w:rPr>
                <w:rStyle w:val="Hyperlink"/>
                <w:noProof/>
              </w:rPr>
              <w:t>PATH</w:t>
            </w:r>
            <w:r w:rsidRPr="0092516A">
              <w:rPr>
                <w:rStyle w:val="Hyperlink"/>
                <w:noProof/>
                <w:lang w:val="en"/>
              </w:rPr>
              <w:t xml:space="preserve"> - Data Flow Engines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7B14BCD1" w14:textId="6EA7958B" w:rsidR="00C45194" w:rsidRDefault="00C45194">
          <w:pPr>
            <w:pStyle w:val="TOC3"/>
            <w:tabs>
              <w:tab w:val="left" w:pos="4498"/>
              <w:tab w:val="right" w:pos="8296"/>
            </w:tabs>
            <w:rPr>
              <w:noProof/>
              <w:rtl/>
            </w:rPr>
          </w:pPr>
          <w:hyperlink w:anchor="_Toc496792705" w:history="1">
            <w:r w:rsidRPr="0092516A">
              <w:rPr>
                <w:rStyle w:val="Hyperlink"/>
                <w:noProof/>
                <w:lang w:val="en"/>
              </w:rPr>
              <w:t>4.3.2.</w:t>
            </w:r>
            <w:r>
              <w:rPr>
                <w:noProof/>
                <w:rtl/>
              </w:rPr>
              <w:tab/>
            </w:r>
            <w:r w:rsidRPr="0092516A">
              <w:rPr>
                <w:rStyle w:val="Hyperlink"/>
                <w:noProof/>
                <w:lang w:val="en"/>
              </w:rPr>
              <w:t>CONTROL- Main Processor/CPU Host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659C8ED7" w14:textId="2B8EC9C4" w:rsidR="00C45194" w:rsidRDefault="00C45194">
          <w:pPr>
            <w:pStyle w:val="TOC1"/>
            <w:bidi/>
            <w:rPr>
              <w:noProof/>
              <w:rtl/>
            </w:rPr>
          </w:pPr>
          <w:hyperlink w:anchor="_Toc496792706" w:history="1">
            <w:r w:rsidRPr="0092516A">
              <w:rPr>
                <w:rStyle w:val="Hyperlink"/>
                <w:noProof/>
                <w:lang w:val="en"/>
              </w:rPr>
              <w:t>5.</w:t>
            </w:r>
            <w:r>
              <w:rPr>
                <w:noProof/>
                <w:rtl/>
              </w:rPr>
              <w:tab/>
            </w:r>
            <w:r w:rsidRPr="0092516A">
              <w:rPr>
                <w:rStyle w:val="Hyperlink"/>
                <w:noProof/>
                <w:lang w:val="en"/>
              </w:rPr>
              <w:t>Design Considerations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Toc496792706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4220C41E" w14:textId="697CA67E" w:rsidR="00C45194" w:rsidRDefault="00C45194">
          <w:pPr>
            <w:pStyle w:val="TOC2"/>
            <w:tabs>
              <w:tab w:val="left" w:pos="5161"/>
              <w:tab w:val="right" w:pos="8296"/>
            </w:tabs>
            <w:rPr>
              <w:noProof/>
              <w:rtl/>
            </w:rPr>
          </w:pPr>
          <w:hyperlink w:anchor="_Toc496792707" w:history="1">
            <w:r w:rsidRPr="0092516A">
              <w:rPr>
                <w:rStyle w:val="Hyperlink"/>
                <w:noProof/>
              </w:rPr>
              <w:t>5.1.</w:t>
            </w:r>
            <w:r>
              <w:rPr>
                <w:noProof/>
                <w:rtl/>
              </w:rPr>
              <w:tab/>
            </w:r>
            <w:r w:rsidRPr="0092516A">
              <w:rPr>
                <w:rStyle w:val="Hyperlink"/>
                <w:noProof/>
              </w:rPr>
              <w:t>Problem Statement &amp;  Addressing the Challenges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Toc496792707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E108FF5" w14:textId="0EE8FE6D" w:rsidR="00C45194" w:rsidRDefault="00C45194">
          <w:pPr>
            <w:pStyle w:val="TOC2"/>
            <w:tabs>
              <w:tab w:val="left" w:pos="3456"/>
              <w:tab w:val="right" w:pos="8296"/>
            </w:tabs>
            <w:rPr>
              <w:noProof/>
              <w:rtl/>
            </w:rPr>
          </w:pPr>
          <w:hyperlink w:anchor="_Toc496792708" w:history="1">
            <w:r w:rsidRPr="0092516A">
              <w:rPr>
                <w:rStyle w:val="Hyperlink"/>
                <w:noProof/>
              </w:rPr>
              <w:t>5.2.</w:t>
            </w:r>
            <w:r>
              <w:rPr>
                <w:noProof/>
                <w:rtl/>
              </w:rPr>
              <w:tab/>
            </w:r>
            <w:r w:rsidRPr="0092516A">
              <w:rPr>
                <w:rStyle w:val="Hyperlink"/>
                <w:noProof/>
              </w:rPr>
              <w:t>Overview of Existing Solutions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Toc496792708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C6F9AC5" w14:textId="48B5F3A9" w:rsidR="00C45194" w:rsidRDefault="00C45194">
          <w:pPr>
            <w:pStyle w:val="TOC3"/>
            <w:tabs>
              <w:tab w:val="left" w:pos="5095"/>
              <w:tab w:val="right" w:pos="8296"/>
            </w:tabs>
            <w:rPr>
              <w:noProof/>
              <w:rtl/>
            </w:rPr>
          </w:pPr>
          <w:hyperlink w:anchor="_Toc496792709" w:history="1">
            <w:r w:rsidRPr="0092516A">
              <w:rPr>
                <w:rStyle w:val="Hyperlink"/>
                <w:noProof/>
              </w:rPr>
              <w:t>5.2.1.</w:t>
            </w:r>
            <w:r>
              <w:rPr>
                <w:noProof/>
                <w:rtl/>
              </w:rPr>
              <w:tab/>
            </w:r>
            <w:r w:rsidRPr="0092516A">
              <w:rPr>
                <w:rStyle w:val="Hyperlink"/>
                <w:noProof/>
              </w:rPr>
              <w:t>Not Using Deep Learning Software Libraries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Toc496792709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40915FA4" w14:textId="70F33388" w:rsidR="00C45194" w:rsidRDefault="00C45194">
          <w:pPr>
            <w:pStyle w:val="TOC3"/>
            <w:tabs>
              <w:tab w:val="left" w:pos="3733"/>
              <w:tab w:val="right" w:pos="8296"/>
            </w:tabs>
            <w:rPr>
              <w:noProof/>
              <w:rtl/>
            </w:rPr>
          </w:pPr>
          <w:hyperlink w:anchor="_Toc496792710" w:history="1">
            <w:r w:rsidRPr="0092516A">
              <w:rPr>
                <w:rStyle w:val="Hyperlink"/>
                <w:noProof/>
              </w:rPr>
              <w:t>5.2.2.</w:t>
            </w:r>
            <w:r>
              <w:rPr>
                <w:noProof/>
                <w:rtl/>
              </w:rPr>
              <w:tab/>
            </w:r>
            <w:r w:rsidRPr="0092516A">
              <w:rPr>
                <w:rStyle w:val="Hyperlink"/>
                <w:noProof/>
              </w:rPr>
              <w:t>Not Using FPGAs Explosively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Toc496792710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240EFBE2" w14:textId="4CCE99CC" w:rsidR="00C45194" w:rsidRDefault="00C45194">
          <w:pPr>
            <w:pStyle w:val="TOC2"/>
            <w:tabs>
              <w:tab w:val="left" w:pos="3137"/>
              <w:tab w:val="right" w:pos="8296"/>
            </w:tabs>
            <w:rPr>
              <w:noProof/>
              <w:rtl/>
            </w:rPr>
          </w:pPr>
          <w:hyperlink w:anchor="_Toc496792711" w:history="1">
            <w:r w:rsidRPr="0092516A">
              <w:rPr>
                <w:rStyle w:val="Hyperlink"/>
                <w:noProof/>
              </w:rPr>
              <w:t>5.3.</w:t>
            </w:r>
            <w:r>
              <w:rPr>
                <w:noProof/>
                <w:rtl/>
              </w:rPr>
              <w:tab/>
            </w:r>
            <w:r w:rsidRPr="0092516A">
              <w:rPr>
                <w:rStyle w:val="Hyperlink"/>
                <w:noProof/>
              </w:rPr>
              <w:t>Leading to the Best Design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Toc496792711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DE1D6C1" w14:textId="5716A17F" w:rsidR="00C45194" w:rsidRDefault="00C45194">
          <w:pPr>
            <w:pStyle w:val="TOC1"/>
            <w:bidi/>
            <w:rPr>
              <w:noProof/>
              <w:rtl/>
            </w:rPr>
          </w:pPr>
          <w:hyperlink w:anchor="_Toc496792712" w:history="1">
            <w:r w:rsidRPr="0092516A">
              <w:rPr>
                <w:rStyle w:val="Hyperlink"/>
                <w:noProof/>
              </w:rPr>
              <w:t>6.</w:t>
            </w:r>
            <w:r>
              <w:rPr>
                <w:noProof/>
                <w:rtl/>
              </w:rPr>
              <w:tab/>
            </w:r>
            <w:r w:rsidRPr="0092516A">
              <w:rPr>
                <w:rStyle w:val="Hyperlink"/>
                <w:noProof/>
              </w:rPr>
              <w:t>Proposed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Toc496792712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0BF89929" w14:textId="2C2F93F0" w:rsidR="00C45194" w:rsidRDefault="00C45194">
          <w:pPr>
            <w:pStyle w:val="TOC2"/>
            <w:tabs>
              <w:tab w:val="left" w:pos="1540"/>
              <w:tab w:val="right" w:pos="8296"/>
            </w:tabs>
            <w:rPr>
              <w:noProof/>
              <w:rtl/>
            </w:rPr>
          </w:pPr>
          <w:hyperlink w:anchor="_Toc496792713" w:history="1">
            <w:r w:rsidRPr="0092516A">
              <w:rPr>
                <w:rStyle w:val="Hyperlink"/>
                <w:noProof/>
              </w:rPr>
              <w:t>6.1.</w:t>
            </w:r>
            <w:r>
              <w:rPr>
                <w:noProof/>
                <w:rtl/>
              </w:rPr>
              <w:tab/>
            </w:r>
            <w:r w:rsidRPr="0092516A">
              <w:rPr>
                <w:rStyle w:val="Hyperlink"/>
                <w:noProof/>
              </w:rPr>
              <w:t>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Toc496792713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B1874DD" w14:textId="33790093" w:rsidR="00C45194" w:rsidRDefault="00C45194">
          <w:pPr>
            <w:pStyle w:val="TOC3"/>
            <w:tabs>
              <w:tab w:val="left" w:pos="7587"/>
              <w:tab w:val="right" w:pos="8296"/>
            </w:tabs>
            <w:rPr>
              <w:noProof/>
              <w:rtl/>
            </w:rPr>
          </w:pPr>
          <w:hyperlink w:anchor="_Toc496792714" w:history="1">
            <w:r w:rsidRPr="0092516A">
              <w:rPr>
                <w:rStyle w:val="Hyperlink"/>
                <w:noProof/>
              </w:rPr>
              <w:t>6.1.1.</w:t>
            </w:r>
            <w:r>
              <w:rPr>
                <w:noProof/>
                <w:rtl/>
              </w:rPr>
              <w:tab/>
            </w:r>
            <w:r w:rsidRPr="0092516A">
              <w:rPr>
                <w:rStyle w:val="Hyperlink"/>
                <w:noProof/>
              </w:rPr>
              <w:t>Our Goals: Plan a Fully Connected ANN Hardware Generic Building Blocks and Implement it over the Maxeler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Toc496792714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4481A40" w14:textId="63924CF2" w:rsidR="00C45194" w:rsidRDefault="00C45194">
          <w:pPr>
            <w:pStyle w:val="TOC2"/>
            <w:tabs>
              <w:tab w:val="left" w:pos="1883"/>
              <w:tab w:val="right" w:pos="8296"/>
            </w:tabs>
            <w:rPr>
              <w:noProof/>
              <w:rtl/>
            </w:rPr>
          </w:pPr>
          <w:hyperlink w:anchor="_Toc496792715" w:history="1">
            <w:r w:rsidRPr="0092516A">
              <w:rPr>
                <w:rStyle w:val="Hyperlink"/>
                <w:noProof/>
              </w:rPr>
              <w:t>6.2.</w:t>
            </w:r>
            <w:r>
              <w:rPr>
                <w:noProof/>
                <w:rtl/>
              </w:rPr>
              <w:tab/>
            </w:r>
            <w:r w:rsidRPr="0092516A">
              <w:rPr>
                <w:rStyle w:val="Hyperlink"/>
                <w:noProof/>
              </w:rPr>
              <w:t>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Toc496792715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D23EC87" w14:textId="61D25379" w:rsidR="00C45194" w:rsidRDefault="00C45194">
          <w:pPr>
            <w:pStyle w:val="TOC3"/>
            <w:tabs>
              <w:tab w:val="left" w:pos="2446"/>
              <w:tab w:val="right" w:pos="8296"/>
            </w:tabs>
            <w:rPr>
              <w:noProof/>
              <w:rtl/>
            </w:rPr>
          </w:pPr>
          <w:hyperlink w:anchor="_Toc496792716" w:history="1">
            <w:r w:rsidRPr="0092516A">
              <w:rPr>
                <w:rStyle w:val="Hyperlink"/>
                <w:noProof/>
              </w:rPr>
              <w:t>6.2.1.</w:t>
            </w:r>
            <w:r>
              <w:rPr>
                <w:noProof/>
                <w:rtl/>
              </w:rPr>
              <w:tab/>
            </w:r>
            <w:r w:rsidRPr="0092516A">
              <w:rPr>
                <w:rStyle w:val="Hyperlink"/>
                <w:noProof/>
              </w:rPr>
              <w:t>Tasks Division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1635EABC" w14:textId="203A82B4" w:rsidR="00C45194" w:rsidRDefault="00C45194">
          <w:pPr>
            <w:pStyle w:val="TOC3"/>
            <w:tabs>
              <w:tab w:val="left" w:pos="4433"/>
              <w:tab w:val="right" w:pos="8296"/>
            </w:tabs>
            <w:rPr>
              <w:noProof/>
              <w:rtl/>
            </w:rPr>
          </w:pPr>
          <w:hyperlink w:anchor="_Toc496792717" w:history="1">
            <w:r w:rsidRPr="0092516A">
              <w:rPr>
                <w:rStyle w:val="Hyperlink"/>
                <w:noProof/>
              </w:rPr>
              <w:t>6.2.2.</w:t>
            </w:r>
            <w:r>
              <w:rPr>
                <w:noProof/>
                <w:rtl/>
              </w:rPr>
              <w:tab/>
            </w:r>
            <w:r w:rsidRPr="0092516A">
              <w:rPr>
                <w:rStyle w:val="Hyperlink"/>
                <w:noProof/>
              </w:rPr>
              <w:t>Communications between Elements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Toc496792717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2D7AF328" w14:textId="38B7A1BC" w:rsidR="00C45194" w:rsidRDefault="00C45194">
          <w:pPr>
            <w:pStyle w:val="TOC1"/>
            <w:bidi/>
            <w:rPr>
              <w:noProof/>
              <w:rtl/>
            </w:rPr>
          </w:pPr>
          <w:hyperlink w:anchor="_Toc496792718" w:history="1">
            <w:r w:rsidRPr="0092516A">
              <w:rPr>
                <w:rStyle w:val="Hyperlink"/>
                <w:noProof/>
              </w:rPr>
              <w:t>7.</w:t>
            </w:r>
            <w:r>
              <w:rPr>
                <w:noProof/>
                <w:rtl/>
              </w:rPr>
              <w:tab/>
            </w:r>
            <w:r w:rsidRPr="0092516A">
              <w:rPr>
                <w:rStyle w:val="Hyperlink"/>
                <w:noProof/>
              </w:rPr>
              <w:t>Implementation Overview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Toc496792718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60CF1C99" w14:textId="4B437C31" w:rsidR="00C45194" w:rsidRDefault="00C45194">
          <w:pPr>
            <w:pStyle w:val="TOC2"/>
            <w:tabs>
              <w:tab w:val="left" w:pos="1924"/>
              <w:tab w:val="right" w:pos="8296"/>
            </w:tabs>
            <w:rPr>
              <w:noProof/>
              <w:rtl/>
            </w:rPr>
          </w:pPr>
          <w:hyperlink w:anchor="_Toc496792719" w:history="1">
            <w:r w:rsidRPr="0092516A">
              <w:rPr>
                <w:rStyle w:val="Hyperlink"/>
                <w:noProof/>
              </w:rPr>
              <w:t>7.1.</w:t>
            </w:r>
            <w:r>
              <w:rPr>
                <w:noProof/>
                <w:rtl/>
              </w:rPr>
              <w:tab/>
            </w:r>
            <w:r w:rsidRPr="0092516A">
              <w:rPr>
                <w:rStyle w:val="Hyperlink"/>
                <w:noProof/>
              </w:rPr>
              <w:t>Environment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Toc496792719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0488F5F9" w14:textId="1815DA9D" w:rsidR="00C45194" w:rsidRDefault="00C45194">
          <w:pPr>
            <w:pStyle w:val="TOC2"/>
            <w:tabs>
              <w:tab w:val="left" w:pos="2852"/>
              <w:tab w:val="right" w:pos="8296"/>
            </w:tabs>
            <w:rPr>
              <w:noProof/>
              <w:rtl/>
            </w:rPr>
          </w:pPr>
          <w:hyperlink w:anchor="_Toc496792720" w:history="1">
            <w:r w:rsidRPr="0092516A">
              <w:rPr>
                <w:rStyle w:val="Hyperlink"/>
                <w:noProof/>
              </w:rPr>
              <w:t>7.2.</w:t>
            </w:r>
            <w:r>
              <w:rPr>
                <w:noProof/>
                <w:rtl/>
              </w:rPr>
              <w:tab/>
            </w:r>
            <w:r w:rsidRPr="0092516A">
              <w:rPr>
                <w:rStyle w:val="Hyperlink"/>
                <w:noProof/>
              </w:rPr>
              <w:t>Application Usage Flow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Toc496792720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15510383" w14:textId="18062250" w:rsidR="00C45194" w:rsidRDefault="00C45194">
          <w:pPr>
            <w:pStyle w:val="TOC3"/>
            <w:tabs>
              <w:tab w:val="left" w:pos="3436"/>
              <w:tab w:val="right" w:pos="8296"/>
            </w:tabs>
            <w:rPr>
              <w:noProof/>
              <w:rtl/>
            </w:rPr>
          </w:pPr>
          <w:hyperlink w:anchor="_Toc496792721" w:history="1">
            <w:r w:rsidRPr="0092516A">
              <w:rPr>
                <w:rStyle w:val="Hyperlink"/>
                <w:noProof/>
              </w:rPr>
              <w:t>7.2.1.</w:t>
            </w:r>
            <w:r>
              <w:rPr>
                <w:noProof/>
                <w:rtl/>
              </w:rPr>
              <w:tab/>
            </w:r>
            <w:r w:rsidRPr="0092516A">
              <w:rPr>
                <w:rStyle w:val="Hyperlink"/>
                <w:noProof/>
              </w:rPr>
              <w:t>User API and Parameters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600078F4" w14:textId="37D7ACAE" w:rsidR="00C45194" w:rsidRDefault="00C45194">
          <w:pPr>
            <w:pStyle w:val="TOC2"/>
            <w:tabs>
              <w:tab w:val="left" w:pos="2315"/>
              <w:tab w:val="right" w:pos="8296"/>
            </w:tabs>
            <w:rPr>
              <w:noProof/>
              <w:rtl/>
            </w:rPr>
          </w:pPr>
          <w:hyperlink w:anchor="_Toc496792722" w:history="1">
            <w:r w:rsidRPr="0092516A">
              <w:rPr>
                <w:rStyle w:val="Hyperlink"/>
                <w:noProof/>
              </w:rPr>
              <w:t>7.3.</w:t>
            </w:r>
            <w:r>
              <w:rPr>
                <w:noProof/>
                <w:rtl/>
              </w:rPr>
              <w:tab/>
            </w:r>
            <w:r w:rsidRPr="0092516A">
              <w:rPr>
                <w:rStyle w:val="Hyperlink"/>
                <w:noProof/>
              </w:rPr>
              <w:t>Application Layer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Toc496792722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0D2D039B" w14:textId="2D0FB246" w:rsidR="00C45194" w:rsidRDefault="00C45194">
          <w:pPr>
            <w:pStyle w:val="TOC3"/>
            <w:tabs>
              <w:tab w:val="left" w:pos="5038"/>
              <w:tab w:val="right" w:pos="8296"/>
            </w:tabs>
            <w:rPr>
              <w:noProof/>
              <w:rtl/>
            </w:rPr>
          </w:pPr>
          <w:hyperlink w:anchor="_Toc496792723" w:history="1">
            <w:r w:rsidRPr="0092516A">
              <w:rPr>
                <w:rStyle w:val="Hyperlink"/>
                <w:noProof/>
              </w:rPr>
              <w:t>7.3.1.</w:t>
            </w:r>
            <w:r>
              <w:rPr>
                <w:noProof/>
                <w:rtl/>
              </w:rPr>
              <w:tab/>
            </w:r>
            <w:r w:rsidRPr="0092516A">
              <w:rPr>
                <w:rStyle w:val="Hyperlink"/>
                <w:noProof/>
              </w:rPr>
              <w:t>CPU Load DataBase &amp; Initialize ANN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Toc496792723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12F0186B" w14:textId="41888BF5" w:rsidR="00C45194" w:rsidRDefault="00C45194">
          <w:pPr>
            <w:pStyle w:val="TOC3"/>
            <w:tabs>
              <w:tab w:val="left" w:pos="8030"/>
              <w:tab w:val="right" w:pos="8296"/>
            </w:tabs>
            <w:rPr>
              <w:noProof/>
              <w:rtl/>
            </w:rPr>
          </w:pPr>
          <w:hyperlink w:anchor="_Toc496792724" w:history="1">
            <w:r w:rsidRPr="0092516A">
              <w:rPr>
                <w:rStyle w:val="Hyperlink"/>
                <w:noProof/>
              </w:rPr>
              <w:t>7.3.2.</w:t>
            </w:r>
            <w:r>
              <w:rPr>
                <w:noProof/>
                <w:rtl/>
              </w:rPr>
              <w:tab/>
            </w:r>
            <w:r w:rsidRPr="0092516A">
              <w:rPr>
                <w:rStyle w:val="Hyperlink"/>
                <w:noProof/>
              </w:rPr>
              <w:t>DFE Feedforward &amp; Backpropagation of the Fully Connected ANN of 1 Epoch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Toc496792724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1FE582CF" w14:textId="01219835" w:rsidR="00C45194" w:rsidRDefault="00C45194">
          <w:pPr>
            <w:pStyle w:val="TOC3"/>
            <w:tabs>
              <w:tab w:val="left" w:pos="5645"/>
              <w:tab w:val="right" w:pos="8296"/>
            </w:tabs>
            <w:rPr>
              <w:noProof/>
              <w:rtl/>
            </w:rPr>
          </w:pPr>
          <w:hyperlink w:anchor="_Toc496792725" w:history="1">
            <w:r w:rsidRPr="0092516A">
              <w:rPr>
                <w:rStyle w:val="Hyperlink"/>
                <w:noProof/>
              </w:rPr>
              <w:t>7.3.3.</w:t>
            </w:r>
            <w:r>
              <w:rPr>
                <w:noProof/>
                <w:rtl/>
              </w:rPr>
              <w:tab/>
            </w:r>
            <w:r w:rsidRPr="0092516A">
              <w:rPr>
                <w:rStyle w:val="Hyperlink"/>
                <w:noProof/>
              </w:rPr>
              <w:t>Non Blocking CPU prepare next Epoch &amp; Statistics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Toc496792725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42D8130B" w14:textId="31769D9E" w:rsidR="00C45194" w:rsidRDefault="00C45194">
          <w:pPr>
            <w:pStyle w:val="TOC3"/>
            <w:tabs>
              <w:tab w:val="left" w:pos="4673"/>
              <w:tab w:val="right" w:pos="8296"/>
            </w:tabs>
            <w:rPr>
              <w:noProof/>
              <w:rtl/>
            </w:rPr>
          </w:pPr>
          <w:hyperlink w:anchor="_Toc496792726" w:history="1">
            <w:r w:rsidRPr="0092516A">
              <w:rPr>
                <w:rStyle w:val="Hyperlink"/>
                <w:noProof/>
              </w:rPr>
              <w:t>7.3.4.</w:t>
            </w:r>
            <w:r>
              <w:rPr>
                <w:noProof/>
                <w:rtl/>
              </w:rPr>
              <w:tab/>
            </w:r>
            <w:r w:rsidRPr="0092516A">
              <w:rPr>
                <w:rStyle w:val="Hyperlink"/>
                <w:noProof/>
              </w:rPr>
              <w:t>CPU Stop condition &amp; save ANN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Toc496792726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765F70A6" w14:textId="3B4B1DE5" w:rsidR="00C45194" w:rsidRDefault="00C45194">
          <w:pPr>
            <w:pStyle w:val="TOC1"/>
            <w:bidi/>
            <w:rPr>
              <w:noProof/>
              <w:rtl/>
            </w:rPr>
          </w:pPr>
          <w:hyperlink w:anchor="_Toc496792727" w:history="1">
            <w:r w:rsidRPr="0092516A">
              <w:rPr>
                <w:rStyle w:val="Hyperlink"/>
                <w:noProof/>
              </w:rPr>
              <w:t>8.</w:t>
            </w:r>
            <w:r>
              <w:rPr>
                <w:noProof/>
                <w:rtl/>
              </w:rPr>
              <w:tab/>
            </w:r>
            <w:r w:rsidRPr="0092516A">
              <w:rPr>
                <w:rStyle w:val="Hyperlink"/>
                <w:noProof/>
              </w:rPr>
              <w:t>Development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Toc496792727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46718079" w14:textId="75F288B6" w:rsidR="00C45194" w:rsidRDefault="00C45194">
          <w:pPr>
            <w:pStyle w:val="TOC2"/>
            <w:tabs>
              <w:tab w:val="left" w:pos="3379"/>
              <w:tab w:val="right" w:pos="8296"/>
            </w:tabs>
            <w:rPr>
              <w:noProof/>
              <w:rtl/>
            </w:rPr>
          </w:pPr>
          <w:hyperlink w:anchor="_Toc496792728" w:history="1">
            <w:r w:rsidRPr="0092516A">
              <w:rPr>
                <w:rStyle w:val="Hyperlink"/>
                <w:noProof/>
              </w:rPr>
              <w:t>8.1.</w:t>
            </w:r>
            <w:r>
              <w:rPr>
                <w:noProof/>
                <w:rtl/>
              </w:rPr>
              <w:tab/>
            </w:r>
            <w:r w:rsidRPr="0092516A">
              <w:rPr>
                <w:rStyle w:val="Hyperlink"/>
                <w:noProof/>
              </w:rPr>
              <w:t>Development Methodologies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Toc496792728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B5A78A7" w14:textId="2F7108EA" w:rsidR="00C45194" w:rsidRDefault="00C45194">
          <w:pPr>
            <w:pStyle w:val="TOC2"/>
            <w:tabs>
              <w:tab w:val="left" w:pos="2173"/>
              <w:tab w:val="right" w:pos="8296"/>
            </w:tabs>
            <w:rPr>
              <w:noProof/>
              <w:rtl/>
            </w:rPr>
          </w:pPr>
          <w:hyperlink w:anchor="_Toc496792729" w:history="1">
            <w:r w:rsidRPr="0092516A">
              <w:rPr>
                <w:rStyle w:val="Hyperlink"/>
                <w:noProof/>
              </w:rPr>
              <w:t>8.2.</w:t>
            </w:r>
            <w:r>
              <w:rPr>
                <w:noProof/>
                <w:rtl/>
              </w:rPr>
              <w:tab/>
            </w:r>
            <w:r w:rsidRPr="0092516A">
              <w:rPr>
                <w:rStyle w:val="Hyperlink"/>
                <w:noProof/>
              </w:rPr>
              <w:t>Design Patterns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Toc496792729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28D35837" w14:textId="72DAFC33" w:rsidR="00C45194" w:rsidRDefault="00C45194">
          <w:pPr>
            <w:pStyle w:val="TOC1"/>
            <w:bidi/>
            <w:rPr>
              <w:noProof/>
              <w:rtl/>
            </w:rPr>
          </w:pPr>
          <w:hyperlink w:anchor="_Toc496792730" w:history="1">
            <w:r w:rsidRPr="0092516A">
              <w:rPr>
                <w:rStyle w:val="Hyperlink"/>
                <w:noProof/>
              </w:rPr>
              <w:t>9.</w:t>
            </w:r>
            <w:r>
              <w:rPr>
                <w:noProof/>
                <w:rtl/>
              </w:rPr>
              <w:tab/>
            </w:r>
            <w:r w:rsidRPr="0092516A">
              <w:rPr>
                <w:rStyle w:val="Hyperlink"/>
                <w:noProof/>
              </w:rPr>
              <w:t>Testing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4EEBFCA3" w14:textId="64672971" w:rsidR="00C45194" w:rsidRDefault="00C45194">
          <w:pPr>
            <w:pStyle w:val="TOC2"/>
            <w:tabs>
              <w:tab w:val="left" w:pos="2849"/>
              <w:tab w:val="right" w:pos="8296"/>
            </w:tabs>
            <w:rPr>
              <w:noProof/>
              <w:rtl/>
            </w:rPr>
          </w:pPr>
          <w:hyperlink w:anchor="_Toc496792731" w:history="1">
            <w:r w:rsidRPr="0092516A">
              <w:rPr>
                <w:rStyle w:val="Hyperlink"/>
                <w:noProof/>
              </w:rPr>
              <w:t>9.1.</w:t>
            </w:r>
            <w:r>
              <w:rPr>
                <w:noProof/>
                <w:rtl/>
              </w:rPr>
              <w:tab/>
            </w:r>
            <w:r w:rsidRPr="0092516A">
              <w:rPr>
                <w:rStyle w:val="Hyperlink"/>
                <w:noProof/>
              </w:rPr>
              <w:t>Simulation Unit Testing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Toc496792731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4E47DE11" w14:textId="69CEB953" w:rsidR="00C45194" w:rsidRDefault="00C45194">
          <w:pPr>
            <w:pStyle w:val="TOC2"/>
            <w:tabs>
              <w:tab w:val="left" w:pos="3464"/>
              <w:tab w:val="right" w:pos="8296"/>
            </w:tabs>
            <w:rPr>
              <w:noProof/>
              <w:rtl/>
            </w:rPr>
          </w:pPr>
          <w:hyperlink w:anchor="_Toc496792732" w:history="1">
            <w:r w:rsidRPr="0092516A">
              <w:rPr>
                <w:rStyle w:val="Hyperlink"/>
                <w:noProof/>
              </w:rPr>
              <w:t>9.2.</w:t>
            </w:r>
            <w:r>
              <w:rPr>
                <w:noProof/>
                <w:rtl/>
              </w:rPr>
              <w:tab/>
            </w:r>
            <w:r w:rsidRPr="0092516A">
              <w:rPr>
                <w:rStyle w:val="Hyperlink"/>
                <w:noProof/>
              </w:rPr>
              <w:t>Simulation Integration Testing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Toc496792732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361F1EBF" w14:textId="10025B89" w:rsidR="00C45194" w:rsidRDefault="00C45194">
          <w:pPr>
            <w:pStyle w:val="TOC2"/>
            <w:tabs>
              <w:tab w:val="left" w:pos="4447"/>
              <w:tab w:val="right" w:pos="8296"/>
            </w:tabs>
            <w:rPr>
              <w:noProof/>
              <w:rtl/>
            </w:rPr>
          </w:pPr>
          <w:hyperlink w:anchor="_Toc496792733" w:history="1">
            <w:r w:rsidRPr="0092516A">
              <w:rPr>
                <w:rStyle w:val="Hyperlink"/>
                <w:noProof/>
              </w:rPr>
              <w:t>9.3.</w:t>
            </w:r>
            <w:r>
              <w:rPr>
                <w:noProof/>
                <w:rtl/>
              </w:rPr>
              <w:tab/>
            </w:r>
            <w:r w:rsidRPr="0092516A">
              <w:rPr>
                <w:rStyle w:val="Hyperlink"/>
                <w:noProof/>
              </w:rPr>
              <w:t>Functional Synthesized Hardware Testing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62EB66CB" w14:textId="17600FCC" w:rsidR="00C45194" w:rsidRDefault="00C45194">
          <w:pPr>
            <w:pStyle w:val="TOC2"/>
            <w:tabs>
              <w:tab w:val="left" w:pos="4093"/>
              <w:tab w:val="right" w:pos="8296"/>
            </w:tabs>
            <w:rPr>
              <w:noProof/>
              <w:rtl/>
            </w:rPr>
          </w:pPr>
          <w:hyperlink w:anchor="_Toc496792734" w:history="1">
            <w:r w:rsidRPr="0092516A">
              <w:rPr>
                <w:rStyle w:val="Hyperlink"/>
                <w:noProof/>
              </w:rPr>
              <w:t>9.4.</w:t>
            </w:r>
            <w:r>
              <w:rPr>
                <w:noProof/>
                <w:rtl/>
              </w:rPr>
              <w:tab/>
            </w:r>
            <w:r w:rsidRPr="0092516A">
              <w:rPr>
                <w:rStyle w:val="Hyperlink"/>
                <w:noProof/>
              </w:rPr>
              <w:t>Performance Testing (Kelleher, 2013)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Toc496792734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7BD358AD" w14:textId="26595B29" w:rsidR="00C45194" w:rsidRDefault="00C45194">
          <w:pPr>
            <w:pStyle w:val="TOC3"/>
            <w:tabs>
              <w:tab w:val="left" w:pos="2998"/>
              <w:tab w:val="right" w:pos="8296"/>
            </w:tabs>
            <w:rPr>
              <w:noProof/>
              <w:rtl/>
            </w:rPr>
          </w:pPr>
          <w:hyperlink w:anchor="_Toc496792735" w:history="1">
            <w:r w:rsidRPr="0092516A">
              <w:rPr>
                <w:rStyle w:val="Hyperlink"/>
                <w:noProof/>
              </w:rPr>
              <w:t>9.4.1.</w:t>
            </w:r>
            <w:r>
              <w:rPr>
                <w:noProof/>
                <w:rtl/>
              </w:rPr>
              <w:tab/>
            </w:r>
            <w:r w:rsidRPr="0092516A">
              <w:rPr>
                <w:rStyle w:val="Hyperlink"/>
                <w:noProof/>
              </w:rPr>
              <w:t>Resource Utilization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Toc496792735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75FDEA5E" w14:textId="642585EB" w:rsidR="00C45194" w:rsidRDefault="00C45194">
          <w:pPr>
            <w:pStyle w:val="TOC3"/>
            <w:tabs>
              <w:tab w:val="left" w:pos="2012"/>
              <w:tab w:val="right" w:pos="8296"/>
            </w:tabs>
            <w:rPr>
              <w:noProof/>
              <w:rtl/>
            </w:rPr>
          </w:pPr>
          <w:hyperlink w:anchor="_Toc496792736" w:history="1">
            <w:r w:rsidRPr="0092516A">
              <w:rPr>
                <w:rStyle w:val="Hyperlink"/>
                <w:noProof/>
              </w:rPr>
              <w:t>9.4.2.</w:t>
            </w:r>
            <w:r>
              <w:rPr>
                <w:noProof/>
                <w:rtl/>
              </w:rPr>
              <w:tab/>
            </w:r>
            <w:r w:rsidRPr="0092516A">
              <w:rPr>
                <w:rStyle w:val="Hyperlink"/>
                <w:noProof/>
              </w:rPr>
              <w:t>Accuracy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Toc496792736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29150C5D" w14:textId="32E8E586" w:rsidR="00C45194" w:rsidRDefault="00C45194">
          <w:pPr>
            <w:pStyle w:val="TOC1"/>
            <w:bidi/>
            <w:rPr>
              <w:noProof/>
              <w:rtl/>
            </w:rPr>
          </w:pPr>
          <w:hyperlink w:anchor="_Toc496792737" w:history="1">
            <w:r w:rsidRPr="0092516A">
              <w:rPr>
                <w:rStyle w:val="Hyperlink"/>
                <w:noProof/>
              </w:rPr>
              <w:t>10.</w:t>
            </w:r>
            <w:r>
              <w:rPr>
                <w:noProof/>
                <w:rtl/>
              </w:rPr>
              <w:tab/>
            </w:r>
            <w:r w:rsidRPr="0092516A">
              <w:rPr>
                <w:rStyle w:val="Hyperlink"/>
                <w:noProof/>
              </w:rPr>
              <w:t>An "HOW TO" Guide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Toc496792737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27881B23" w14:textId="1AFAF1FF" w:rsidR="00C45194" w:rsidRDefault="00C45194">
          <w:pPr>
            <w:pStyle w:val="TOC2"/>
            <w:tabs>
              <w:tab w:val="left" w:pos="3145"/>
              <w:tab w:val="right" w:pos="8296"/>
            </w:tabs>
            <w:rPr>
              <w:noProof/>
              <w:rtl/>
            </w:rPr>
          </w:pPr>
          <w:hyperlink w:anchor="_Toc496792738" w:history="1">
            <w:r w:rsidRPr="0092516A">
              <w:rPr>
                <w:rStyle w:val="Hyperlink"/>
                <w:noProof/>
              </w:rPr>
              <w:t>10.1.</w:t>
            </w:r>
            <w:r>
              <w:rPr>
                <w:noProof/>
                <w:rtl/>
              </w:rPr>
              <w:tab/>
            </w:r>
            <w:r w:rsidRPr="0092516A">
              <w:rPr>
                <w:rStyle w:val="Hyperlink"/>
                <w:noProof/>
              </w:rPr>
              <w:t>Build &amp; Run Golden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Toc496792738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2B85CEE7" w14:textId="69B69299" w:rsidR="00C45194" w:rsidRDefault="00C45194">
          <w:pPr>
            <w:pStyle w:val="TOC2"/>
            <w:tabs>
              <w:tab w:val="left" w:pos="2460"/>
              <w:tab w:val="right" w:pos="8296"/>
            </w:tabs>
            <w:rPr>
              <w:noProof/>
              <w:rtl/>
            </w:rPr>
          </w:pPr>
          <w:hyperlink w:anchor="_Toc496792739" w:history="1">
            <w:r w:rsidRPr="0092516A">
              <w:rPr>
                <w:rStyle w:val="Hyperlink"/>
                <w:noProof/>
              </w:rPr>
              <w:t>10.2.</w:t>
            </w:r>
            <w:r>
              <w:rPr>
                <w:noProof/>
                <w:rtl/>
              </w:rPr>
              <w:tab/>
            </w:r>
            <w:r w:rsidRPr="0092516A">
              <w:rPr>
                <w:rStyle w:val="Hyperlink"/>
                <w:noProof/>
              </w:rPr>
              <w:t>Import DFE Project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Toc496792739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475F4ECE" w14:textId="58B021A0" w:rsidR="00C45194" w:rsidRDefault="00C45194">
          <w:pPr>
            <w:pStyle w:val="TOC2"/>
            <w:tabs>
              <w:tab w:val="left" w:pos="3696"/>
              <w:tab w:val="right" w:pos="8296"/>
            </w:tabs>
            <w:rPr>
              <w:noProof/>
              <w:rtl/>
            </w:rPr>
          </w:pPr>
          <w:hyperlink w:anchor="_Toc496792740" w:history="1">
            <w:r w:rsidRPr="0092516A">
              <w:rPr>
                <w:rStyle w:val="Hyperlink"/>
                <w:noProof/>
              </w:rPr>
              <w:t>10.3.</w:t>
            </w:r>
            <w:r>
              <w:rPr>
                <w:noProof/>
                <w:rtl/>
              </w:rPr>
              <w:tab/>
            </w:r>
            <w:r w:rsidRPr="0092516A">
              <w:rPr>
                <w:rStyle w:val="Hyperlink"/>
                <w:noProof/>
              </w:rPr>
              <w:t>Prepare DFE Setting Before Build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Toc496792740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2E5F1B57" w14:textId="4927DC5D" w:rsidR="00C45194" w:rsidRDefault="00C45194">
          <w:pPr>
            <w:pStyle w:val="TOC2"/>
            <w:tabs>
              <w:tab w:val="left" w:pos="3279"/>
              <w:tab w:val="right" w:pos="8296"/>
            </w:tabs>
            <w:rPr>
              <w:noProof/>
              <w:rtl/>
            </w:rPr>
          </w:pPr>
          <w:hyperlink w:anchor="_Toc496792741" w:history="1">
            <w:r w:rsidRPr="0092516A">
              <w:rPr>
                <w:rStyle w:val="Hyperlink"/>
                <w:noProof/>
              </w:rPr>
              <w:t>10.4.</w:t>
            </w:r>
            <w:r>
              <w:rPr>
                <w:noProof/>
                <w:rtl/>
              </w:rPr>
              <w:tab/>
            </w:r>
            <w:r w:rsidRPr="0092516A">
              <w:rPr>
                <w:rStyle w:val="Hyperlink"/>
                <w:noProof/>
              </w:rPr>
              <w:t>Build &amp; Run &amp; Compare DFE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Toc496792741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11A89EAB" w14:textId="5C6840DE" w:rsidR="00C45194" w:rsidRDefault="00C45194">
          <w:pPr>
            <w:pStyle w:val="TOC2"/>
            <w:tabs>
              <w:tab w:val="left" w:pos="1760"/>
              <w:tab w:val="right" w:pos="8296"/>
            </w:tabs>
            <w:rPr>
              <w:noProof/>
              <w:rtl/>
            </w:rPr>
          </w:pPr>
          <w:hyperlink w:anchor="_Toc496792742" w:history="1">
            <w:r w:rsidRPr="0092516A">
              <w:rPr>
                <w:rStyle w:val="Hyperlink"/>
                <w:noProof/>
              </w:rPr>
              <w:t>10.5.</w:t>
            </w:r>
            <w:r>
              <w:rPr>
                <w:noProof/>
                <w:rtl/>
              </w:rPr>
              <w:tab/>
            </w:r>
            <w:r w:rsidRPr="0092516A">
              <w:rPr>
                <w:rStyle w:val="Hyperlink"/>
                <w:noProof/>
              </w:rPr>
              <w:t>Result Plot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Toc496792742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0CDBB33B" w14:textId="78FF0882" w:rsidR="00C45194" w:rsidRDefault="00C45194">
          <w:pPr>
            <w:pStyle w:val="TOC1"/>
            <w:bidi/>
            <w:rPr>
              <w:noProof/>
              <w:rtl/>
            </w:rPr>
          </w:pPr>
          <w:hyperlink w:anchor="_Toc496792743" w:history="1">
            <w:r w:rsidRPr="0092516A">
              <w:rPr>
                <w:rStyle w:val="Hyperlink"/>
                <w:noProof/>
              </w:rPr>
              <w:t>11.</w:t>
            </w:r>
            <w:r>
              <w:rPr>
                <w:noProof/>
                <w:rtl/>
              </w:rPr>
              <w:tab/>
            </w:r>
            <w:r w:rsidRPr="0092516A">
              <w:rPr>
                <w:rStyle w:val="Hyperlink"/>
                <w:noProof/>
              </w:rPr>
              <w:t>Future Work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Toc496792743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63779F3F" w14:textId="1F19C66D" w:rsidR="00C45194" w:rsidRDefault="00C45194">
          <w:pPr>
            <w:pStyle w:val="TOC2"/>
            <w:tabs>
              <w:tab w:val="left" w:pos="4499"/>
              <w:tab w:val="right" w:pos="8296"/>
            </w:tabs>
            <w:rPr>
              <w:noProof/>
              <w:rtl/>
            </w:rPr>
          </w:pPr>
          <w:hyperlink w:anchor="_Toc496792744" w:history="1">
            <w:r w:rsidRPr="0092516A">
              <w:rPr>
                <w:rStyle w:val="Hyperlink"/>
                <w:noProof/>
              </w:rPr>
              <w:t>11.1.</w:t>
            </w:r>
            <w:r>
              <w:rPr>
                <w:noProof/>
                <w:rtl/>
              </w:rPr>
              <w:tab/>
            </w:r>
            <w:r w:rsidRPr="0092516A">
              <w:rPr>
                <w:rStyle w:val="Hyperlink"/>
                <w:noProof/>
              </w:rPr>
              <w:t>Performance Optimizations (Zhang, 2015)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Toc496792744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7F25124B" w14:textId="14D53D16" w:rsidR="00C45194" w:rsidRDefault="00C45194">
          <w:pPr>
            <w:pStyle w:val="TOC3"/>
            <w:tabs>
              <w:tab w:val="left" w:pos="2915"/>
              <w:tab w:val="right" w:pos="8296"/>
            </w:tabs>
            <w:rPr>
              <w:noProof/>
              <w:rtl/>
            </w:rPr>
          </w:pPr>
          <w:hyperlink w:anchor="_Toc496792745" w:history="1">
            <w:r w:rsidRPr="0092516A">
              <w:rPr>
                <w:rStyle w:val="Hyperlink"/>
                <w:noProof/>
              </w:rPr>
              <w:t>11.1.1.</w:t>
            </w:r>
            <w:r>
              <w:rPr>
                <w:noProof/>
                <w:rtl/>
              </w:rPr>
              <w:tab/>
            </w:r>
            <w:r w:rsidRPr="0092516A">
              <w:rPr>
                <w:rStyle w:val="Hyperlink"/>
                <w:noProof/>
              </w:rPr>
              <w:t>Bigger Better FPGA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Toc496792745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4C3BC25A" w14:textId="4E8268D2" w:rsidR="00C45194" w:rsidRDefault="00C45194">
          <w:pPr>
            <w:pStyle w:val="TOC3"/>
            <w:tabs>
              <w:tab w:val="left" w:pos="3708"/>
              <w:tab w:val="right" w:pos="8296"/>
            </w:tabs>
            <w:rPr>
              <w:noProof/>
              <w:rtl/>
            </w:rPr>
          </w:pPr>
          <w:hyperlink w:anchor="_Toc496792746" w:history="1">
            <w:r w:rsidRPr="0092516A">
              <w:rPr>
                <w:rStyle w:val="Hyperlink"/>
                <w:noProof/>
              </w:rPr>
              <w:t>11.1.2.</w:t>
            </w:r>
            <w:r>
              <w:rPr>
                <w:noProof/>
                <w:rtl/>
              </w:rPr>
              <w:tab/>
            </w:r>
            <w:r w:rsidRPr="0092516A">
              <w:rPr>
                <w:rStyle w:val="Hyperlink"/>
                <w:noProof/>
              </w:rPr>
              <w:t>Reducing Bit representation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Toc496792746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2B9BE152" w14:textId="0DCB379F" w:rsidR="00C45194" w:rsidRDefault="00C45194">
          <w:pPr>
            <w:pStyle w:val="TOC3"/>
            <w:tabs>
              <w:tab w:val="left" w:pos="4691"/>
              <w:tab w:val="right" w:pos="8296"/>
            </w:tabs>
            <w:rPr>
              <w:noProof/>
              <w:rtl/>
            </w:rPr>
          </w:pPr>
          <w:hyperlink w:anchor="_Toc496792747" w:history="1">
            <w:r w:rsidRPr="0092516A">
              <w:rPr>
                <w:rStyle w:val="Hyperlink"/>
                <w:noProof/>
              </w:rPr>
              <w:t>11.1.3.</w:t>
            </w:r>
            <w:r>
              <w:rPr>
                <w:noProof/>
                <w:rtl/>
              </w:rPr>
              <w:tab/>
            </w:r>
            <w:r w:rsidRPr="0092516A">
              <w:rPr>
                <w:rStyle w:val="Hyperlink"/>
                <w:noProof/>
              </w:rPr>
              <w:t>Maxeler Ring – Usage of multiple FPGA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Toc496792747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161FCC7A" w14:textId="18C94F24" w:rsidR="00C45194" w:rsidRDefault="00C45194">
          <w:pPr>
            <w:pStyle w:val="TOC3"/>
            <w:tabs>
              <w:tab w:val="left" w:pos="2773"/>
              <w:tab w:val="right" w:pos="8296"/>
            </w:tabs>
            <w:rPr>
              <w:noProof/>
              <w:rtl/>
            </w:rPr>
          </w:pPr>
          <w:hyperlink w:anchor="_Toc496792748" w:history="1">
            <w:r w:rsidRPr="0092516A">
              <w:rPr>
                <w:rStyle w:val="Hyperlink"/>
                <w:noProof/>
              </w:rPr>
              <w:t>11.1.4.</w:t>
            </w:r>
            <w:r>
              <w:rPr>
                <w:noProof/>
                <w:rtl/>
              </w:rPr>
              <w:tab/>
            </w:r>
            <w:r w:rsidRPr="0092516A">
              <w:rPr>
                <w:rStyle w:val="Hyperlink"/>
                <w:noProof/>
              </w:rPr>
              <w:t>Thinner Topology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Toc496792748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5CF414F3" w14:textId="7EDCCDA2" w:rsidR="00C45194" w:rsidRDefault="00C45194">
          <w:pPr>
            <w:pStyle w:val="TOC3"/>
            <w:tabs>
              <w:tab w:val="left" w:pos="2842"/>
              <w:tab w:val="right" w:pos="8296"/>
            </w:tabs>
            <w:rPr>
              <w:noProof/>
              <w:rtl/>
            </w:rPr>
          </w:pPr>
          <w:hyperlink w:anchor="_Toc496792749" w:history="1">
            <w:r w:rsidRPr="0092516A">
              <w:rPr>
                <w:rStyle w:val="Hyperlink"/>
                <w:noProof/>
              </w:rPr>
              <w:t>11.1.5.</w:t>
            </w:r>
            <w:r>
              <w:rPr>
                <w:noProof/>
                <w:rtl/>
              </w:rPr>
              <w:tab/>
            </w:r>
            <w:r w:rsidRPr="0092516A">
              <w:rPr>
                <w:rStyle w:val="Hyperlink"/>
                <w:noProof/>
              </w:rPr>
              <w:t>GPU link Topology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Toc496792749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1AD483B3" w14:textId="1A1C218A" w:rsidR="00C45194" w:rsidRDefault="00C45194">
          <w:pPr>
            <w:pStyle w:val="TOC1"/>
            <w:bidi/>
            <w:rPr>
              <w:noProof/>
              <w:rtl/>
            </w:rPr>
          </w:pPr>
          <w:hyperlink w:anchor="_Toc496792750" w:history="1">
            <w:r w:rsidRPr="0092516A">
              <w:rPr>
                <w:rStyle w:val="Hyperlink"/>
                <w:noProof/>
              </w:rPr>
              <w:t>12.</w:t>
            </w:r>
            <w:r>
              <w:rPr>
                <w:noProof/>
                <w:rtl/>
              </w:rPr>
              <w:tab/>
            </w:r>
            <w:r w:rsidRPr="0092516A">
              <w:rPr>
                <w:rStyle w:val="Hyperlink"/>
                <w:noProof/>
              </w:rPr>
              <w:t>Bibliography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Toc496792750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65CD2033" w14:textId="2CF4A191" w:rsidR="00C45194" w:rsidRDefault="00C45194">
          <w:pPr>
            <w:pStyle w:val="TOC1"/>
            <w:bidi/>
            <w:rPr>
              <w:noProof/>
              <w:rtl/>
            </w:rPr>
          </w:pPr>
          <w:hyperlink w:anchor="_Toc496792751" w:history="1">
            <w:r w:rsidRPr="0092516A">
              <w:rPr>
                <w:rStyle w:val="Hyperlink"/>
                <w:noProof/>
              </w:rPr>
              <w:t>13.</w:t>
            </w:r>
            <w:r>
              <w:rPr>
                <w:noProof/>
                <w:rtl/>
              </w:rPr>
              <w:tab/>
            </w:r>
            <w:r w:rsidRPr="0092516A">
              <w:rPr>
                <w:rStyle w:val="Hyperlink"/>
                <w:noProof/>
              </w:rPr>
              <w:t>Requirements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Toc496792751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09592AE2" w14:textId="6E4FDFD8" w:rsidR="00C45194" w:rsidRDefault="00C45194">
          <w:pPr>
            <w:pStyle w:val="TOC2"/>
            <w:tabs>
              <w:tab w:val="left" w:pos="2826"/>
              <w:tab w:val="right" w:pos="8296"/>
            </w:tabs>
            <w:rPr>
              <w:noProof/>
              <w:rtl/>
            </w:rPr>
          </w:pPr>
          <w:hyperlink w:anchor="_Toc496792752" w:history="1">
            <w:r w:rsidRPr="0092516A">
              <w:rPr>
                <w:rStyle w:val="Hyperlink"/>
                <w:noProof/>
              </w:rPr>
              <w:t>13.1.</w:t>
            </w:r>
            <w:r>
              <w:rPr>
                <w:noProof/>
                <w:rtl/>
              </w:rPr>
              <w:tab/>
            </w:r>
            <w:r w:rsidRPr="0092516A">
              <w:rPr>
                <w:rStyle w:val="Hyperlink"/>
                <w:noProof/>
              </w:rPr>
              <w:t>Machine Learning ANN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Toc496792752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CCED839" w14:textId="6BA9C41B" w:rsidR="00C45194" w:rsidRDefault="00C45194">
          <w:pPr>
            <w:pStyle w:val="TOC2"/>
            <w:tabs>
              <w:tab w:val="left" w:pos="2865"/>
              <w:tab w:val="right" w:pos="8296"/>
            </w:tabs>
            <w:rPr>
              <w:noProof/>
              <w:rtl/>
            </w:rPr>
          </w:pPr>
          <w:hyperlink w:anchor="_Toc496792753" w:history="1">
            <w:r w:rsidRPr="0092516A">
              <w:rPr>
                <w:rStyle w:val="Hyperlink"/>
                <w:noProof/>
              </w:rPr>
              <w:t>13.2.</w:t>
            </w:r>
            <w:r>
              <w:rPr>
                <w:noProof/>
                <w:rtl/>
              </w:rPr>
              <w:tab/>
            </w:r>
            <w:r w:rsidRPr="0092516A">
              <w:rPr>
                <w:rStyle w:val="Hyperlink"/>
                <w:noProof/>
              </w:rPr>
              <w:t>Analysis and Evaluation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6649DE6B" w14:textId="569E42AD" w:rsidR="00C45194" w:rsidRDefault="00C45194">
          <w:pPr>
            <w:pStyle w:val="TOC2"/>
            <w:tabs>
              <w:tab w:val="left" w:pos="2227"/>
              <w:tab w:val="right" w:pos="8296"/>
            </w:tabs>
            <w:rPr>
              <w:noProof/>
              <w:rtl/>
            </w:rPr>
          </w:pPr>
          <w:hyperlink w:anchor="_Toc496792754" w:history="1">
            <w:r w:rsidRPr="0092516A">
              <w:rPr>
                <w:rStyle w:val="Hyperlink"/>
                <w:noProof/>
              </w:rPr>
              <w:t>13.3.</w:t>
            </w:r>
            <w:r>
              <w:rPr>
                <w:noProof/>
                <w:rtl/>
              </w:rPr>
              <w:tab/>
            </w:r>
            <w:r w:rsidRPr="0092516A">
              <w:rPr>
                <w:rStyle w:val="Hyperlink"/>
                <w:noProof/>
              </w:rPr>
              <w:t>CPU Programing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AE6954C" w14:textId="6D1D56C5" w:rsidR="00C45194" w:rsidRDefault="00C45194">
          <w:pPr>
            <w:pStyle w:val="TOC2"/>
            <w:tabs>
              <w:tab w:val="left" w:pos="3800"/>
              <w:tab w:val="right" w:pos="8296"/>
            </w:tabs>
            <w:rPr>
              <w:noProof/>
              <w:rtl/>
            </w:rPr>
          </w:pPr>
          <w:hyperlink w:anchor="_Toc496792755" w:history="1">
            <w:r w:rsidRPr="0092516A">
              <w:rPr>
                <w:rStyle w:val="Hyperlink"/>
                <w:noProof/>
              </w:rPr>
              <w:t>13.4.</w:t>
            </w:r>
            <w:r>
              <w:rPr>
                <w:noProof/>
                <w:rtl/>
              </w:rPr>
              <w:tab/>
            </w:r>
            <w:r w:rsidRPr="0092516A">
              <w:rPr>
                <w:rStyle w:val="Hyperlink"/>
                <w:noProof/>
              </w:rPr>
              <w:t>Hardware and DataStream Design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Toc496792755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AFA6A10" w14:textId="36838DBE" w:rsidR="00C45194" w:rsidRDefault="00C45194">
          <w:pPr>
            <w:pStyle w:val="TOC2"/>
            <w:tabs>
              <w:tab w:val="left" w:pos="3680"/>
              <w:tab w:val="right" w:pos="8296"/>
            </w:tabs>
            <w:rPr>
              <w:noProof/>
              <w:rtl/>
            </w:rPr>
          </w:pPr>
          <w:hyperlink w:anchor="_Toc496792756" w:history="1">
            <w:r w:rsidRPr="0092516A">
              <w:rPr>
                <w:rStyle w:val="Hyperlink"/>
                <w:noProof/>
              </w:rPr>
              <w:t>13.5.</w:t>
            </w:r>
            <w:r>
              <w:rPr>
                <w:noProof/>
                <w:rtl/>
              </w:rPr>
              <w:tab/>
            </w:r>
            <w:r w:rsidRPr="0092516A">
              <w:rPr>
                <w:rStyle w:val="Hyperlink"/>
                <w:noProof/>
              </w:rPr>
              <w:t>Maxeler Developer Environment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Toc496792756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6B3729E5" w14:textId="60DD3619" w:rsidR="0047534E" w:rsidRDefault="0047534E" w:rsidP="0047534E">
          <w:pPr>
            <w:bidi w:val="0"/>
            <w:spacing w:after="240"/>
            <w:jc w:val="center"/>
            <w:rPr>
              <w:rtl/>
              <w:cs/>
            </w:rPr>
          </w:pPr>
          <w:r>
            <w:rPr>
              <w:b/>
              <w:bCs/>
              <w:lang w:val="he-IL"/>
            </w:rPr>
            <w:fldChar w:fldCharType="end"/>
          </w:r>
        </w:p>
      </w:sdtContent>
    </w:sdt>
    <w:p w14:paraId="3E4F1E31" w14:textId="77777777" w:rsidR="0047534E" w:rsidRDefault="0047534E" w:rsidP="0047534E">
      <w:pPr>
        <w:bidi w:val="0"/>
        <w:spacing w:after="240"/>
      </w:pPr>
    </w:p>
    <w:p w14:paraId="7C461C22" w14:textId="77777777" w:rsidR="0047534E" w:rsidRDefault="0047534E" w:rsidP="0047534E">
      <w:pPr>
        <w:bidi w:val="0"/>
        <w:spacing w:after="240"/>
        <w:ind w:left="636"/>
        <w:rPr>
          <w:rtl/>
        </w:rPr>
      </w:pPr>
      <w:r>
        <w:rPr>
          <w:rtl/>
        </w:rPr>
        <w:br w:type="page"/>
      </w:r>
    </w:p>
    <w:p w14:paraId="28B2387E" w14:textId="77777777" w:rsidR="0047534E" w:rsidRPr="00984F6C" w:rsidRDefault="0047534E" w:rsidP="0047534E">
      <w:pPr>
        <w:pStyle w:val="Heading1"/>
        <w:numPr>
          <w:ilvl w:val="0"/>
          <w:numId w:val="0"/>
        </w:numPr>
        <w:bidi w:val="0"/>
        <w:spacing w:after="240"/>
        <w:ind w:left="793" w:hanging="709"/>
        <w:rPr>
          <w:rtl/>
        </w:rPr>
      </w:pPr>
      <w:bookmarkStart w:id="1" w:name="_Toc405726662"/>
      <w:bookmarkStart w:id="2" w:name="_Toc496792675"/>
      <w:r w:rsidRPr="00426EB9">
        <w:lastRenderedPageBreak/>
        <w:t xml:space="preserve">Revision </w:t>
      </w:r>
      <w:r>
        <w:t>H</w:t>
      </w:r>
      <w:r w:rsidRPr="00426EB9">
        <w:t>istory</w:t>
      </w:r>
      <w:bookmarkEnd w:id="1"/>
      <w:bookmarkEnd w:id="2"/>
    </w:p>
    <w:p w14:paraId="582E023A" w14:textId="77777777" w:rsidR="0047534E" w:rsidRPr="00984F6C" w:rsidRDefault="0047534E" w:rsidP="0047534E">
      <w:pPr>
        <w:bidi w:val="0"/>
        <w:spacing w:after="240"/>
        <w:ind w:left="720"/>
        <w:rPr>
          <w:rFonts w:asciiTheme="minorBidi" w:hAnsiTheme="minorBidi"/>
          <w:rtl/>
        </w:rPr>
      </w:pPr>
    </w:p>
    <w:tbl>
      <w:tblPr>
        <w:tblStyle w:val="GridTable4-Accent1"/>
        <w:bidiVisual/>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20" w:firstRow="1" w:lastRow="0" w:firstColumn="0" w:lastColumn="1" w:noHBand="0" w:noVBand="1"/>
      </w:tblPr>
      <w:tblGrid>
        <w:gridCol w:w="2764"/>
        <w:gridCol w:w="2765"/>
        <w:gridCol w:w="2767"/>
      </w:tblGrid>
      <w:tr w:rsidR="0047534E" w:rsidRPr="00984F6C" w14:paraId="20362F24" w14:textId="77777777" w:rsidTr="00A67178">
        <w:trPr>
          <w:cnfStyle w:val="100000000000" w:firstRow="1" w:lastRow="0" w:firstColumn="0" w:lastColumn="0" w:oddVBand="0" w:evenVBand="0" w:oddHBand="0" w:evenHBand="0" w:firstRowFirstColumn="0" w:firstRowLastColumn="0" w:lastRowFirstColumn="0" w:lastRowLastColumn="0"/>
        </w:trPr>
        <w:tc>
          <w:tcPr>
            <w:tcW w:w="2764" w:type="dxa"/>
            <w:tcBorders>
              <w:top w:val="none" w:sz="0" w:space="0" w:color="auto"/>
              <w:left w:val="none" w:sz="0" w:space="0" w:color="auto"/>
              <w:bottom w:val="none" w:sz="0" w:space="0" w:color="auto"/>
              <w:right w:val="none" w:sz="0" w:space="0" w:color="auto"/>
            </w:tcBorders>
          </w:tcPr>
          <w:p w14:paraId="78185DB5" w14:textId="77777777" w:rsidR="0047534E" w:rsidRPr="00984F6C" w:rsidRDefault="0047534E" w:rsidP="00A67178">
            <w:pPr>
              <w:bidi w:val="0"/>
              <w:spacing w:after="240"/>
              <w:ind w:left="0"/>
              <w:rPr>
                <w:rFonts w:asciiTheme="minorBidi" w:hAnsiTheme="minorBidi"/>
              </w:rPr>
            </w:pPr>
            <w:r>
              <w:rPr>
                <w:rFonts w:asciiTheme="minorBidi" w:hAnsiTheme="minorBidi"/>
              </w:rPr>
              <w:t>date</w:t>
            </w:r>
          </w:p>
        </w:tc>
        <w:tc>
          <w:tcPr>
            <w:tcW w:w="2765" w:type="dxa"/>
            <w:tcBorders>
              <w:top w:val="none" w:sz="0" w:space="0" w:color="auto"/>
              <w:left w:val="none" w:sz="0" w:space="0" w:color="auto"/>
              <w:bottom w:val="none" w:sz="0" w:space="0" w:color="auto"/>
              <w:right w:val="none" w:sz="0" w:space="0" w:color="auto"/>
            </w:tcBorders>
          </w:tcPr>
          <w:p w14:paraId="59CFE582" w14:textId="77777777" w:rsidR="0047534E" w:rsidRPr="00984F6C" w:rsidRDefault="0047534E" w:rsidP="00A67178">
            <w:pPr>
              <w:bidi w:val="0"/>
              <w:spacing w:after="240"/>
              <w:ind w:left="0"/>
              <w:rPr>
                <w:rFonts w:asciiTheme="minorBidi" w:hAnsiTheme="minorBidi"/>
              </w:rPr>
            </w:pPr>
            <w:r>
              <w:rPr>
                <w:rFonts w:asciiTheme="minorBidi" w:hAnsiTheme="minorBidi"/>
              </w:rPr>
              <w:t>by</w:t>
            </w:r>
          </w:p>
        </w:tc>
        <w:tc>
          <w:tcPr>
            <w:cnfStyle w:val="000100000000" w:firstRow="0" w:lastRow="0" w:firstColumn="0" w:lastColumn="1" w:oddVBand="0" w:evenVBand="0" w:oddHBand="0" w:evenHBand="0" w:firstRowFirstColumn="0" w:firstRowLastColumn="0" w:lastRowFirstColumn="0" w:lastRowLastColumn="0"/>
            <w:tcW w:w="2767" w:type="dxa"/>
            <w:tcBorders>
              <w:top w:val="none" w:sz="0" w:space="0" w:color="auto"/>
              <w:left w:val="none" w:sz="0" w:space="0" w:color="auto"/>
              <w:bottom w:val="none" w:sz="0" w:space="0" w:color="auto"/>
              <w:right w:val="none" w:sz="0" w:space="0" w:color="auto"/>
            </w:tcBorders>
          </w:tcPr>
          <w:p w14:paraId="17A496B4" w14:textId="77777777" w:rsidR="0047534E" w:rsidRPr="00984F6C" w:rsidRDefault="0047534E" w:rsidP="00A67178">
            <w:pPr>
              <w:bidi w:val="0"/>
              <w:spacing w:after="240"/>
              <w:ind w:left="0"/>
              <w:rPr>
                <w:rFonts w:asciiTheme="minorBidi" w:hAnsiTheme="minorBidi"/>
              </w:rPr>
            </w:pPr>
            <w:r>
              <w:rPr>
                <w:rFonts w:asciiTheme="minorBidi" w:hAnsiTheme="minorBidi"/>
              </w:rPr>
              <w:t>main change</w:t>
            </w:r>
          </w:p>
        </w:tc>
      </w:tr>
      <w:tr w:rsidR="0047534E" w:rsidRPr="00984F6C" w14:paraId="4C5C940C" w14:textId="77777777" w:rsidTr="00A67178">
        <w:trPr>
          <w:cnfStyle w:val="000000100000" w:firstRow="0" w:lastRow="0" w:firstColumn="0" w:lastColumn="0" w:oddVBand="0" w:evenVBand="0" w:oddHBand="1" w:evenHBand="0" w:firstRowFirstColumn="0" w:firstRowLastColumn="0" w:lastRowFirstColumn="0" w:lastRowLastColumn="0"/>
        </w:trPr>
        <w:tc>
          <w:tcPr>
            <w:tcW w:w="2764" w:type="dxa"/>
          </w:tcPr>
          <w:p w14:paraId="59BB30F3" w14:textId="77777777" w:rsidR="0047534E" w:rsidRPr="00984F6C" w:rsidRDefault="0047534E" w:rsidP="00A67178">
            <w:pPr>
              <w:bidi w:val="0"/>
              <w:spacing w:after="240"/>
              <w:ind w:left="0"/>
              <w:rPr>
                <w:rFonts w:asciiTheme="minorBidi" w:hAnsiTheme="minorBidi"/>
              </w:rPr>
            </w:pPr>
            <w:r>
              <w:rPr>
                <w:rFonts w:asciiTheme="minorBidi" w:hAnsiTheme="minorBidi" w:hint="eastAsia"/>
                <w:rtl/>
              </w:rPr>
              <w:t>‏</w:t>
            </w:r>
            <w:r>
              <w:rPr>
                <w:rFonts w:asciiTheme="minorBidi" w:hAnsiTheme="minorBidi" w:hint="cs"/>
                <w:rtl/>
              </w:rPr>
              <w:t>15</w:t>
            </w:r>
            <w:r>
              <w:rPr>
                <w:rFonts w:asciiTheme="minorBidi" w:hAnsiTheme="minorBidi"/>
                <w:rtl/>
              </w:rPr>
              <w:t>/</w:t>
            </w:r>
            <w:r>
              <w:rPr>
                <w:rFonts w:asciiTheme="minorBidi" w:hAnsiTheme="minorBidi" w:hint="cs"/>
                <w:rtl/>
              </w:rPr>
              <w:t>10</w:t>
            </w:r>
            <w:r>
              <w:rPr>
                <w:rFonts w:asciiTheme="minorBidi" w:hAnsiTheme="minorBidi"/>
                <w:rtl/>
              </w:rPr>
              <w:t>/201</w:t>
            </w:r>
            <w:r>
              <w:rPr>
                <w:rFonts w:asciiTheme="minorBidi" w:hAnsiTheme="minorBidi"/>
              </w:rPr>
              <w:t>6</w:t>
            </w:r>
          </w:p>
        </w:tc>
        <w:tc>
          <w:tcPr>
            <w:tcW w:w="2765" w:type="dxa"/>
          </w:tcPr>
          <w:p w14:paraId="7D51AEF1" w14:textId="77777777" w:rsidR="0047534E" w:rsidRPr="00984F6C" w:rsidRDefault="00A67178" w:rsidP="00A67178">
            <w:pPr>
              <w:bidi w:val="0"/>
              <w:spacing w:after="240"/>
              <w:ind w:left="0"/>
              <w:rPr>
                <w:rFonts w:asciiTheme="minorBidi" w:hAnsiTheme="minorBidi"/>
                <w:rtl/>
              </w:rPr>
            </w:pPr>
            <w:sdt>
              <w:sdtPr>
                <w:rPr>
                  <w:rFonts w:asciiTheme="minorBidi" w:hAnsiTheme="minorBidi"/>
                </w:rPr>
                <w:alias w:val="מחבר"/>
                <w:id w:val="1814985647"/>
                <w:dataBinding w:prefixMappings="xmlns:ns0='http://purl.org/dc/elements/1.1/' xmlns:ns1='http://schemas.openxmlformats.org/package/2006/metadata/core-properties' " w:xpath="/ns1:coreProperties[1]/ns0:creator[1]" w:storeItemID="{6C3C8BC8-F283-45AE-878A-BAB7291924A1}"/>
                <w:text/>
              </w:sdtPr>
              <w:sdtContent>
                <w:r w:rsidR="0047534E">
                  <w:rPr>
                    <w:rFonts w:asciiTheme="minorBidi" w:hAnsiTheme="minorBidi" w:hint="cs"/>
                  </w:rPr>
                  <w:t>Yogev Dotan, Dor Rosenblum</w:t>
                </w:r>
              </w:sdtContent>
            </w:sdt>
          </w:p>
        </w:tc>
        <w:tc>
          <w:tcPr>
            <w:cnfStyle w:val="000100000000" w:firstRow="0" w:lastRow="0" w:firstColumn="0" w:lastColumn="1" w:oddVBand="0" w:evenVBand="0" w:oddHBand="0" w:evenHBand="0" w:firstRowFirstColumn="0" w:firstRowLastColumn="0" w:lastRowFirstColumn="0" w:lastRowLastColumn="0"/>
            <w:tcW w:w="2767" w:type="dxa"/>
          </w:tcPr>
          <w:p w14:paraId="41B15D7E" w14:textId="77777777" w:rsidR="0047534E" w:rsidRPr="00984F6C" w:rsidRDefault="0047534E" w:rsidP="00A67178">
            <w:pPr>
              <w:bidi w:val="0"/>
              <w:spacing w:after="240"/>
              <w:ind w:left="0"/>
              <w:rPr>
                <w:rFonts w:asciiTheme="minorBidi" w:hAnsiTheme="minorBidi"/>
                <w:rtl/>
              </w:rPr>
            </w:pPr>
            <w:r>
              <w:rPr>
                <w:rFonts w:asciiTheme="minorBidi" w:hAnsiTheme="minorBidi"/>
              </w:rPr>
              <w:t>End of projects concept</w:t>
            </w:r>
          </w:p>
        </w:tc>
      </w:tr>
      <w:tr w:rsidR="0047534E" w:rsidRPr="00984F6C" w14:paraId="20C50BE4" w14:textId="77777777" w:rsidTr="00A67178">
        <w:tc>
          <w:tcPr>
            <w:tcW w:w="2764" w:type="dxa"/>
          </w:tcPr>
          <w:p w14:paraId="16A87212" w14:textId="77777777" w:rsidR="0047534E" w:rsidRPr="00984F6C" w:rsidRDefault="0047534E" w:rsidP="00A67178">
            <w:pPr>
              <w:bidi w:val="0"/>
              <w:spacing w:after="240"/>
              <w:ind w:left="0"/>
              <w:rPr>
                <w:rFonts w:asciiTheme="minorBidi" w:hAnsiTheme="minorBidi"/>
              </w:rPr>
            </w:pPr>
            <w:r>
              <w:rPr>
                <w:rFonts w:asciiTheme="minorBidi" w:hAnsiTheme="minorBidi" w:hint="eastAsia"/>
                <w:rtl/>
              </w:rPr>
              <w:t>‏</w:t>
            </w:r>
            <w:r>
              <w:rPr>
                <w:rFonts w:asciiTheme="minorBidi" w:hAnsiTheme="minorBidi" w:hint="cs"/>
                <w:rtl/>
              </w:rPr>
              <w:t>07</w:t>
            </w:r>
            <w:r>
              <w:rPr>
                <w:rFonts w:asciiTheme="minorBidi" w:hAnsiTheme="minorBidi"/>
                <w:rtl/>
              </w:rPr>
              <w:t>/</w:t>
            </w:r>
            <w:r>
              <w:rPr>
                <w:rFonts w:asciiTheme="minorBidi" w:hAnsiTheme="minorBidi" w:hint="cs"/>
                <w:rtl/>
              </w:rPr>
              <w:t>3</w:t>
            </w:r>
            <w:r>
              <w:rPr>
                <w:rFonts w:asciiTheme="minorBidi" w:hAnsiTheme="minorBidi"/>
                <w:rtl/>
              </w:rPr>
              <w:t>/201</w:t>
            </w:r>
            <w:r>
              <w:rPr>
                <w:rFonts w:asciiTheme="minorBidi" w:hAnsiTheme="minorBidi" w:hint="cs"/>
                <w:rtl/>
              </w:rPr>
              <w:t>7</w:t>
            </w:r>
          </w:p>
        </w:tc>
        <w:tc>
          <w:tcPr>
            <w:tcW w:w="2765" w:type="dxa"/>
          </w:tcPr>
          <w:p w14:paraId="572CCA9E" w14:textId="77777777" w:rsidR="0047534E" w:rsidRPr="00984F6C" w:rsidRDefault="00A67178" w:rsidP="00A67178">
            <w:pPr>
              <w:tabs>
                <w:tab w:val="right" w:pos="2549"/>
              </w:tabs>
              <w:bidi w:val="0"/>
              <w:spacing w:after="240"/>
              <w:ind w:left="0"/>
              <w:rPr>
                <w:rFonts w:asciiTheme="minorBidi" w:hAnsiTheme="minorBidi"/>
                <w:rtl/>
              </w:rPr>
            </w:pPr>
            <w:sdt>
              <w:sdtPr>
                <w:rPr>
                  <w:rFonts w:asciiTheme="minorBidi" w:hAnsiTheme="minorBidi"/>
                </w:rPr>
                <w:alias w:val="מחבר"/>
                <w:id w:val="1005554194"/>
                <w:dataBinding w:prefixMappings="xmlns:ns0='http://purl.org/dc/elements/1.1/' xmlns:ns1='http://schemas.openxmlformats.org/package/2006/metadata/core-properties' " w:xpath="/ns1:coreProperties[1]/ns0:creator[1]" w:storeItemID="{6C3C8BC8-F283-45AE-878A-BAB7291924A1}"/>
                <w:text/>
              </w:sdtPr>
              <w:sdtContent>
                <w:r w:rsidR="0047534E">
                  <w:rPr>
                    <w:rFonts w:asciiTheme="minorBidi" w:hAnsiTheme="minorBidi" w:hint="cs"/>
                  </w:rPr>
                  <w:t>Yogev Dotan, Dor Rosenblum</w:t>
                </w:r>
              </w:sdtContent>
            </w:sdt>
          </w:p>
        </w:tc>
        <w:tc>
          <w:tcPr>
            <w:cnfStyle w:val="000100000000" w:firstRow="0" w:lastRow="0" w:firstColumn="0" w:lastColumn="1" w:oddVBand="0" w:evenVBand="0" w:oddHBand="0" w:evenHBand="0" w:firstRowFirstColumn="0" w:firstRowLastColumn="0" w:lastRowFirstColumn="0" w:lastRowLastColumn="0"/>
            <w:tcW w:w="2767" w:type="dxa"/>
          </w:tcPr>
          <w:p w14:paraId="6C66046F" w14:textId="77777777" w:rsidR="0047534E" w:rsidRPr="00984F6C" w:rsidRDefault="0047534E" w:rsidP="00A67178">
            <w:pPr>
              <w:bidi w:val="0"/>
              <w:spacing w:after="240"/>
              <w:ind w:left="0"/>
              <w:rPr>
                <w:rFonts w:asciiTheme="minorBidi" w:hAnsiTheme="minorBidi"/>
              </w:rPr>
            </w:pPr>
            <w:r>
              <w:rPr>
                <w:rFonts w:asciiTheme="minorBidi" w:hAnsiTheme="minorBidi"/>
              </w:rPr>
              <w:t xml:space="preserve">Adding inner modules visoi </w:t>
            </w:r>
          </w:p>
        </w:tc>
      </w:tr>
      <w:tr w:rsidR="0047534E" w:rsidRPr="00984F6C" w14:paraId="3FC0DDB8" w14:textId="77777777" w:rsidTr="00A67178">
        <w:trPr>
          <w:cnfStyle w:val="000000100000" w:firstRow="0" w:lastRow="0" w:firstColumn="0" w:lastColumn="0" w:oddVBand="0" w:evenVBand="0" w:oddHBand="1" w:evenHBand="0" w:firstRowFirstColumn="0" w:firstRowLastColumn="0" w:lastRowFirstColumn="0" w:lastRowLastColumn="0"/>
        </w:trPr>
        <w:tc>
          <w:tcPr>
            <w:tcW w:w="2764" w:type="dxa"/>
          </w:tcPr>
          <w:p w14:paraId="4265DD27" w14:textId="77777777" w:rsidR="0047534E" w:rsidRPr="00984F6C" w:rsidRDefault="0047534E" w:rsidP="00A67178">
            <w:pPr>
              <w:bidi w:val="0"/>
              <w:spacing w:after="240"/>
              <w:ind w:left="0"/>
              <w:rPr>
                <w:rFonts w:asciiTheme="minorBidi" w:hAnsiTheme="minorBidi"/>
              </w:rPr>
            </w:pPr>
            <w:r>
              <w:rPr>
                <w:rFonts w:asciiTheme="minorBidi" w:hAnsiTheme="minorBidi" w:hint="eastAsia"/>
                <w:rtl/>
              </w:rPr>
              <w:t>‏</w:t>
            </w:r>
            <w:r>
              <w:rPr>
                <w:rFonts w:asciiTheme="minorBidi" w:hAnsiTheme="minorBidi" w:hint="cs"/>
                <w:rtl/>
              </w:rPr>
              <w:t>03</w:t>
            </w:r>
            <w:r>
              <w:rPr>
                <w:rFonts w:asciiTheme="minorBidi" w:hAnsiTheme="minorBidi"/>
                <w:rtl/>
              </w:rPr>
              <w:t>/</w:t>
            </w:r>
            <w:r>
              <w:rPr>
                <w:rFonts w:asciiTheme="minorBidi" w:hAnsiTheme="minorBidi" w:hint="cs"/>
                <w:rtl/>
              </w:rPr>
              <w:t>09</w:t>
            </w:r>
            <w:r>
              <w:rPr>
                <w:rFonts w:asciiTheme="minorBidi" w:hAnsiTheme="minorBidi"/>
                <w:rtl/>
              </w:rPr>
              <w:t>/201</w:t>
            </w:r>
            <w:r>
              <w:rPr>
                <w:rFonts w:asciiTheme="minorBidi" w:hAnsiTheme="minorBidi"/>
              </w:rPr>
              <w:t>6</w:t>
            </w:r>
          </w:p>
        </w:tc>
        <w:tc>
          <w:tcPr>
            <w:tcW w:w="2765" w:type="dxa"/>
          </w:tcPr>
          <w:p w14:paraId="58E20B44" w14:textId="77777777" w:rsidR="0047534E" w:rsidRPr="00984F6C" w:rsidRDefault="00A67178" w:rsidP="00A67178">
            <w:pPr>
              <w:tabs>
                <w:tab w:val="right" w:pos="2549"/>
              </w:tabs>
              <w:bidi w:val="0"/>
              <w:spacing w:after="240"/>
              <w:ind w:left="0"/>
              <w:rPr>
                <w:rFonts w:asciiTheme="minorBidi" w:hAnsiTheme="minorBidi"/>
                <w:rtl/>
              </w:rPr>
            </w:pPr>
            <w:sdt>
              <w:sdtPr>
                <w:rPr>
                  <w:rFonts w:asciiTheme="minorBidi" w:hAnsiTheme="minorBidi"/>
                </w:rPr>
                <w:alias w:val="מחבר"/>
                <w:id w:val="2019575480"/>
                <w:dataBinding w:prefixMappings="xmlns:ns0='http://purl.org/dc/elements/1.1/' xmlns:ns1='http://schemas.openxmlformats.org/package/2006/metadata/core-properties' " w:xpath="/ns1:coreProperties[1]/ns0:creator[1]" w:storeItemID="{6C3C8BC8-F283-45AE-878A-BAB7291924A1}"/>
                <w:text/>
              </w:sdtPr>
              <w:sdtContent>
                <w:r w:rsidR="0047534E">
                  <w:rPr>
                    <w:rFonts w:asciiTheme="minorBidi" w:hAnsiTheme="minorBidi" w:hint="cs"/>
                  </w:rPr>
                  <w:t>Yogev Dotan, Dor Rosenblum</w:t>
                </w:r>
              </w:sdtContent>
            </w:sdt>
          </w:p>
        </w:tc>
        <w:tc>
          <w:tcPr>
            <w:cnfStyle w:val="000100000000" w:firstRow="0" w:lastRow="0" w:firstColumn="0" w:lastColumn="1" w:oddVBand="0" w:evenVBand="0" w:oddHBand="0" w:evenHBand="0" w:firstRowFirstColumn="0" w:firstRowLastColumn="0" w:lastRowFirstColumn="0" w:lastRowLastColumn="0"/>
            <w:tcW w:w="2767" w:type="dxa"/>
          </w:tcPr>
          <w:p w14:paraId="72D71155" w14:textId="77777777" w:rsidR="0047534E" w:rsidRPr="00984F6C" w:rsidRDefault="0047534E" w:rsidP="00A67178">
            <w:pPr>
              <w:bidi w:val="0"/>
              <w:spacing w:after="240"/>
              <w:ind w:left="0"/>
              <w:rPr>
                <w:rFonts w:asciiTheme="minorBidi" w:hAnsiTheme="minorBidi"/>
                <w:rtl/>
              </w:rPr>
            </w:pPr>
            <w:r>
              <w:rPr>
                <w:rFonts w:asciiTheme="minorBidi" w:hAnsiTheme="minorBidi"/>
              </w:rPr>
              <w:t>Final bibliography</w:t>
            </w:r>
          </w:p>
        </w:tc>
      </w:tr>
      <w:tr w:rsidR="0047534E" w:rsidRPr="00984F6C" w14:paraId="510FAD5D" w14:textId="77777777" w:rsidTr="00A67178">
        <w:tc>
          <w:tcPr>
            <w:tcW w:w="2764" w:type="dxa"/>
          </w:tcPr>
          <w:p w14:paraId="6506AECA" w14:textId="77777777" w:rsidR="0047534E" w:rsidRDefault="0047534E" w:rsidP="00A67178">
            <w:pPr>
              <w:bidi w:val="0"/>
              <w:spacing w:after="240"/>
              <w:ind w:left="0"/>
              <w:rPr>
                <w:rFonts w:asciiTheme="minorBidi" w:hAnsiTheme="minorBidi"/>
                <w:rtl/>
              </w:rPr>
            </w:pPr>
            <w:r>
              <w:rPr>
                <w:rFonts w:asciiTheme="minorBidi" w:hAnsiTheme="minorBidi" w:hint="cs"/>
                <w:rtl/>
              </w:rPr>
              <w:t>05</w:t>
            </w:r>
            <w:r>
              <w:rPr>
                <w:rFonts w:asciiTheme="minorBidi" w:hAnsiTheme="minorBidi"/>
                <w:rtl/>
              </w:rPr>
              <w:t>/</w:t>
            </w:r>
            <w:r>
              <w:rPr>
                <w:rFonts w:asciiTheme="minorBidi" w:hAnsiTheme="minorBidi" w:hint="cs"/>
                <w:rtl/>
              </w:rPr>
              <w:t>09</w:t>
            </w:r>
            <w:r>
              <w:rPr>
                <w:rFonts w:asciiTheme="minorBidi" w:hAnsiTheme="minorBidi"/>
                <w:rtl/>
              </w:rPr>
              <w:t>/201</w:t>
            </w:r>
            <w:r>
              <w:rPr>
                <w:rFonts w:asciiTheme="minorBidi" w:hAnsiTheme="minorBidi"/>
              </w:rPr>
              <w:t>6</w:t>
            </w:r>
          </w:p>
        </w:tc>
        <w:tc>
          <w:tcPr>
            <w:tcW w:w="2765" w:type="dxa"/>
          </w:tcPr>
          <w:p w14:paraId="4C6C5825" w14:textId="77777777" w:rsidR="0047534E" w:rsidRPr="00984F6C" w:rsidRDefault="00A67178" w:rsidP="00A67178">
            <w:pPr>
              <w:tabs>
                <w:tab w:val="right" w:pos="2549"/>
              </w:tabs>
              <w:bidi w:val="0"/>
              <w:spacing w:after="240"/>
              <w:ind w:left="0"/>
              <w:rPr>
                <w:rFonts w:asciiTheme="minorBidi" w:hAnsiTheme="minorBidi"/>
                <w:rtl/>
              </w:rPr>
            </w:pPr>
            <w:sdt>
              <w:sdtPr>
                <w:rPr>
                  <w:rFonts w:asciiTheme="minorBidi" w:hAnsiTheme="minorBidi"/>
                </w:rPr>
                <w:alias w:val="מחבר"/>
                <w:id w:val="-1337841872"/>
                <w:dataBinding w:prefixMappings="xmlns:ns0='http://purl.org/dc/elements/1.1/' xmlns:ns1='http://schemas.openxmlformats.org/package/2006/metadata/core-properties' " w:xpath="/ns1:coreProperties[1]/ns0:creator[1]" w:storeItemID="{6C3C8BC8-F283-45AE-878A-BAB7291924A1}"/>
                <w:text/>
              </w:sdtPr>
              <w:sdtContent>
                <w:r w:rsidR="0047534E">
                  <w:rPr>
                    <w:rFonts w:asciiTheme="minorBidi" w:hAnsiTheme="minorBidi" w:hint="cs"/>
                  </w:rPr>
                  <w:t>Yogev Dotan, Dor Rosenblum</w:t>
                </w:r>
              </w:sdtContent>
            </w:sdt>
          </w:p>
        </w:tc>
        <w:tc>
          <w:tcPr>
            <w:cnfStyle w:val="000100000000" w:firstRow="0" w:lastRow="0" w:firstColumn="0" w:lastColumn="1" w:oddVBand="0" w:evenVBand="0" w:oddHBand="0" w:evenHBand="0" w:firstRowFirstColumn="0" w:firstRowLastColumn="0" w:lastRowFirstColumn="0" w:lastRowLastColumn="0"/>
            <w:tcW w:w="2767" w:type="dxa"/>
          </w:tcPr>
          <w:p w14:paraId="737E5855" w14:textId="77777777" w:rsidR="0047534E" w:rsidRPr="00984F6C" w:rsidRDefault="0047534E" w:rsidP="00A67178">
            <w:pPr>
              <w:bidi w:val="0"/>
              <w:spacing w:after="240"/>
              <w:ind w:left="0"/>
              <w:rPr>
                <w:rFonts w:asciiTheme="minorBidi" w:hAnsiTheme="minorBidi"/>
              </w:rPr>
            </w:pPr>
            <w:r>
              <w:rPr>
                <w:rFonts w:asciiTheme="minorBidi" w:hAnsiTheme="minorBidi"/>
              </w:rPr>
              <w:t>Applying Oz's notes and feedbacks</w:t>
            </w:r>
          </w:p>
        </w:tc>
      </w:tr>
      <w:tr w:rsidR="0047534E" w:rsidRPr="00984F6C" w14:paraId="1A6BF0D7" w14:textId="77777777" w:rsidTr="00A67178">
        <w:trPr>
          <w:cnfStyle w:val="000000100000" w:firstRow="0" w:lastRow="0" w:firstColumn="0" w:lastColumn="0" w:oddVBand="0" w:evenVBand="0" w:oddHBand="1" w:evenHBand="0" w:firstRowFirstColumn="0" w:firstRowLastColumn="0" w:lastRowFirstColumn="0" w:lastRowLastColumn="0"/>
        </w:trPr>
        <w:tc>
          <w:tcPr>
            <w:tcW w:w="2764" w:type="dxa"/>
          </w:tcPr>
          <w:p w14:paraId="617AA59F" w14:textId="77777777" w:rsidR="0047534E" w:rsidRPr="00984F6C" w:rsidRDefault="0047534E" w:rsidP="00A67178">
            <w:pPr>
              <w:bidi w:val="0"/>
              <w:spacing w:after="240"/>
              <w:ind w:left="0"/>
              <w:rPr>
                <w:rFonts w:asciiTheme="minorBidi" w:hAnsiTheme="minorBidi"/>
              </w:rPr>
            </w:pPr>
          </w:p>
        </w:tc>
        <w:tc>
          <w:tcPr>
            <w:tcW w:w="2765" w:type="dxa"/>
          </w:tcPr>
          <w:p w14:paraId="3930A0A0" w14:textId="77777777" w:rsidR="0047534E" w:rsidRPr="00984F6C" w:rsidRDefault="0047534E" w:rsidP="00A67178">
            <w:pPr>
              <w:tabs>
                <w:tab w:val="right" w:pos="2549"/>
              </w:tabs>
              <w:bidi w:val="0"/>
              <w:spacing w:after="240"/>
              <w:ind w:left="0"/>
              <w:rPr>
                <w:rFonts w:asciiTheme="minorBidi" w:hAnsiTheme="minorBidi"/>
                <w:rtl/>
              </w:rPr>
            </w:pPr>
          </w:p>
        </w:tc>
        <w:tc>
          <w:tcPr>
            <w:cnfStyle w:val="000100000000" w:firstRow="0" w:lastRow="0" w:firstColumn="0" w:lastColumn="1" w:oddVBand="0" w:evenVBand="0" w:oddHBand="0" w:evenHBand="0" w:firstRowFirstColumn="0" w:firstRowLastColumn="0" w:lastRowFirstColumn="0" w:lastRowLastColumn="0"/>
            <w:tcW w:w="2767" w:type="dxa"/>
          </w:tcPr>
          <w:p w14:paraId="198EE821" w14:textId="77777777" w:rsidR="0047534E" w:rsidRPr="00984F6C" w:rsidRDefault="0047534E" w:rsidP="00A67178">
            <w:pPr>
              <w:bidi w:val="0"/>
              <w:spacing w:after="240"/>
              <w:ind w:left="0"/>
              <w:rPr>
                <w:rFonts w:asciiTheme="minorBidi" w:hAnsiTheme="minorBidi"/>
                <w:rtl/>
              </w:rPr>
            </w:pPr>
          </w:p>
        </w:tc>
      </w:tr>
      <w:tr w:rsidR="0047534E" w:rsidRPr="00984F6C" w14:paraId="5BA1E974" w14:textId="77777777" w:rsidTr="00A67178">
        <w:tc>
          <w:tcPr>
            <w:tcW w:w="2764" w:type="dxa"/>
          </w:tcPr>
          <w:p w14:paraId="3A031A15" w14:textId="77777777" w:rsidR="0047534E" w:rsidRPr="00984F6C" w:rsidRDefault="0047534E" w:rsidP="00A67178">
            <w:pPr>
              <w:bidi w:val="0"/>
              <w:spacing w:after="240"/>
              <w:ind w:left="0"/>
              <w:rPr>
                <w:rFonts w:asciiTheme="minorBidi" w:hAnsiTheme="minorBidi"/>
              </w:rPr>
            </w:pPr>
          </w:p>
        </w:tc>
        <w:tc>
          <w:tcPr>
            <w:tcW w:w="2765" w:type="dxa"/>
          </w:tcPr>
          <w:p w14:paraId="240C7764" w14:textId="77777777" w:rsidR="0047534E" w:rsidRDefault="0047534E" w:rsidP="00A67178">
            <w:pPr>
              <w:tabs>
                <w:tab w:val="right" w:pos="2549"/>
              </w:tabs>
              <w:bidi w:val="0"/>
              <w:spacing w:after="240"/>
              <w:ind w:left="0"/>
              <w:rPr>
                <w:rFonts w:asciiTheme="minorBidi" w:hAnsiTheme="minorBidi"/>
              </w:rPr>
            </w:pPr>
          </w:p>
        </w:tc>
        <w:tc>
          <w:tcPr>
            <w:cnfStyle w:val="000100000000" w:firstRow="0" w:lastRow="0" w:firstColumn="0" w:lastColumn="1" w:oddVBand="0" w:evenVBand="0" w:oddHBand="0" w:evenHBand="0" w:firstRowFirstColumn="0" w:firstRowLastColumn="0" w:lastRowFirstColumn="0" w:lastRowLastColumn="0"/>
            <w:tcW w:w="2767" w:type="dxa"/>
          </w:tcPr>
          <w:p w14:paraId="0D4CF00D" w14:textId="77777777" w:rsidR="0047534E" w:rsidRDefault="0047534E" w:rsidP="00A67178">
            <w:pPr>
              <w:bidi w:val="0"/>
              <w:spacing w:after="240"/>
              <w:ind w:left="0"/>
              <w:rPr>
                <w:rFonts w:asciiTheme="minorBidi" w:hAnsiTheme="minorBidi"/>
              </w:rPr>
            </w:pPr>
          </w:p>
        </w:tc>
      </w:tr>
    </w:tbl>
    <w:p w14:paraId="6D85F2F6" w14:textId="77777777" w:rsidR="0047534E" w:rsidRPr="00984F6C" w:rsidRDefault="0047534E" w:rsidP="0047534E">
      <w:pPr>
        <w:bidi w:val="0"/>
        <w:spacing w:after="240"/>
        <w:ind w:left="720"/>
        <w:rPr>
          <w:rFonts w:asciiTheme="minorBidi" w:hAnsiTheme="minorBidi"/>
          <w:rtl/>
        </w:rPr>
      </w:pPr>
    </w:p>
    <w:p w14:paraId="46C6AFD1" w14:textId="77777777" w:rsidR="0047534E" w:rsidRPr="0057279D" w:rsidRDefault="0047534E" w:rsidP="0047534E">
      <w:pPr>
        <w:bidi w:val="0"/>
        <w:spacing w:after="240"/>
        <w:rPr>
          <w:rFonts w:asciiTheme="minorBidi" w:hAnsiTheme="minorBidi"/>
        </w:rPr>
      </w:pPr>
      <w:r w:rsidRPr="00984F6C">
        <w:rPr>
          <w:rFonts w:asciiTheme="minorBidi" w:hAnsiTheme="minorBidi"/>
          <w:rtl/>
        </w:rPr>
        <w:br w:type="page"/>
      </w:r>
    </w:p>
    <w:p w14:paraId="4F53C6DB" w14:textId="77777777" w:rsidR="0047534E" w:rsidRDefault="0047534E" w:rsidP="0047534E">
      <w:pPr>
        <w:pStyle w:val="Heading1"/>
        <w:numPr>
          <w:ilvl w:val="0"/>
          <w:numId w:val="0"/>
        </w:numPr>
        <w:bidi w:val="0"/>
        <w:spacing w:after="240"/>
        <w:ind w:left="793" w:hanging="709"/>
      </w:pPr>
      <w:bookmarkStart w:id="3" w:name="_Toc496792676"/>
      <w:r>
        <w:lastRenderedPageBreak/>
        <w:t>Glossary</w:t>
      </w:r>
      <w:bookmarkEnd w:id="3"/>
    </w:p>
    <w:p w14:paraId="5C00A8E8" w14:textId="77777777" w:rsidR="0047534E" w:rsidRPr="00E53E05" w:rsidRDefault="0047534E" w:rsidP="0047534E">
      <w:pPr>
        <w:bidi w:val="0"/>
        <w:spacing w:after="24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174"/>
      </w:tblGrid>
      <w:tr w:rsidR="0047534E" w14:paraId="7BCEC490" w14:textId="77777777" w:rsidTr="00A67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8" w:type="dxa"/>
            <w:tcBorders>
              <w:top w:val="none" w:sz="0" w:space="0" w:color="auto"/>
              <w:left w:val="none" w:sz="0" w:space="0" w:color="auto"/>
              <w:bottom w:val="none" w:sz="0" w:space="0" w:color="auto"/>
              <w:right w:val="none" w:sz="0" w:space="0" w:color="auto"/>
            </w:tcBorders>
          </w:tcPr>
          <w:p w14:paraId="205CB4F5" w14:textId="77777777" w:rsidR="0047534E" w:rsidRDefault="0047534E" w:rsidP="00A67178">
            <w:pPr>
              <w:bidi w:val="0"/>
              <w:spacing w:after="240"/>
              <w:ind w:left="0"/>
            </w:pPr>
            <w:r>
              <w:t>Term</w:t>
            </w:r>
          </w:p>
        </w:tc>
        <w:tc>
          <w:tcPr>
            <w:tcW w:w="6174" w:type="dxa"/>
            <w:tcBorders>
              <w:top w:val="none" w:sz="0" w:space="0" w:color="auto"/>
              <w:left w:val="none" w:sz="0" w:space="0" w:color="auto"/>
              <w:bottom w:val="none" w:sz="0" w:space="0" w:color="auto"/>
              <w:right w:val="none" w:sz="0" w:space="0" w:color="auto"/>
            </w:tcBorders>
          </w:tcPr>
          <w:p w14:paraId="1F96EB54" w14:textId="77777777" w:rsidR="0047534E" w:rsidRDefault="0047534E" w:rsidP="00A67178">
            <w:pPr>
              <w:bidi w:val="0"/>
              <w:spacing w:after="240"/>
              <w:ind w:left="0"/>
              <w:cnfStyle w:val="100000000000" w:firstRow="1" w:lastRow="0" w:firstColumn="0" w:lastColumn="0" w:oddVBand="0" w:evenVBand="0" w:oddHBand="0" w:evenHBand="0" w:firstRowFirstColumn="0" w:firstRowLastColumn="0" w:lastRowFirstColumn="0" w:lastRowLastColumn="0"/>
            </w:pPr>
            <w:r>
              <w:t>D</w:t>
            </w:r>
            <w:r w:rsidRPr="00E53E05">
              <w:t>efinitions</w:t>
            </w:r>
          </w:p>
        </w:tc>
      </w:tr>
      <w:tr w:rsidR="0047534E" w14:paraId="245002EC" w14:textId="77777777" w:rsidTr="00A6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8" w:type="dxa"/>
          </w:tcPr>
          <w:p w14:paraId="4657BA5A" w14:textId="77777777" w:rsidR="0047534E" w:rsidRDefault="0047534E" w:rsidP="00A67178">
            <w:pPr>
              <w:bidi w:val="0"/>
              <w:spacing w:after="240"/>
              <w:ind w:left="0"/>
              <w:rPr>
                <w:rtl/>
              </w:rPr>
            </w:pPr>
            <w:r>
              <w:rPr>
                <w:rStyle w:val="hps"/>
                <w:lang w:val="en"/>
              </w:rPr>
              <w:t>ANN</w:t>
            </w:r>
          </w:p>
        </w:tc>
        <w:tc>
          <w:tcPr>
            <w:tcW w:w="6174" w:type="dxa"/>
          </w:tcPr>
          <w:p w14:paraId="2E94FA38" w14:textId="77777777" w:rsidR="0047534E" w:rsidRDefault="0047534E" w:rsidP="00A67178">
            <w:pPr>
              <w:bidi w:val="0"/>
              <w:spacing w:after="240"/>
              <w:ind w:left="0"/>
              <w:cnfStyle w:val="000000100000" w:firstRow="0" w:lastRow="0" w:firstColumn="0" w:lastColumn="0" w:oddVBand="0" w:evenVBand="0" w:oddHBand="1" w:evenHBand="0" w:firstRowFirstColumn="0" w:firstRowLastColumn="0" w:lastRowFirstColumn="0" w:lastRowLastColumn="0"/>
            </w:pPr>
            <w:r w:rsidRPr="005D06F9">
              <w:t>artificial neural nets</w:t>
            </w:r>
            <w:r>
              <w:t xml:space="preserve">: </w:t>
            </w:r>
            <w:r w:rsidRPr="007C1D9B">
              <w:t xml:space="preserve">a computational </w:t>
            </w:r>
            <w:r>
              <w:t xml:space="preserve">machine learning </w:t>
            </w:r>
            <w:r w:rsidRPr="007C1D9B">
              <w:t xml:space="preserve">model based on the structure and functions of biological neural networks. </w:t>
            </w:r>
          </w:p>
        </w:tc>
      </w:tr>
      <w:tr w:rsidR="0047534E" w14:paraId="5B5BD0A1" w14:textId="77777777" w:rsidTr="00A67178">
        <w:tc>
          <w:tcPr>
            <w:cnfStyle w:val="001000000000" w:firstRow="0" w:lastRow="0" w:firstColumn="1" w:lastColumn="0" w:oddVBand="0" w:evenVBand="0" w:oddHBand="0" w:evenHBand="0" w:firstRowFirstColumn="0" w:firstRowLastColumn="0" w:lastRowFirstColumn="0" w:lastRowLastColumn="0"/>
            <w:tcW w:w="2038" w:type="dxa"/>
          </w:tcPr>
          <w:p w14:paraId="2C8CE3A3" w14:textId="77777777" w:rsidR="0047534E" w:rsidRDefault="0047534E" w:rsidP="00A67178">
            <w:pPr>
              <w:bidi w:val="0"/>
              <w:spacing w:after="240"/>
              <w:ind w:left="0"/>
            </w:pPr>
            <w:r>
              <w:rPr>
                <w:rFonts w:ascii="Calibri" w:hAnsi="Calibri" w:cs="Calibri"/>
              </w:rPr>
              <w:t>CPU</w:t>
            </w:r>
          </w:p>
        </w:tc>
        <w:tc>
          <w:tcPr>
            <w:tcW w:w="6174" w:type="dxa"/>
          </w:tcPr>
          <w:p w14:paraId="3405BE21" w14:textId="77777777" w:rsidR="0047534E" w:rsidRDefault="0047534E" w:rsidP="00A67178">
            <w:pPr>
              <w:bidi w:val="0"/>
              <w:spacing w:after="240"/>
              <w:ind w:left="0"/>
              <w:cnfStyle w:val="000000000000" w:firstRow="0" w:lastRow="0" w:firstColumn="0" w:lastColumn="0" w:oddVBand="0" w:evenVBand="0" w:oddHBand="0" w:evenHBand="0" w:firstRowFirstColumn="0" w:firstRowLastColumn="0" w:lastRowFirstColumn="0" w:lastRowLastColumn="0"/>
            </w:pPr>
            <w:r w:rsidRPr="00851849">
              <w:t>central processing unit</w:t>
            </w:r>
            <w:r>
              <w:t xml:space="preserve"> / p</w:t>
            </w:r>
            <w:r w:rsidRPr="006201D2">
              <w:t>rocessor</w:t>
            </w:r>
            <w:r>
              <w:t xml:space="preserve"> that </w:t>
            </w:r>
            <w:r w:rsidRPr="007C1D9B">
              <w:t>carries out the instructions of a computer program</w:t>
            </w:r>
            <w:r>
              <w:t>.</w:t>
            </w:r>
          </w:p>
        </w:tc>
      </w:tr>
      <w:tr w:rsidR="0047534E" w14:paraId="07DCF193" w14:textId="77777777" w:rsidTr="00A6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8" w:type="dxa"/>
          </w:tcPr>
          <w:p w14:paraId="6C5F85C1" w14:textId="77777777" w:rsidR="0047534E" w:rsidRDefault="0047534E" w:rsidP="00A67178">
            <w:pPr>
              <w:bidi w:val="0"/>
              <w:spacing w:after="240"/>
              <w:ind w:left="0"/>
            </w:pPr>
            <w:r>
              <w:rPr>
                <w:rStyle w:val="hps"/>
                <w:lang w:val="en"/>
              </w:rPr>
              <w:t>DFE</w:t>
            </w:r>
          </w:p>
        </w:tc>
        <w:tc>
          <w:tcPr>
            <w:tcW w:w="6174" w:type="dxa"/>
          </w:tcPr>
          <w:p w14:paraId="279B3214" w14:textId="77777777" w:rsidR="0047534E" w:rsidRDefault="0047534E" w:rsidP="00A67178">
            <w:pPr>
              <w:bidi w:val="0"/>
              <w:spacing w:after="240"/>
              <w:ind w:left="0"/>
              <w:cnfStyle w:val="000000100000" w:firstRow="0" w:lastRow="0" w:firstColumn="0" w:lastColumn="0" w:oddVBand="0" w:evenVBand="0" w:oddHBand="1" w:evenHBand="0" w:firstRowFirstColumn="0" w:firstRowLastColumn="0" w:lastRowFirstColumn="0" w:lastRowLastColumn="0"/>
            </w:pPr>
            <w:r>
              <w:rPr>
                <w:rStyle w:val="hps"/>
                <w:lang w:val="en"/>
              </w:rPr>
              <w:t>Data Flow Engine</w:t>
            </w:r>
          </w:p>
        </w:tc>
      </w:tr>
      <w:tr w:rsidR="0047534E" w14:paraId="776B13AD" w14:textId="77777777" w:rsidTr="00A67178">
        <w:tc>
          <w:tcPr>
            <w:cnfStyle w:val="001000000000" w:firstRow="0" w:lastRow="0" w:firstColumn="1" w:lastColumn="0" w:oddVBand="0" w:evenVBand="0" w:oddHBand="0" w:evenHBand="0" w:firstRowFirstColumn="0" w:firstRowLastColumn="0" w:lastRowFirstColumn="0" w:lastRowLastColumn="0"/>
            <w:tcW w:w="2038" w:type="dxa"/>
          </w:tcPr>
          <w:p w14:paraId="422C52BE" w14:textId="77777777" w:rsidR="0047534E" w:rsidRDefault="0047534E" w:rsidP="00A67178">
            <w:pPr>
              <w:bidi w:val="0"/>
              <w:spacing w:after="240"/>
              <w:ind w:left="0"/>
              <w:rPr>
                <w:rFonts w:ascii="Calibri" w:hAnsi="Calibri" w:cs="Calibri"/>
              </w:rPr>
            </w:pPr>
            <w:r>
              <w:rPr>
                <w:rStyle w:val="hps"/>
                <w:lang w:val="en"/>
              </w:rPr>
              <w:t>FPGA</w:t>
            </w:r>
          </w:p>
        </w:tc>
        <w:tc>
          <w:tcPr>
            <w:tcW w:w="6174" w:type="dxa"/>
          </w:tcPr>
          <w:p w14:paraId="396F21A9" w14:textId="77777777" w:rsidR="0047534E" w:rsidRPr="00851849" w:rsidRDefault="0047534E" w:rsidP="00A67178">
            <w:pPr>
              <w:bidi w:val="0"/>
              <w:spacing w:after="240"/>
              <w:ind w:left="0"/>
              <w:cnfStyle w:val="000000000000" w:firstRow="0" w:lastRow="0" w:firstColumn="0" w:lastColumn="0" w:oddVBand="0" w:evenVBand="0" w:oddHBand="0" w:evenHBand="0" w:firstRowFirstColumn="0" w:firstRowLastColumn="0" w:lastRowFirstColumn="0" w:lastRowLastColumn="0"/>
            </w:pPr>
            <w:r w:rsidRPr="005602DE">
              <w:t>field-programmable gate array, an integrated circuit that can be programmed in the field after manufacture.</w:t>
            </w:r>
          </w:p>
        </w:tc>
      </w:tr>
      <w:tr w:rsidR="0047534E" w14:paraId="2300819D" w14:textId="77777777" w:rsidTr="00A6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8" w:type="dxa"/>
          </w:tcPr>
          <w:p w14:paraId="61DED865" w14:textId="77777777" w:rsidR="0047534E" w:rsidRDefault="0047534E" w:rsidP="00A67178">
            <w:pPr>
              <w:bidi w:val="0"/>
              <w:spacing w:after="240"/>
              <w:ind w:left="0"/>
              <w:rPr>
                <w:rStyle w:val="hps"/>
                <w:lang w:val="en"/>
              </w:rPr>
            </w:pPr>
            <w:r w:rsidRPr="008368F9">
              <w:rPr>
                <w:rStyle w:val="hps"/>
                <w:lang w:val="en"/>
              </w:rPr>
              <w:t>SLiC</w:t>
            </w:r>
          </w:p>
        </w:tc>
        <w:tc>
          <w:tcPr>
            <w:tcW w:w="6174" w:type="dxa"/>
          </w:tcPr>
          <w:p w14:paraId="3D2080F8" w14:textId="77777777" w:rsidR="0047534E" w:rsidRPr="00404B13" w:rsidRDefault="0047534E" w:rsidP="00A67178">
            <w:pPr>
              <w:bidi w:val="0"/>
              <w:spacing w:after="240"/>
              <w:ind w:left="0"/>
              <w:cnfStyle w:val="000000100000" w:firstRow="0" w:lastRow="0" w:firstColumn="0" w:lastColumn="0" w:oddVBand="0" w:evenVBand="0" w:oddHBand="1" w:evenHBand="0" w:firstRowFirstColumn="0" w:firstRowLastColumn="0" w:lastRowFirstColumn="0" w:lastRowLastColumn="0"/>
              <w:rPr>
                <w:rStyle w:val="hps"/>
                <w:b/>
                <w:bCs/>
                <w:lang w:val="en"/>
              </w:rPr>
            </w:pPr>
            <w:r>
              <w:rPr>
                <w:rStyle w:val="hps"/>
                <w:lang w:val="en"/>
              </w:rPr>
              <w:t xml:space="preserve">Simple Live CPU, </w:t>
            </w:r>
            <w:r w:rsidRPr="008368F9">
              <w:rPr>
                <w:rStyle w:val="hps"/>
                <w:lang w:val="en"/>
              </w:rPr>
              <w:t>automatically generated interface to</w:t>
            </w:r>
            <w:r>
              <w:rPr>
                <w:rStyle w:val="hps"/>
                <w:lang w:val="en"/>
              </w:rPr>
              <w:t xml:space="preserve"> </w:t>
            </w:r>
            <w:r w:rsidRPr="008368F9">
              <w:rPr>
                <w:rStyle w:val="hps"/>
                <w:lang w:val="en"/>
              </w:rPr>
              <w:t xml:space="preserve">the </w:t>
            </w:r>
            <w:r>
              <w:rPr>
                <w:rStyle w:val="hps"/>
                <w:lang w:val="en"/>
              </w:rPr>
              <w:t xml:space="preserve">Maxeler </w:t>
            </w:r>
            <w:r w:rsidRPr="008368F9">
              <w:rPr>
                <w:rStyle w:val="hps"/>
                <w:lang w:val="en"/>
              </w:rPr>
              <w:t>dataflow program</w:t>
            </w:r>
            <w:r>
              <w:rPr>
                <w:rStyle w:val="hps"/>
                <w:b/>
                <w:bCs/>
                <w:lang w:val="en"/>
              </w:rPr>
              <w:t>.</w:t>
            </w:r>
          </w:p>
        </w:tc>
      </w:tr>
    </w:tbl>
    <w:p w14:paraId="65791D81" w14:textId="77777777" w:rsidR="0047534E" w:rsidRPr="00787853" w:rsidRDefault="0047534E" w:rsidP="0047534E">
      <w:pPr>
        <w:bidi w:val="0"/>
        <w:spacing w:after="240"/>
      </w:pPr>
    </w:p>
    <w:p w14:paraId="726DC3EA" w14:textId="77777777" w:rsidR="0047534E" w:rsidRDefault="0047534E" w:rsidP="0047534E">
      <w:pPr>
        <w:bidi w:val="0"/>
        <w:spacing w:after="240"/>
        <w:ind w:left="0"/>
      </w:pPr>
      <w:r>
        <w:br w:type="page"/>
      </w:r>
    </w:p>
    <w:p w14:paraId="7801D0FB" w14:textId="77777777" w:rsidR="0047534E" w:rsidRDefault="0047534E" w:rsidP="0047534E">
      <w:pPr>
        <w:pStyle w:val="Heading1"/>
        <w:numPr>
          <w:ilvl w:val="0"/>
          <w:numId w:val="3"/>
        </w:numPr>
        <w:bidi w:val="0"/>
        <w:spacing w:after="240"/>
      </w:pPr>
      <w:bookmarkStart w:id="4" w:name="_Ref405661792"/>
      <w:bookmarkStart w:id="5" w:name="_Toc405726666"/>
      <w:bookmarkStart w:id="6" w:name="_Toc496792677"/>
      <w:r>
        <w:lastRenderedPageBreak/>
        <w:t>A</w:t>
      </w:r>
      <w:r w:rsidRPr="00F456B3">
        <w:t>bstract</w:t>
      </w:r>
      <w:bookmarkEnd w:id="6"/>
    </w:p>
    <w:p w14:paraId="78BB1974" w14:textId="77777777" w:rsidR="0047534E" w:rsidRPr="0057279D" w:rsidRDefault="0047534E" w:rsidP="0047534E">
      <w:pPr>
        <w:pStyle w:val="Heading2"/>
        <w:bidi w:val="0"/>
        <w:spacing w:after="240"/>
      </w:pPr>
      <w:bookmarkStart w:id="7" w:name="_Toc496792678"/>
      <w:r>
        <w:t>S</w:t>
      </w:r>
      <w:r w:rsidRPr="0057279D">
        <w:t xml:space="preserve">hort </w:t>
      </w:r>
      <w:r>
        <w:t>B</w:t>
      </w:r>
      <w:r w:rsidRPr="0057279D">
        <w:t>ackground</w:t>
      </w:r>
      <w:r>
        <w:t xml:space="preserve"> on Deep Learning</w:t>
      </w:r>
      <w:bookmarkEnd w:id="7"/>
    </w:p>
    <w:p w14:paraId="3CCC631D" w14:textId="77777777" w:rsidR="0047534E" w:rsidRDefault="0047534E" w:rsidP="0047534E">
      <w:pPr>
        <w:bidi w:val="0"/>
        <w:spacing w:after="240"/>
        <w:ind w:left="0"/>
      </w:pPr>
      <w:r>
        <w:t xml:space="preserve">Deep Learning is an information processing system paradigm that is based on Artificial Neural Network (ANN) structure. i.e.  a system composed of many highly interconnected processing elements working in unison to solve specific problems.  </w:t>
      </w:r>
    </w:p>
    <w:p w14:paraId="08031FA3" w14:textId="77777777" w:rsidR="0047534E" w:rsidRDefault="0047534E" w:rsidP="0047534E">
      <w:pPr>
        <w:bidi w:val="0"/>
        <w:spacing w:after="240"/>
        <w:ind w:left="0"/>
      </w:pPr>
      <w:r>
        <w:t xml:space="preserve">This has been proven to be very successful in many real-world problems, such as pattern recognition or data classification, through a </w:t>
      </w:r>
      <w:r>
        <w:rPr>
          <w:i/>
          <w:iCs/>
        </w:rPr>
        <w:t>slow &amp; complex</w:t>
      </w:r>
      <w:r>
        <w:t xml:space="preserve"> learning process:</w:t>
      </w:r>
    </w:p>
    <w:p w14:paraId="7AE16A5B" w14:textId="77777777" w:rsidR="0047534E" w:rsidRDefault="0047534E" w:rsidP="0047534E">
      <w:pPr>
        <w:bidi w:val="0"/>
        <w:spacing w:after="240"/>
        <w:ind w:left="0"/>
      </w:pPr>
      <w:r>
        <w:t xml:space="preserve">Selecting the appropriate ANN architecture and data specific for a given problems is extremely complex, and most times demands an extensive process of trial and error- since there is No optimal mathematical model for every problem we try to solve. </w:t>
      </w:r>
      <w:r>
        <w:br/>
        <w:t xml:space="preserve">This issue makes developers and researchers undergo evaluation of different data preprocessing, model building and model evaluation OVER AND OVER AGIAN. </w:t>
      </w:r>
    </w:p>
    <w:p w14:paraId="34BA2377" w14:textId="77777777" w:rsidR="0047534E" w:rsidRDefault="0047534E" w:rsidP="0047534E">
      <w:pPr>
        <w:pStyle w:val="Heading2"/>
        <w:bidi w:val="0"/>
        <w:spacing w:after="240"/>
      </w:pPr>
      <w:bookmarkStart w:id="8" w:name="_Toc496792679"/>
      <w:r>
        <w:t>P</w:t>
      </w:r>
      <w:r w:rsidRPr="00E80321">
        <w:t xml:space="preserve">roject </w:t>
      </w:r>
      <w:r>
        <w:t>G</w:t>
      </w:r>
      <w:r w:rsidRPr="00E80321">
        <w:t>oals</w:t>
      </w:r>
      <w:bookmarkEnd w:id="8"/>
    </w:p>
    <w:p w14:paraId="63EF5030" w14:textId="77777777" w:rsidR="0047534E" w:rsidRDefault="0047534E" w:rsidP="0047534E">
      <w:pPr>
        <w:bidi w:val="0"/>
        <w:spacing w:after="240"/>
        <w:ind w:left="0"/>
      </w:pPr>
      <w:r w:rsidRPr="00304420">
        <w:t xml:space="preserve">Our </w:t>
      </w:r>
      <w:r w:rsidRPr="005D5D28">
        <w:rPr>
          <w:i/>
          <w:iCs/>
        </w:rPr>
        <w:t>vision</w:t>
      </w:r>
      <w:r w:rsidRPr="00304420">
        <w:t xml:space="preserve"> is that </w:t>
      </w:r>
      <w:r w:rsidRPr="005D5D28">
        <w:rPr>
          <w:b/>
          <w:bCs/>
        </w:rPr>
        <w:t xml:space="preserve">extreme acceleration of the computational process of the </w:t>
      </w:r>
      <w:r>
        <w:rPr>
          <w:b/>
          <w:bCs/>
        </w:rPr>
        <w:t xml:space="preserve">ANN </w:t>
      </w:r>
      <w:r w:rsidRPr="005D5D28">
        <w:rPr>
          <w:b/>
          <w:bCs/>
        </w:rPr>
        <w:t xml:space="preserve">workflow will enable easier experimentation of ANN architecture, larger data sets, shorter </w:t>
      </w:r>
      <w:r>
        <w:rPr>
          <w:b/>
          <w:bCs/>
        </w:rPr>
        <w:t>training</w:t>
      </w:r>
      <w:r w:rsidRPr="005D5D28">
        <w:rPr>
          <w:b/>
          <w:bCs/>
        </w:rPr>
        <w:t xml:space="preserve"> duration, and faster results of computations</w:t>
      </w:r>
      <w:r w:rsidRPr="00304420">
        <w:t>. Thus, advancing our understanding, the use and the fields that ANN technology can better our lives.</w:t>
      </w:r>
    </w:p>
    <w:p w14:paraId="6EE437F9" w14:textId="77777777" w:rsidR="0047534E" w:rsidRDefault="0047534E" w:rsidP="0047534E">
      <w:pPr>
        <w:bidi w:val="0"/>
        <w:spacing w:after="240"/>
        <w:ind w:left="0"/>
      </w:pPr>
      <w:r>
        <w:t>We will achieve this goal via a novel structure of generic ANN building blocks for a low-latency, massive parallelism, hardware accelerated, heterogenic system with the Maxeler.</w:t>
      </w:r>
    </w:p>
    <w:p w14:paraId="444432EF" w14:textId="77777777" w:rsidR="0047534E" w:rsidRDefault="0047534E" w:rsidP="0047534E">
      <w:pPr>
        <w:bidi w:val="0"/>
        <w:spacing w:after="240"/>
        <w:ind w:left="0"/>
      </w:pPr>
    </w:p>
    <w:p w14:paraId="0762CED3" w14:textId="77777777" w:rsidR="0047534E" w:rsidRDefault="0047534E" w:rsidP="0047534E">
      <w:pPr>
        <w:bidi w:val="0"/>
        <w:spacing w:after="240"/>
        <w:ind w:left="0"/>
      </w:pPr>
      <w:r>
        <w:br w:type="page"/>
      </w:r>
    </w:p>
    <w:p w14:paraId="74A51984" w14:textId="77777777" w:rsidR="0047534E" w:rsidRDefault="0047534E" w:rsidP="0047534E">
      <w:pPr>
        <w:pStyle w:val="Heading1"/>
        <w:numPr>
          <w:ilvl w:val="0"/>
          <w:numId w:val="3"/>
        </w:numPr>
        <w:bidi w:val="0"/>
        <w:spacing w:after="240"/>
      </w:pPr>
      <w:bookmarkStart w:id="9" w:name="_Toc496792680"/>
      <w:r>
        <w:lastRenderedPageBreak/>
        <w:t xml:space="preserve">Introduction to </w:t>
      </w:r>
      <w:r>
        <w:br/>
      </w:r>
      <w:r w:rsidRPr="00C04238">
        <w:rPr>
          <w:rStyle w:val="hps"/>
          <w:lang w:val="en"/>
        </w:rPr>
        <w:t xml:space="preserve">Artificial </w:t>
      </w:r>
      <w:r>
        <w:t>N</w:t>
      </w:r>
      <w:r w:rsidRPr="0004140C">
        <w:t xml:space="preserve">eural </w:t>
      </w:r>
      <w:r>
        <w:t>N</w:t>
      </w:r>
      <w:r w:rsidRPr="0004140C">
        <w:t>etwork</w:t>
      </w:r>
      <w:r>
        <w:t>s</w:t>
      </w:r>
      <w:r w:rsidRPr="0004140C">
        <w:t xml:space="preserve"> </w:t>
      </w:r>
      <w:r>
        <w:br/>
      </w:r>
      <w:r w:rsidRPr="0004140C">
        <w:t xml:space="preserve">and </w:t>
      </w:r>
      <w:r>
        <w:t>D</w:t>
      </w:r>
      <w:r w:rsidRPr="0004140C">
        <w:t xml:space="preserve">eep </w:t>
      </w:r>
      <w:r>
        <w:t>L</w:t>
      </w:r>
      <w:r w:rsidRPr="0004140C">
        <w:t>earning</w:t>
      </w:r>
      <w:bookmarkEnd w:id="9"/>
    </w:p>
    <w:p w14:paraId="7CD0C4E0" w14:textId="77777777" w:rsidR="0047534E" w:rsidRDefault="0047534E" w:rsidP="0047534E">
      <w:pPr>
        <w:bidi w:val="0"/>
        <w:spacing w:after="240"/>
        <w:rPr>
          <w:lang w:val="en"/>
        </w:rPr>
      </w:pPr>
      <w:r>
        <w:rPr>
          <w:lang w:val="en"/>
        </w:rPr>
        <w:t xml:space="preserve">In the first 2 chapters, we will review the topic. </w:t>
      </w:r>
      <w:r>
        <w:rPr>
          <w:lang w:val="en"/>
        </w:rPr>
        <w:br/>
        <w:t>The later chapter will conclude the main challenges for applying this method.</w:t>
      </w:r>
    </w:p>
    <w:p w14:paraId="701DC32D" w14:textId="77777777" w:rsidR="0047534E" w:rsidRDefault="0047534E" w:rsidP="0047534E">
      <w:pPr>
        <w:pStyle w:val="Heading2"/>
        <w:bidi w:val="0"/>
        <w:spacing w:after="240"/>
      </w:pPr>
      <w:bookmarkStart w:id="10" w:name="_Toc496792681"/>
      <w:r>
        <w:t>What is Neural Network?</w:t>
      </w:r>
      <w:bookmarkEnd w:id="10"/>
    </w:p>
    <w:p w14:paraId="40D594A7" w14:textId="77777777" w:rsidR="0047534E" w:rsidRDefault="0047534E" w:rsidP="0047534E">
      <w:pPr>
        <w:bidi w:val="0"/>
        <w:spacing w:after="240"/>
        <w:ind w:left="85"/>
        <w:rPr>
          <w:rStyle w:val="hps"/>
          <w:lang w:val="en"/>
        </w:rPr>
      </w:pPr>
      <w:r w:rsidRPr="00C04238">
        <w:rPr>
          <w:rStyle w:val="hps"/>
          <w:lang w:val="en"/>
        </w:rPr>
        <w:t xml:space="preserve">An Artificial Neural Network (ANN) is an information processing paradigm that is inspired by the way biological nervous systems, such as </w:t>
      </w:r>
      <w:r>
        <w:rPr>
          <w:rStyle w:val="hps"/>
          <w:lang w:val="en"/>
        </w:rPr>
        <w:t xml:space="preserve">the brain, process information – i.e. a </w:t>
      </w:r>
      <w:r w:rsidRPr="006D5E5B">
        <w:rPr>
          <w:rStyle w:val="hps"/>
          <w:lang w:val="en"/>
        </w:rPr>
        <w:t>special type of machine learning (ML) algorithm.</w:t>
      </w:r>
    </w:p>
    <w:p w14:paraId="5CB49585" w14:textId="77777777" w:rsidR="0047534E" w:rsidRDefault="0047534E" w:rsidP="0047534E">
      <w:pPr>
        <w:bidi w:val="0"/>
        <w:spacing w:after="240"/>
        <w:ind w:left="85"/>
        <w:rPr>
          <w:rStyle w:val="hps"/>
          <w:lang w:val="en"/>
        </w:rPr>
      </w:pPr>
      <w:r>
        <w:rPr>
          <w:rStyle w:val="hps"/>
          <w:lang w:val="en"/>
        </w:rPr>
        <w:t xml:space="preserve">ANN </w:t>
      </w:r>
      <w:r w:rsidRPr="00C04238">
        <w:rPr>
          <w:rStyle w:val="hps"/>
          <w:lang w:val="en"/>
        </w:rPr>
        <w:t>is composed of many highly interconnected processing elements (</w:t>
      </w:r>
      <w:r>
        <w:rPr>
          <w:rStyle w:val="hps"/>
          <w:lang w:val="en"/>
        </w:rPr>
        <w:t xml:space="preserve">aka </w:t>
      </w:r>
      <w:r w:rsidRPr="003060A6">
        <w:rPr>
          <w:rStyle w:val="hps"/>
          <w:i/>
          <w:iCs/>
          <w:lang w:val="en"/>
        </w:rPr>
        <w:t>neurons</w:t>
      </w:r>
      <w:r>
        <w:rPr>
          <w:rStyle w:val="hps"/>
          <w:lang w:val="en"/>
        </w:rPr>
        <w:t xml:space="preserve"> or nodes</w:t>
      </w:r>
      <w:r w:rsidRPr="00C04238">
        <w:rPr>
          <w:rStyle w:val="hps"/>
          <w:lang w:val="en"/>
        </w:rPr>
        <w:t>) working in unison to solve specific problems</w:t>
      </w:r>
      <w:r w:rsidRPr="00B46DBD">
        <w:rPr>
          <w:rStyle w:val="hps"/>
          <w:lang w:val="en"/>
        </w:rPr>
        <w:t>.</w:t>
      </w:r>
    </w:p>
    <w:p w14:paraId="16D8FAC4" w14:textId="77777777" w:rsidR="0047534E" w:rsidRDefault="0047534E" w:rsidP="0047534E">
      <w:pPr>
        <w:pStyle w:val="Heading3"/>
        <w:bidi w:val="0"/>
        <w:rPr>
          <w:rStyle w:val="hps"/>
          <w:lang w:val="en"/>
        </w:rPr>
      </w:pPr>
      <w:bookmarkStart w:id="11" w:name="_Toc496792682"/>
      <w:r>
        <w:rPr>
          <w:rStyle w:val="hps"/>
          <w:lang w:val="en"/>
        </w:rPr>
        <w:t>Neuron Element and A</w:t>
      </w:r>
      <w:r w:rsidRPr="00E05820">
        <w:rPr>
          <w:rStyle w:val="hps"/>
          <w:lang w:val="en"/>
        </w:rPr>
        <w:t xml:space="preserve">ctivation </w:t>
      </w:r>
      <w:r>
        <w:rPr>
          <w:rStyle w:val="hps"/>
          <w:lang w:val="en"/>
        </w:rPr>
        <w:t>F</w:t>
      </w:r>
      <w:r w:rsidRPr="00E05820">
        <w:rPr>
          <w:rStyle w:val="hps"/>
          <w:lang w:val="en"/>
        </w:rPr>
        <w:t>unction</w:t>
      </w:r>
      <w:bookmarkEnd w:id="11"/>
    </w:p>
    <w:p w14:paraId="1D18F6D0" w14:textId="77777777" w:rsidR="0047534E" w:rsidRPr="00F504C2" w:rsidRDefault="0047534E" w:rsidP="0047534E">
      <w:pPr>
        <w:bidi w:val="0"/>
        <w:spacing w:after="240"/>
        <w:ind w:left="85"/>
        <w:rPr>
          <w:rStyle w:val="hps"/>
        </w:rPr>
      </w:pPr>
      <w:r>
        <w:rPr>
          <w:noProof/>
        </w:rPr>
        <w:drawing>
          <wp:anchor distT="0" distB="0" distL="114300" distR="114300" simplePos="0" relativeHeight="251662336" behindDoc="1" locked="0" layoutInCell="1" allowOverlap="1" wp14:anchorId="3F262974" wp14:editId="361119F0">
            <wp:simplePos x="0" y="0"/>
            <wp:positionH relativeFrom="column">
              <wp:posOffset>2809875</wp:posOffset>
            </wp:positionH>
            <wp:positionV relativeFrom="paragraph">
              <wp:posOffset>530225</wp:posOffset>
            </wp:positionV>
            <wp:extent cx="2924175" cy="1327150"/>
            <wp:effectExtent l="0" t="0" r="9525" b="6350"/>
            <wp:wrapTight wrapText="bothSides">
              <wp:wrapPolygon edited="0">
                <wp:start x="0" y="0"/>
                <wp:lineTo x="0" y="21393"/>
                <wp:lineTo x="21530" y="21393"/>
                <wp:lineTo x="21530" y="0"/>
                <wp:lineTo x="0" y="0"/>
              </wp:wrapPolygon>
            </wp:wrapTight>
            <wp:docPr id="34" name="Picture 34" descr="Image result for ANN single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ANN single neur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4175" cy="132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238">
        <w:rPr>
          <w:rStyle w:val="hps"/>
          <w:lang w:val="en"/>
        </w:rPr>
        <w:t xml:space="preserve">The key element of this paradigm is the novel structure </w:t>
      </w:r>
      <w:r>
        <w:rPr>
          <w:rStyle w:val="hps"/>
          <w:lang w:val="en"/>
        </w:rPr>
        <w:t xml:space="preserve">is the neuron. </w:t>
      </w:r>
      <w:r>
        <w:rPr>
          <w:rStyle w:val="hps"/>
          <w:lang w:val="en"/>
        </w:rPr>
        <w:br/>
        <w:t>Its inputs are from the last layer, passing through an affine weighted transform</w:t>
      </w:r>
      <w:r>
        <w:rPr>
          <w:rStyle w:val="hps"/>
          <w:lang w:val="en"/>
        </w:rPr>
        <w:br/>
        <w:t xml:space="preserve">(this transform could be described by a connectivity </w:t>
      </w:r>
      <w:r w:rsidRPr="00F504C2">
        <w:rPr>
          <w:rStyle w:val="hps"/>
          <w:i/>
          <w:iCs/>
          <w:lang w:val="en"/>
        </w:rPr>
        <w:t>weights</w:t>
      </w:r>
      <w:r>
        <w:rPr>
          <w:rStyle w:val="hps"/>
          <w:lang w:val="en"/>
        </w:rPr>
        <w:t xml:space="preserve"> matrix and </w:t>
      </w:r>
      <w:r w:rsidRPr="00F504C2">
        <w:rPr>
          <w:rStyle w:val="hps"/>
          <w:i/>
          <w:iCs/>
          <w:lang w:val="en"/>
        </w:rPr>
        <w:t>bias</w:t>
      </w:r>
      <w:r>
        <w:rPr>
          <w:rStyle w:val="hps"/>
          <w:lang w:val="en"/>
        </w:rPr>
        <w:t xml:space="preserve"> vector). </w:t>
      </w:r>
      <w:r>
        <w:rPr>
          <w:rStyle w:val="hps"/>
          <w:lang w:val="en"/>
        </w:rPr>
        <w:br/>
        <w:t xml:space="preserve">The neuron then sums the result, and calculates a mathematical </w:t>
      </w:r>
      <w:r w:rsidRPr="006F6AE2">
        <w:rPr>
          <w:i/>
          <w:iCs/>
        </w:rPr>
        <w:t xml:space="preserve">activation </w:t>
      </w:r>
      <w:r>
        <w:rPr>
          <w:i/>
          <w:iCs/>
        </w:rPr>
        <w:t>function</w:t>
      </w:r>
      <w:r>
        <w:t>.</w:t>
      </w:r>
      <w:r>
        <w:br/>
        <w:t xml:space="preserve">The function could differ depending on the type of data, and the layer's position in the net. </w:t>
      </w:r>
      <w:r>
        <w:br/>
      </w:r>
      <w:r w:rsidRPr="000066FD">
        <w:rPr>
          <w:rStyle w:val="hps"/>
        </w:rPr>
        <w:t>linear ReLu, Log Sigmoid and Tan Sigmoid and Softm</w:t>
      </w:r>
      <w:r>
        <w:rPr>
          <w:rStyle w:val="hps"/>
        </w:rPr>
        <w:t>a</w:t>
      </w:r>
      <w:r w:rsidRPr="000066FD">
        <w:rPr>
          <w:rStyle w:val="hps"/>
        </w:rPr>
        <w:t>x transfer functions are used</w:t>
      </w:r>
      <w:r>
        <w:rPr>
          <w:rStyle w:val="hps"/>
        </w:rPr>
        <w:t>.</w:t>
      </w:r>
    </w:p>
    <w:p w14:paraId="61C15996" w14:textId="77777777" w:rsidR="0047534E" w:rsidRDefault="0047534E" w:rsidP="0047534E">
      <w:pPr>
        <w:pStyle w:val="Heading3"/>
        <w:bidi w:val="0"/>
        <w:rPr>
          <w:rStyle w:val="hps"/>
          <w:lang w:val="en"/>
        </w:rPr>
      </w:pPr>
      <w:bookmarkStart w:id="12" w:name="_Toc496792683"/>
      <w:r>
        <w:rPr>
          <w:rStyle w:val="hps"/>
          <w:lang w:val="en"/>
        </w:rPr>
        <w:t>L</w:t>
      </w:r>
      <w:r w:rsidRPr="00C04238">
        <w:rPr>
          <w:rStyle w:val="hps"/>
          <w:lang w:val="en"/>
        </w:rPr>
        <w:t xml:space="preserve">earning </w:t>
      </w:r>
      <w:r>
        <w:rPr>
          <w:rStyle w:val="hps"/>
          <w:lang w:val="en"/>
        </w:rPr>
        <w:t>P</w:t>
      </w:r>
      <w:r w:rsidRPr="00C04238">
        <w:rPr>
          <w:rStyle w:val="hps"/>
          <w:lang w:val="en"/>
        </w:rPr>
        <w:t>rocess</w:t>
      </w:r>
      <w:bookmarkEnd w:id="12"/>
    </w:p>
    <w:p w14:paraId="5196A908" w14:textId="77777777" w:rsidR="0047534E" w:rsidRDefault="0047534E" w:rsidP="0047534E">
      <w:pPr>
        <w:bidi w:val="0"/>
        <w:spacing w:after="240"/>
        <w:ind w:left="85"/>
        <w:rPr>
          <w:rStyle w:val="hps"/>
          <w:lang w:val="en"/>
        </w:rPr>
      </w:pPr>
      <w:r>
        <w:rPr>
          <w:rStyle w:val="hps"/>
          <w:lang w:val="en"/>
        </w:rPr>
        <w:t xml:space="preserve">Most ANNs </w:t>
      </w:r>
      <w:r w:rsidRPr="00C04238">
        <w:rPr>
          <w:rStyle w:val="hps"/>
          <w:lang w:val="en"/>
        </w:rPr>
        <w:t xml:space="preserve">learn by example. An ANN is configured for a specific application, such as pattern recognition or data classification, through a learning process. </w:t>
      </w:r>
      <w:r>
        <w:rPr>
          <w:rStyle w:val="hps"/>
          <w:lang w:val="en"/>
        </w:rPr>
        <w:br/>
      </w:r>
      <w:r w:rsidRPr="00C04238">
        <w:rPr>
          <w:rStyle w:val="hps"/>
          <w:lang w:val="en"/>
        </w:rPr>
        <w:t>Learning in biological systems involves adjustments to the synaptic connections that exist between the neurons. This is true of ANNs as well.</w:t>
      </w:r>
    </w:p>
    <w:p w14:paraId="1BDF7412" w14:textId="77777777" w:rsidR="0047534E" w:rsidRPr="00C04238" w:rsidRDefault="0047534E" w:rsidP="0047534E">
      <w:pPr>
        <w:bidi w:val="0"/>
        <w:spacing w:after="240"/>
        <w:ind w:left="85"/>
        <w:rPr>
          <w:rStyle w:val="hps"/>
          <w:lang w:val="en"/>
        </w:rPr>
      </w:pPr>
      <w:r>
        <w:rPr>
          <w:noProof/>
        </w:rPr>
        <w:drawing>
          <wp:anchor distT="0" distB="0" distL="114300" distR="114300" simplePos="0" relativeHeight="251661312" behindDoc="1" locked="0" layoutInCell="1" allowOverlap="1" wp14:anchorId="491CDB03" wp14:editId="730ADF39">
            <wp:simplePos x="0" y="0"/>
            <wp:positionH relativeFrom="margin">
              <wp:posOffset>2984500</wp:posOffset>
            </wp:positionH>
            <wp:positionV relativeFrom="paragraph">
              <wp:posOffset>315595</wp:posOffset>
            </wp:positionV>
            <wp:extent cx="3015615" cy="2062480"/>
            <wp:effectExtent l="0" t="0" r="0" b="0"/>
            <wp:wrapTight wrapText="bothSides">
              <wp:wrapPolygon edited="0">
                <wp:start x="0" y="0"/>
                <wp:lineTo x="0" y="21347"/>
                <wp:lineTo x="21423" y="21347"/>
                <wp:lineTo x="21423" y="0"/>
                <wp:lineTo x="0" y="0"/>
              </wp:wrapPolygon>
            </wp:wrapTight>
            <wp:docPr id="5" name="Picture 5" descr="Image result for what is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neural netwo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5615"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238">
        <w:rPr>
          <w:rStyle w:val="hps"/>
          <w:lang w:val="en"/>
        </w:rPr>
        <w:t>neural networks differ from each other by the number of neurons in each layer, number of layers, and inter-connectivity among them.</w:t>
      </w:r>
    </w:p>
    <w:p w14:paraId="66749A0C" w14:textId="77777777" w:rsidR="0047534E" w:rsidRPr="00C04238" w:rsidRDefault="0047534E" w:rsidP="0047534E">
      <w:pPr>
        <w:bidi w:val="0"/>
        <w:spacing w:after="240"/>
        <w:ind w:left="85"/>
        <w:rPr>
          <w:rStyle w:val="hps"/>
          <w:lang w:val="en"/>
        </w:rPr>
      </w:pPr>
      <w:r w:rsidRPr="00C04238">
        <w:rPr>
          <w:rStyle w:val="hps"/>
          <w:lang w:val="en"/>
        </w:rPr>
        <w:t>on a given neural network model, the learning process sets each neuron behavior via many parameters.</w:t>
      </w:r>
    </w:p>
    <w:p w14:paraId="2246B174" w14:textId="77777777" w:rsidR="0047534E" w:rsidRDefault="0047534E" w:rsidP="0047534E">
      <w:pPr>
        <w:bidi w:val="0"/>
        <w:spacing w:after="240"/>
        <w:ind w:left="85"/>
        <w:rPr>
          <w:rStyle w:val="hps"/>
          <w:lang w:val="en"/>
        </w:rPr>
      </w:pPr>
      <w:r w:rsidRPr="00C04238">
        <w:rPr>
          <w:rStyle w:val="hps"/>
          <w:lang w:val="en"/>
        </w:rPr>
        <w:t>while the learning process is a very demanding computation iteration, the classification itself has a low latency.</w:t>
      </w:r>
      <w:r>
        <w:rPr>
          <w:rStyle w:val="hps"/>
          <w:lang w:val="en"/>
        </w:rPr>
        <w:t xml:space="preserve">  </w:t>
      </w:r>
    </w:p>
    <w:p w14:paraId="0D12629F" w14:textId="77777777" w:rsidR="0047534E" w:rsidRDefault="0047534E" w:rsidP="0047534E">
      <w:pPr>
        <w:bidi w:val="0"/>
        <w:spacing w:after="240"/>
        <w:ind w:left="85"/>
        <w:rPr>
          <w:rStyle w:val="hps"/>
          <w:lang w:val="en"/>
        </w:rPr>
      </w:pPr>
      <w:r>
        <w:rPr>
          <w:rStyle w:val="hps"/>
          <w:lang w:val="en"/>
        </w:rPr>
        <w:t>There are 2 phases in the net's use:</w:t>
      </w:r>
    </w:p>
    <w:p w14:paraId="155E1913" w14:textId="77777777" w:rsidR="0047534E" w:rsidRDefault="0047534E" w:rsidP="0047534E">
      <w:pPr>
        <w:pStyle w:val="Heading3"/>
        <w:bidi w:val="0"/>
        <w:rPr>
          <w:rStyle w:val="hps"/>
        </w:rPr>
      </w:pPr>
      <w:bookmarkStart w:id="13" w:name="_Toc496792684"/>
      <w:r>
        <w:lastRenderedPageBreak/>
        <w:t>Feedforward</w:t>
      </w:r>
      <w:r>
        <w:rPr>
          <w:rStyle w:val="hps"/>
        </w:rPr>
        <w:t xml:space="preserve"> </w:t>
      </w:r>
      <w:r w:rsidRPr="00C248E9">
        <w:rPr>
          <w:rStyle w:val="hps"/>
        </w:rPr>
        <w:t>Calculation</w:t>
      </w:r>
      <w:bookmarkEnd w:id="13"/>
    </w:p>
    <w:p w14:paraId="55F4A0ED" w14:textId="77777777" w:rsidR="0047534E" w:rsidRDefault="0047534E" w:rsidP="0047534E">
      <w:pPr>
        <w:bidi w:val="0"/>
        <w:spacing w:after="240"/>
      </w:pPr>
      <w:r>
        <w:t xml:space="preserve">A feedforward neural network is an ANN wherein connections between the units do not form a cycle: the information moves in only one direction, forward, from the input nodes, through the hidden nodes (if any) and to the output nodes. </w:t>
      </w:r>
    </w:p>
    <w:p w14:paraId="24CE98B0" w14:textId="77777777" w:rsidR="0047534E" w:rsidRDefault="0047534E" w:rsidP="0047534E">
      <w:pPr>
        <w:bidi w:val="0"/>
        <w:spacing w:after="240"/>
      </w:pPr>
      <w:r>
        <w:t xml:space="preserve">After reaching the output node, in the end of the feedforward phase, we get the estimated ANN result and calculation is done. We can use it as we see fit. </w:t>
      </w:r>
    </w:p>
    <w:p w14:paraId="24C463B1" w14:textId="77777777" w:rsidR="0047534E" w:rsidRPr="00433C6D" w:rsidRDefault="0047534E" w:rsidP="0047534E">
      <w:pPr>
        <w:bidi w:val="0"/>
        <w:spacing w:after="240"/>
      </w:pPr>
      <w:r>
        <w:t>When still in the learning process, the net can be corrected if this output is different than the desired output given the train data set via a phase called Backpropagation:</w:t>
      </w:r>
    </w:p>
    <w:p w14:paraId="1D314948" w14:textId="77777777" w:rsidR="0047534E" w:rsidRDefault="0047534E" w:rsidP="0047534E">
      <w:pPr>
        <w:pStyle w:val="Heading3"/>
        <w:bidi w:val="0"/>
        <w:rPr>
          <w:rStyle w:val="hps"/>
        </w:rPr>
      </w:pPr>
      <w:bookmarkStart w:id="14" w:name="_Toc496792685"/>
      <w:r w:rsidRPr="001409EC">
        <w:t>Backpropagation</w:t>
      </w:r>
      <w:r>
        <w:rPr>
          <w:rStyle w:val="hps"/>
        </w:rPr>
        <w:t xml:space="preserve"> Correction</w:t>
      </w:r>
      <w:bookmarkEnd w:id="14"/>
    </w:p>
    <w:p w14:paraId="06D509AE" w14:textId="77777777" w:rsidR="0047534E" w:rsidRDefault="0047534E" w:rsidP="0047534E">
      <w:pPr>
        <w:bidi w:val="0"/>
        <w:spacing w:after="240"/>
      </w:pPr>
      <w:r>
        <w:t>Backpropagation</w:t>
      </w:r>
      <w:r w:rsidRPr="007B7441">
        <w:t xml:space="preserve"> </w:t>
      </w:r>
      <w:sdt>
        <w:sdtPr>
          <w:id w:val="-848252054"/>
          <w:citation/>
        </w:sdtPr>
        <w:sdtContent>
          <w:r>
            <w:fldChar w:fldCharType="begin"/>
          </w:r>
          <w:r>
            <w:instrText xml:space="preserve"> CITATION mat15 \l 1033 </w:instrText>
          </w:r>
          <w:r>
            <w:fldChar w:fldCharType="separate"/>
          </w:r>
          <w:r>
            <w:rPr>
              <w:noProof/>
            </w:rPr>
            <w:t>(mazur, 2015)</w:t>
          </w:r>
          <w:r>
            <w:fldChar w:fldCharType="end"/>
          </w:r>
        </w:sdtContent>
      </w:sdt>
      <w:r>
        <w:t xml:space="preserve">  is a method used in artificial neural networks to calculate the error contribution of each neuron after a batch of data is processed. This is used by an enveloping optimization algorithm to adjust the weight of each neuron, completing the learning process for that case.</w:t>
      </w:r>
    </w:p>
    <w:p w14:paraId="35E1065E" w14:textId="77777777" w:rsidR="0047534E" w:rsidRDefault="0047534E" w:rsidP="0047534E">
      <w:pPr>
        <w:bidi w:val="0"/>
        <w:spacing w:after="240"/>
      </w:pPr>
      <w:r>
        <w:t>Technically it calculates the Gradient Decent of the loss function. It is commonly used in the gradient descent optimization algorithm. The error is calculated at the output and distributed back through the network layers.</w:t>
      </w:r>
    </w:p>
    <w:p w14:paraId="14BE19CB" w14:textId="77777777" w:rsidR="0047534E" w:rsidRDefault="0047534E" w:rsidP="0047534E">
      <w:pPr>
        <w:bidi w:val="0"/>
        <w:spacing w:after="240"/>
      </w:pPr>
      <w:r>
        <w:t>Backpropagation requires a known, desired output for each input value.</w:t>
      </w:r>
    </w:p>
    <w:p w14:paraId="5BF04BD3" w14:textId="77777777" w:rsidR="0047534E" w:rsidRDefault="0047534E" w:rsidP="0047534E">
      <w:pPr>
        <w:bidi w:val="0"/>
        <w:spacing w:after="240"/>
        <w:ind w:left="0"/>
      </w:pPr>
      <w:r w:rsidRPr="00752DFC">
        <w:rPr>
          <w:position w:val="-2"/>
        </w:rPr>
        <w:object w:dxaOrig="9760" w:dyaOrig="10400" w14:anchorId="0A734F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5pt;height:367.7pt" o:ole="">
            <v:imagedata r:id="rId14" o:title=""/>
          </v:shape>
          <o:OLEObject Type="Embed" ProgID="Equation.DSMT4" ShapeID="_x0000_i1025" DrawAspect="Content" ObjectID="_1570535275" r:id="rId15"/>
        </w:object>
      </w:r>
    </w:p>
    <w:p w14:paraId="2C99B7A5" w14:textId="77777777" w:rsidR="0047534E" w:rsidRPr="000B1AC5" w:rsidRDefault="0047534E" w:rsidP="0047534E">
      <w:pPr>
        <w:pStyle w:val="Heading2"/>
        <w:bidi w:val="0"/>
        <w:spacing w:after="240"/>
        <w:ind w:left="1080" w:hanging="1080"/>
        <w:rPr>
          <w:rStyle w:val="hps"/>
        </w:rPr>
      </w:pPr>
      <w:bookmarkStart w:id="15" w:name="_Toc496792686"/>
      <w:r>
        <w:lastRenderedPageBreak/>
        <w:t xml:space="preserve">What is </w:t>
      </w:r>
      <w:r w:rsidRPr="000B1AC5">
        <w:t>Deep Learning</w:t>
      </w:r>
      <w:r>
        <w:t>?</w:t>
      </w:r>
      <w:bookmarkEnd w:id="15"/>
    </w:p>
    <w:p w14:paraId="2026EE30" w14:textId="77777777" w:rsidR="0047534E" w:rsidRPr="00D7074D" w:rsidRDefault="0047534E" w:rsidP="0047534E">
      <w:pPr>
        <w:pStyle w:val="NormalWeb"/>
        <w:shd w:val="clear" w:color="auto" w:fill="FFFFFF"/>
        <w:spacing w:after="240"/>
        <w:ind w:right="17"/>
        <w:rPr>
          <w:rStyle w:val="hps"/>
          <w:rFonts w:asciiTheme="minorHAnsi" w:hAnsiTheme="minorHAnsi" w:cstheme="minorBidi"/>
          <w:sz w:val="22"/>
          <w:szCs w:val="22"/>
          <w:lang w:val="en"/>
        </w:rPr>
      </w:pPr>
      <w:r w:rsidRPr="00D7074D">
        <w:rPr>
          <w:rStyle w:val="hps"/>
          <w:rFonts w:asciiTheme="minorHAnsi" w:hAnsiTheme="minorHAnsi" w:cstheme="minorBidi"/>
          <w:sz w:val="22"/>
          <w:szCs w:val="22"/>
          <w:lang w:val="en"/>
        </w:rPr>
        <w:t xml:space="preserve">Deep learning methods aim at learning feature hierarchies with features from higher levels of the hierarchy formed by the composition of lower level features. </w:t>
      </w:r>
      <w:r>
        <w:rPr>
          <w:rStyle w:val="hps"/>
          <w:rFonts w:asciiTheme="minorHAnsi" w:hAnsiTheme="minorHAnsi" w:cstheme="minorBidi"/>
          <w:sz w:val="22"/>
          <w:szCs w:val="22"/>
          <w:lang w:val="en"/>
        </w:rPr>
        <w:br/>
      </w:r>
      <w:r w:rsidRPr="00D7074D">
        <w:rPr>
          <w:rStyle w:val="hps"/>
          <w:rFonts w:asciiTheme="minorHAnsi" w:hAnsiTheme="minorHAnsi" w:cstheme="minorBidi"/>
          <w:sz w:val="22"/>
          <w:szCs w:val="22"/>
          <w:lang w:val="en"/>
        </w:rPr>
        <w:t>Automatically learning features at multiple levels of abstraction allow a system to learn complex functions mapping the input to the output directly from data, without depending completely on human-crafted features.</w:t>
      </w:r>
    </w:p>
    <w:p w14:paraId="108C7897" w14:textId="77777777" w:rsidR="0047534E" w:rsidRPr="00D7074D" w:rsidRDefault="0047534E" w:rsidP="0047534E">
      <w:pPr>
        <w:pStyle w:val="NormalWeb"/>
        <w:shd w:val="clear" w:color="auto" w:fill="FFFFFF"/>
        <w:spacing w:after="240"/>
        <w:ind w:right="17"/>
        <w:rPr>
          <w:rStyle w:val="hps"/>
          <w:rFonts w:asciiTheme="minorHAnsi" w:hAnsiTheme="minorHAnsi" w:cstheme="minorBidi"/>
          <w:sz w:val="22"/>
          <w:szCs w:val="22"/>
          <w:lang w:val="en"/>
        </w:rPr>
      </w:pPr>
      <w:r w:rsidRPr="00D7074D">
        <w:rPr>
          <w:rStyle w:val="hps"/>
          <w:rFonts w:asciiTheme="minorHAnsi" w:hAnsiTheme="minorHAnsi" w:cstheme="minorBidi"/>
          <w:sz w:val="22"/>
          <w:szCs w:val="22"/>
          <w:lang w:val="en"/>
        </w:rPr>
        <w:t>Although early approaches published by Hinton and collaborators focus on greedy layer</w:t>
      </w:r>
      <w:r>
        <w:rPr>
          <w:rStyle w:val="hps"/>
          <w:rFonts w:asciiTheme="minorHAnsi" w:hAnsiTheme="minorHAnsi" w:cstheme="minorBidi"/>
          <w:sz w:val="22"/>
          <w:szCs w:val="22"/>
          <w:lang w:val="en"/>
        </w:rPr>
        <w:t>-</w:t>
      </w:r>
      <w:r w:rsidRPr="00D7074D">
        <w:rPr>
          <w:rStyle w:val="hps"/>
          <w:rFonts w:asciiTheme="minorHAnsi" w:hAnsiTheme="minorHAnsi" w:cstheme="minorBidi"/>
          <w:sz w:val="22"/>
          <w:szCs w:val="22"/>
          <w:lang w:val="en"/>
        </w:rPr>
        <w:t>wise training and unsupervised methods like autoencoders,</w:t>
      </w:r>
      <w:r>
        <w:rPr>
          <w:rStyle w:val="hps"/>
          <w:rFonts w:asciiTheme="minorHAnsi" w:hAnsiTheme="minorHAnsi" w:cstheme="minorBidi"/>
          <w:sz w:val="22"/>
          <w:szCs w:val="22"/>
          <w:lang w:val="en"/>
        </w:rPr>
        <w:t xml:space="preserve"> </w:t>
      </w:r>
      <w:r>
        <w:rPr>
          <w:rStyle w:val="hps"/>
          <w:rFonts w:asciiTheme="minorHAnsi" w:hAnsiTheme="minorHAnsi" w:cstheme="minorBidi"/>
          <w:sz w:val="22"/>
          <w:szCs w:val="22"/>
          <w:lang w:val="en"/>
        </w:rPr>
        <w:br/>
      </w:r>
      <w:r w:rsidRPr="00D7074D">
        <w:rPr>
          <w:rStyle w:val="hps"/>
          <w:rFonts w:asciiTheme="minorHAnsi" w:hAnsiTheme="minorHAnsi" w:cstheme="minorBidi"/>
          <w:sz w:val="22"/>
          <w:szCs w:val="22"/>
          <w:lang w:val="en"/>
        </w:rPr>
        <w:t>modern state-of-the-art deep learning is focused on training deep (many layered) ANN models usin</w:t>
      </w:r>
      <w:r>
        <w:rPr>
          <w:rStyle w:val="hps"/>
          <w:rFonts w:asciiTheme="minorHAnsi" w:hAnsiTheme="minorHAnsi" w:cstheme="minorBidi"/>
          <w:sz w:val="22"/>
          <w:szCs w:val="22"/>
          <w:lang w:val="en"/>
        </w:rPr>
        <w:t xml:space="preserve">g the backpropagation algorithm as an </w:t>
      </w:r>
      <w:r w:rsidRPr="00856946">
        <w:rPr>
          <w:rStyle w:val="hps"/>
          <w:rFonts w:asciiTheme="minorHAnsi" w:hAnsiTheme="minorHAnsi" w:cstheme="minorBidi"/>
          <w:sz w:val="22"/>
          <w:szCs w:val="22"/>
          <w:lang w:val="en"/>
        </w:rPr>
        <w:t>efficient method to implement highly non-linear complex systems due to its “Universal Function Approximation” capabilities</w:t>
      </w:r>
      <w:r>
        <w:rPr>
          <w:rStyle w:val="hps"/>
          <w:rFonts w:asciiTheme="minorHAnsi" w:hAnsiTheme="minorHAnsi" w:cstheme="minorBidi"/>
          <w:sz w:val="22"/>
          <w:szCs w:val="22"/>
          <w:lang w:val="en"/>
        </w:rPr>
        <w:t>.</w:t>
      </w:r>
    </w:p>
    <w:p w14:paraId="77FAE177" w14:textId="77777777" w:rsidR="0047534E" w:rsidRDefault="0047534E" w:rsidP="0047534E">
      <w:pPr>
        <w:pStyle w:val="NormalWeb"/>
        <w:shd w:val="clear" w:color="auto" w:fill="FFFFFF"/>
        <w:spacing w:after="240"/>
        <w:ind w:right="17"/>
        <w:rPr>
          <w:rStyle w:val="hps"/>
          <w:rFonts w:asciiTheme="minorHAnsi" w:hAnsiTheme="minorHAnsi" w:cstheme="minorBidi"/>
          <w:sz w:val="22"/>
          <w:szCs w:val="22"/>
          <w:lang w:val="en"/>
        </w:rPr>
      </w:pPr>
      <w:r w:rsidRPr="00D7074D">
        <w:rPr>
          <w:rStyle w:val="hps"/>
          <w:rFonts w:asciiTheme="minorHAnsi" w:hAnsiTheme="minorHAnsi" w:cstheme="minorBidi"/>
          <w:sz w:val="22"/>
          <w:szCs w:val="22"/>
          <w:lang w:val="en"/>
        </w:rPr>
        <w:t>The most popular techniques are:</w:t>
      </w:r>
      <w:r>
        <w:rPr>
          <w:rStyle w:val="hps"/>
          <w:rFonts w:asciiTheme="minorHAnsi" w:hAnsiTheme="minorHAnsi" w:cstheme="minorBidi"/>
          <w:sz w:val="22"/>
          <w:szCs w:val="22"/>
          <w:lang w:val="en"/>
        </w:rPr>
        <w:br/>
        <w:t xml:space="preserve">- </w:t>
      </w:r>
      <w:r w:rsidRPr="00D7074D">
        <w:rPr>
          <w:rStyle w:val="hps"/>
          <w:rFonts w:asciiTheme="minorHAnsi" w:hAnsiTheme="minorHAnsi" w:cstheme="minorBidi"/>
          <w:sz w:val="22"/>
          <w:szCs w:val="22"/>
          <w:lang w:val="en"/>
        </w:rPr>
        <w:t>Multilayer Perceptron Networks.</w:t>
      </w:r>
      <w:r>
        <w:rPr>
          <w:rStyle w:val="hps"/>
          <w:rFonts w:asciiTheme="minorHAnsi" w:hAnsiTheme="minorHAnsi" w:cstheme="minorBidi"/>
          <w:sz w:val="22"/>
          <w:szCs w:val="22"/>
          <w:lang w:val="en"/>
        </w:rPr>
        <w:br/>
        <w:t xml:space="preserve">- </w:t>
      </w:r>
      <w:r w:rsidRPr="00D7074D">
        <w:rPr>
          <w:rStyle w:val="hps"/>
          <w:rFonts w:asciiTheme="minorHAnsi" w:hAnsiTheme="minorHAnsi" w:cstheme="minorBidi"/>
          <w:sz w:val="22"/>
          <w:szCs w:val="22"/>
          <w:lang w:val="en"/>
        </w:rPr>
        <w:t>Convolutional Neural Networks</w:t>
      </w:r>
      <w:r>
        <w:rPr>
          <w:rStyle w:val="hps"/>
          <w:rFonts w:asciiTheme="minorHAnsi" w:hAnsiTheme="minorHAnsi" w:cstheme="minorBidi"/>
          <w:sz w:val="22"/>
          <w:szCs w:val="22"/>
          <w:lang w:val="en"/>
        </w:rPr>
        <w:t xml:space="preserve"> and Pooling</w:t>
      </w:r>
      <w:r w:rsidRPr="00D7074D">
        <w:rPr>
          <w:rStyle w:val="hps"/>
          <w:rFonts w:asciiTheme="minorHAnsi" w:hAnsiTheme="minorHAnsi" w:cstheme="minorBidi"/>
          <w:sz w:val="22"/>
          <w:szCs w:val="22"/>
          <w:lang w:val="en"/>
        </w:rPr>
        <w:t>.</w:t>
      </w:r>
      <w:r>
        <w:rPr>
          <w:rStyle w:val="hps"/>
          <w:rFonts w:asciiTheme="minorHAnsi" w:hAnsiTheme="minorHAnsi" w:cstheme="minorBidi"/>
          <w:sz w:val="22"/>
          <w:szCs w:val="22"/>
          <w:lang w:val="en"/>
        </w:rPr>
        <w:br/>
        <w:t xml:space="preserve">- </w:t>
      </w:r>
      <w:r w:rsidRPr="00D7074D">
        <w:rPr>
          <w:rStyle w:val="hps"/>
          <w:rFonts w:asciiTheme="minorHAnsi" w:hAnsiTheme="minorHAnsi" w:cstheme="minorBidi"/>
          <w:sz w:val="22"/>
          <w:szCs w:val="22"/>
          <w:lang w:val="en"/>
        </w:rPr>
        <w:t>Long Short-Term Memory Recurrent Neural Networks.</w:t>
      </w:r>
      <w:r>
        <w:rPr>
          <w:noProof/>
        </w:rPr>
        <w:drawing>
          <wp:inline distT="0" distB="0" distL="0" distR="0" wp14:anchorId="03228572" wp14:editId="5E662414">
            <wp:extent cx="5274310" cy="19780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8025"/>
                    </a:xfrm>
                    <a:prstGeom prst="rect">
                      <a:avLst/>
                    </a:prstGeom>
                  </pic:spPr>
                </pic:pic>
              </a:graphicData>
            </a:graphic>
          </wp:inline>
        </w:drawing>
      </w:r>
    </w:p>
    <w:p w14:paraId="6EA87D4D" w14:textId="77777777" w:rsidR="0047534E" w:rsidRDefault="0047534E" w:rsidP="0047534E">
      <w:pPr>
        <w:bidi w:val="0"/>
        <w:spacing w:after="200" w:line="276" w:lineRule="auto"/>
        <w:ind w:left="0"/>
        <w:rPr>
          <w:rStyle w:val="hps"/>
          <w:lang w:val="en"/>
        </w:rPr>
      </w:pPr>
      <w:r>
        <w:rPr>
          <w:rStyle w:val="hps"/>
          <w:lang w:val="en"/>
        </w:rPr>
        <w:br w:type="page"/>
      </w:r>
    </w:p>
    <w:p w14:paraId="50DBE28A" w14:textId="77777777" w:rsidR="0047534E" w:rsidRDefault="0047534E" w:rsidP="0047534E">
      <w:pPr>
        <w:pStyle w:val="Heading2"/>
        <w:bidi w:val="0"/>
      </w:pPr>
      <w:bookmarkStart w:id="16" w:name="_Ref492584619"/>
      <w:bookmarkStart w:id="17" w:name="_Toc496792687"/>
      <w:r>
        <w:lastRenderedPageBreak/>
        <w:t>M</w:t>
      </w:r>
      <w:r w:rsidRPr="00D77768">
        <w:t xml:space="preserve">ain </w:t>
      </w:r>
      <w:r>
        <w:t xml:space="preserve">Challenges of Implementing </w:t>
      </w:r>
      <w:r w:rsidRPr="00006B6D">
        <w:t xml:space="preserve">Embedded </w:t>
      </w:r>
      <w:r>
        <w:t>ANNs</w:t>
      </w:r>
      <w:bookmarkEnd w:id="16"/>
      <w:bookmarkEnd w:id="17"/>
    </w:p>
    <w:p w14:paraId="1E8EB3CF" w14:textId="77777777" w:rsidR="0047534E" w:rsidRDefault="0047534E" w:rsidP="0047534E">
      <w:pPr>
        <w:bidi w:val="0"/>
      </w:pPr>
      <w:r>
        <w:t>After the introduction of ANN and deep learning, we will point out the main challenges faced when wanting to implement an accelerated Deep Learning Paralleled System:</w:t>
      </w:r>
    </w:p>
    <w:p w14:paraId="6394C059" w14:textId="77777777" w:rsidR="0047534E" w:rsidRDefault="0047534E" w:rsidP="0047534E">
      <w:pPr>
        <w:bidi w:val="0"/>
      </w:pPr>
    </w:p>
    <w:p w14:paraId="5CA4005B" w14:textId="77777777" w:rsidR="0047534E" w:rsidRDefault="0047534E" w:rsidP="0047534E">
      <w:pPr>
        <w:pStyle w:val="Heading3"/>
        <w:bidi w:val="0"/>
      </w:pPr>
      <w:bookmarkStart w:id="18" w:name="_Ref492474957"/>
      <w:bookmarkStart w:id="19" w:name="_Hlk492401215"/>
      <w:bookmarkStart w:id="20" w:name="_Toc496792688"/>
      <w:r>
        <w:t>Require Flexibility of A lot of Parameters</w:t>
      </w:r>
      <w:bookmarkEnd w:id="18"/>
      <w:bookmarkEnd w:id="20"/>
    </w:p>
    <w:p w14:paraId="1AAE7DB9" w14:textId="77777777" w:rsidR="0047534E" w:rsidRDefault="0047534E" w:rsidP="0047534E">
      <w:pPr>
        <w:bidi w:val="0"/>
      </w:pPr>
      <w:r>
        <w:t xml:space="preserve">The number of a model's parameters is astonishing, and un-prune-able. This means our design must </w:t>
      </w:r>
      <w:r w:rsidRPr="00452143">
        <w:t xml:space="preserve">rapidly reconfigure </w:t>
      </w:r>
      <w:r>
        <w:t>itself to</w:t>
      </w:r>
      <w:r w:rsidRPr="00452143">
        <w:t xml:space="preserve"> adapt the weights and topologies</w:t>
      </w:r>
      <w:r>
        <w:t>.</w:t>
      </w:r>
      <w:r>
        <w:br/>
      </w:r>
    </w:p>
    <w:p w14:paraId="3319F3CE" w14:textId="77777777" w:rsidR="0047534E" w:rsidRDefault="0047534E" w:rsidP="0047534E">
      <w:pPr>
        <w:pStyle w:val="ListParagraph"/>
        <w:numPr>
          <w:ilvl w:val="0"/>
          <w:numId w:val="9"/>
        </w:numPr>
      </w:pPr>
      <w:r>
        <w:t>Each layer has its own weight matrix and bias vector. The overall Affine Parameters complexity is:</w:t>
      </w:r>
      <w:r w:rsidRPr="00DE2AD5">
        <w:rPr>
          <w:position w:val="-42"/>
        </w:rPr>
        <w:object w:dxaOrig="9160" w:dyaOrig="960" w14:anchorId="04BA99FC">
          <v:shape id="_x0000_i1026" type="#_x0000_t75" style="width:457.85pt;height:47.8pt" o:ole="">
            <v:imagedata r:id="rId17" o:title=""/>
          </v:shape>
          <o:OLEObject Type="Embed" ProgID="Equation.DSMT4" ShapeID="_x0000_i1026" DrawAspect="Content" ObjectID="_1570535276" r:id="rId18"/>
        </w:object>
      </w:r>
      <w:r>
        <w:t xml:space="preserve"> </w:t>
      </w:r>
    </w:p>
    <w:p w14:paraId="05AAF843" w14:textId="77777777" w:rsidR="0047534E" w:rsidRDefault="0047534E" w:rsidP="0047534E">
      <w:pPr>
        <w:pStyle w:val="ListParagraph"/>
        <w:numPr>
          <w:ilvl w:val="0"/>
          <w:numId w:val="9"/>
        </w:numPr>
      </w:pPr>
      <w:r>
        <w:t>In addition, there are the Learning Meta-Parameters of the model:</w:t>
      </w:r>
    </w:p>
    <w:p w14:paraId="0B02CE54" w14:textId="77777777" w:rsidR="0047534E" w:rsidRDefault="0047534E" w:rsidP="0047534E">
      <w:pPr>
        <w:pStyle w:val="ListParagraph"/>
        <w:numPr>
          <w:ilvl w:val="1"/>
          <w:numId w:val="9"/>
        </w:numPr>
      </w:pPr>
      <w:r w:rsidRPr="00C003DA">
        <w:rPr>
          <w:i/>
          <w:iCs/>
        </w:rPr>
        <w:t>Learning Rate</w:t>
      </w:r>
      <w:r>
        <w:t>: determine the step size taken in the Gradient Decent Optimization that is carried out in the Backpropagation.</w:t>
      </w:r>
    </w:p>
    <w:p w14:paraId="05B21189" w14:textId="77777777" w:rsidR="0047534E" w:rsidRDefault="0047534E" w:rsidP="0047534E">
      <w:pPr>
        <w:pStyle w:val="ListParagraph"/>
        <w:numPr>
          <w:ilvl w:val="1"/>
          <w:numId w:val="9"/>
        </w:numPr>
      </w:pPr>
      <w:r w:rsidRPr="00C003DA">
        <w:rPr>
          <w:i/>
          <w:iCs/>
        </w:rPr>
        <w:t>Epoch Batch Size</w:t>
      </w:r>
      <w:r>
        <w:t>: the number of different data entries before checking nets performance (and committing net's update).</w:t>
      </w:r>
    </w:p>
    <w:p w14:paraId="1B575DE8" w14:textId="77777777" w:rsidR="0047534E" w:rsidRPr="009B57CF" w:rsidRDefault="0047534E" w:rsidP="0047534E">
      <w:pPr>
        <w:bidi w:val="0"/>
      </w:pPr>
    </w:p>
    <w:p w14:paraId="01BA5C69" w14:textId="77777777" w:rsidR="0047534E" w:rsidRDefault="0047534E" w:rsidP="0047534E">
      <w:pPr>
        <w:pStyle w:val="Heading3"/>
        <w:bidi w:val="0"/>
      </w:pPr>
      <w:bookmarkStart w:id="21" w:name="_Ref492476160"/>
      <w:bookmarkStart w:id="22" w:name="_Toc496792689"/>
      <w:bookmarkEnd w:id="19"/>
      <w:r>
        <w:t xml:space="preserve">Built in Data Type </w:t>
      </w:r>
      <w:r w:rsidRPr="00792A0C">
        <w:t>Precision</w:t>
      </w:r>
      <w:r>
        <w:t xml:space="preserve"> Inherent Error</w:t>
      </w:r>
      <w:bookmarkEnd w:id="21"/>
      <w:bookmarkEnd w:id="22"/>
      <w:r>
        <w:t xml:space="preserve"> </w:t>
      </w:r>
    </w:p>
    <w:p w14:paraId="6577D46D" w14:textId="77777777" w:rsidR="0047534E" w:rsidRDefault="0047534E" w:rsidP="0047534E">
      <w:pPr>
        <w:bidi w:val="0"/>
      </w:pPr>
      <w:r>
        <w:t xml:space="preserve">Implementing a mathematical abstract concept, like ANN, into an embedded system must consider the inherent error of using finite data type representation a pure mathematical fraction. </w:t>
      </w:r>
      <w:r>
        <w:br/>
        <w:t xml:space="preserve">We are faced with a trade-off between </w:t>
      </w:r>
      <w:r w:rsidRPr="00FA60A8">
        <w:t>the realized ANN model against the implementation cost</w:t>
      </w:r>
      <w:r>
        <w:t>:</w:t>
      </w:r>
      <w:r w:rsidRPr="00FA60A8">
        <w:t xml:space="preserve"> </w:t>
      </w:r>
      <w:r>
        <w:t xml:space="preserve">Data Type Bit Size vs. and the Logic &amp; Memory resources at hand. </w:t>
      </w:r>
      <w:r>
        <w:br/>
        <w:t>A higher data bit precision means fewer quantization errors in the final implementation,</w:t>
      </w:r>
    </w:p>
    <w:p w14:paraId="411D40DA" w14:textId="77777777" w:rsidR="0047534E" w:rsidRDefault="0047534E" w:rsidP="0047534E">
      <w:pPr>
        <w:bidi w:val="0"/>
      </w:pPr>
      <w:r>
        <w:t>while a lower data precision leads to simpler designs, greater speed and reduction in area requirements and power consumption.</w:t>
      </w:r>
    </w:p>
    <w:p w14:paraId="1A4DC137" w14:textId="77777777" w:rsidR="0047534E" w:rsidRDefault="0047534E" w:rsidP="0047534E">
      <w:pPr>
        <w:bidi w:val="0"/>
        <w:spacing w:before="100" w:beforeAutospacing="1" w:after="100" w:afterAutospacing="1"/>
      </w:pPr>
      <w:r>
        <w:t>Ergo, enabling easy access to different data types precision is cardinal.</w:t>
      </w:r>
    </w:p>
    <w:p w14:paraId="33FA228A" w14:textId="77777777" w:rsidR="0047534E" w:rsidRDefault="0047534E" w:rsidP="0047534E">
      <w:pPr>
        <w:pStyle w:val="Heading3"/>
        <w:bidi w:val="0"/>
      </w:pPr>
      <w:bookmarkStart w:id="23" w:name="_Ref492475072"/>
      <w:bookmarkStart w:id="24" w:name="_Toc496792690"/>
      <w:r>
        <w:t>Expensive Activation Functions Computation</w:t>
      </w:r>
      <w:bookmarkEnd w:id="23"/>
      <w:bookmarkEnd w:id="24"/>
    </w:p>
    <w:p w14:paraId="1E0BCD85" w14:textId="77777777" w:rsidR="0047534E" w:rsidRDefault="0047534E" w:rsidP="0047534E">
      <w:pPr>
        <w:bidi w:val="0"/>
      </w:pPr>
      <w:r>
        <w:t>Not only do we have to compromise on mathematical precision when implementing the model, the calculation themselves are heavy and complex:</w:t>
      </w:r>
    </w:p>
    <w:p w14:paraId="45D8226F" w14:textId="77777777" w:rsidR="0047534E" w:rsidRDefault="0047534E" w:rsidP="0047534E">
      <w:pPr>
        <w:pStyle w:val="ListParagraph"/>
        <w:numPr>
          <w:ilvl w:val="0"/>
          <w:numId w:val="9"/>
        </w:numPr>
      </w:pPr>
      <w:r>
        <w:t xml:space="preserve">Each affine transform between 2 layers must use  </w:t>
      </w:r>
      <w:r w:rsidRPr="00CE2201">
        <w:rPr>
          <w:position w:val="-16"/>
        </w:rPr>
        <w:object w:dxaOrig="4420" w:dyaOrig="440" w14:anchorId="05B2116C">
          <v:shape id="_x0000_i1027" type="#_x0000_t75" style="width:220.95pt;height:22pt" o:ole="">
            <v:imagedata r:id="rId19" o:title=""/>
          </v:shape>
          <o:OLEObject Type="Embed" ProgID="Equation.DSMT4" ShapeID="_x0000_i1027" DrawAspect="Content" ObjectID="_1570535277" r:id="rId20"/>
        </w:object>
      </w:r>
      <w:r>
        <w:t xml:space="preserve"> </w:t>
      </w:r>
      <w:r w:rsidRPr="00DC60EE">
        <w:t>multiplications</w:t>
      </w:r>
      <w:r>
        <w:t>, per layer.</w:t>
      </w:r>
    </w:p>
    <w:p w14:paraId="0FADE23B" w14:textId="77777777" w:rsidR="0047534E" w:rsidRDefault="0047534E" w:rsidP="0047534E">
      <w:pPr>
        <w:pStyle w:val="ListParagraph"/>
        <w:numPr>
          <w:ilvl w:val="0"/>
          <w:numId w:val="9"/>
        </w:numPr>
      </w:pPr>
      <w:r>
        <w:t xml:space="preserve">Inside the neuron itself, the activation function could deem highly complex for embedded implementation. </w:t>
      </w:r>
      <w:r>
        <w:br/>
        <w:t xml:space="preserve">Specifically, exponential based activations like Sigmund and tanh </w:t>
      </w:r>
      <w:r w:rsidRPr="00FF7F52">
        <w:t xml:space="preserve">due to </w:t>
      </w:r>
      <w:r>
        <w:t xml:space="preserve">theirs </w:t>
      </w:r>
      <w:r w:rsidRPr="00FF7F52">
        <w:t>U</w:t>
      </w:r>
      <w:r>
        <w:t>niversal Function Approximation</w:t>
      </w:r>
      <w:r w:rsidRPr="00FF7F52">
        <w:t xml:space="preserve"> capabilities</w:t>
      </w:r>
      <w:r>
        <w:t xml:space="preserve">.   </w:t>
      </w:r>
    </w:p>
    <w:p w14:paraId="1CCCA61C" w14:textId="77777777" w:rsidR="0047534E" w:rsidRPr="009B57CF" w:rsidRDefault="0047534E" w:rsidP="0047534E">
      <w:pPr>
        <w:bidi w:val="0"/>
      </w:pPr>
    </w:p>
    <w:p w14:paraId="720D4E3F" w14:textId="77777777" w:rsidR="0047534E" w:rsidRDefault="0047534E" w:rsidP="0047534E">
      <w:pPr>
        <w:pStyle w:val="Heading3"/>
        <w:bidi w:val="0"/>
        <w:rPr>
          <w:rStyle w:val="hps"/>
        </w:rPr>
      </w:pPr>
      <w:bookmarkStart w:id="25" w:name="_Ref492474966"/>
      <w:bookmarkStart w:id="26" w:name="_Toc496792691"/>
      <w:r w:rsidRPr="001409EC">
        <w:t>Backpropagation</w:t>
      </w:r>
      <w:r>
        <w:t xml:space="preserve"> Dictates Saving Nets Full State</w:t>
      </w:r>
      <w:bookmarkEnd w:id="25"/>
      <w:bookmarkEnd w:id="26"/>
    </w:p>
    <w:p w14:paraId="037FAB12" w14:textId="77777777" w:rsidR="0047534E" w:rsidRDefault="0047534E" w:rsidP="0047534E">
      <w:pPr>
        <w:bidi w:val="0"/>
        <w:ind w:left="85"/>
      </w:pPr>
      <w:r>
        <w:t>Because the b</w:t>
      </w:r>
      <w:r w:rsidRPr="001409EC">
        <w:t>ackpropagation</w:t>
      </w:r>
      <w:r>
        <w:t xml:space="preserve"> error correction uses gradient decent and derivatives – then the error being backpropagated is relative to the actual entry value calculation in a specific node inside the layer at a specific time.</w:t>
      </w:r>
    </w:p>
    <w:p w14:paraId="53D27F78" w14:textId="77777777" w:rsidR="0047534E" w:rsidRDefault="0047534E" w:rsidP="0047534E">
      <w:pPr>
        <w:bidi w:val="0"/>
        <w:spacing w:before="100" w:beforeAutospacing="1" w:after="100" w:afterAutospacing="1"/>
        <w:ind w:left="85"/>
      </w:pPr>
      <w:r>
        <w:lastRenderedPageBreak/>
        <w:t>This means we must save and store the entire temporary values inside the entire net PER ENTRY within the Epoch - if we want to update the model in the training phase, and not just the last result from the last layer.</w:t>
      </w:r>
    </w:p>
    <w:p w14:paraId="4D7105B2" w14:textId="77777777" w:rsidR="0047534E" w:rsidRDefault="0047534E" w:rsidP="0047534E">
      <w:pPr>
        <w:bidi w:val="0"/>
        <w:spacing w:before="100" w:beforeAutospacing="1" w:after="100" w:afterAutospacing="1"/>
        <w:ind w:left="85"/>
      </w:pPr>
      <w:r>
        <w:t>This issue encourages us to minimize the Epoch size, to store less data.</w:t>
      </w:r>
    </w:p>
    <w:p w14:paraId="03F4551C" w14:textId="77777777" w:rsidR="0047534E" w:rsidRDefault="0047534E" w:rsidP="0047534E">
      <w:pPr>
        <w:pStyle w:val="Heading3"/>
        <w:bidi w:val="0"/>
        <w:rPr>
          <w:rStyle w:val="hps"/>
        </w:rPr>
      </w:pPr>
      <w:bookmarkStart w:id="27" w:name="_Ref492475917"/>
      <w:bookmarkStart w:id="28" w:name="_Toc496792692"/>
      <w:r>
        <w:t xml:space="preserve">No new Feedforward Pipeline during </w:t>
      </w:r>
      <w:r w:rsidRPr="001409EC">
        <w:t>Backpropagation</w:t>
      </w:r>
      <w:r>
        <w:rPr>
          <w:rStyle w:val="hps"/>
        </w:rPr>
        <w:t xml:space="preserve"> Update</w:t>
      </w:r>
      <w:bookmarkEnd w:id="27"/>
      <w:bookmarkEnd w:id="28"/>
    </w:p>
    <w:p w14:paraId="4F71C5AC" w14:textId="77777777" w:rsidR="0047534E" w:rsidRDefault="0047534E" w:rsidP="0047534E">
      <w:pPr>
        <w:bidi w:val="0"/>
      </w:pPr>
      <w:r>
        <w:t>In contradiction to the last paragraph, we cannot change or update the affine ANN model during the same time a new data entry is passed through the ANN – because it would change the relative error of its net calculation mid-calculation.</w:t>
      </w:r>
    </w:p>
    <w:p w14:paraId="5AB941A8" w14:textId="77777777" w:rsidR="0047534E" w:rsidRDefault="0047534E" w:rsidP="0047534E">
      <w:pPr>
        <w:bidi w:val="0"/>
        <w:spacing w:before="100" w:beforeAutospacing="1" w:after="100" w:afterAutospacing="1"/>
      </w:pPr>
      <w:r>
        <w:t>Ergo, we must flush the ANN of new data when updating and re-writing new weights and biases. An action that damages the design throughput.</w:t>
      </w:r>
    </w:p>
    <w:p w14:paraId="1018B2A2" w14:textId="77777777" w:rsidR="0047534E" w:rsidRDefault="0047534E" w:rsidP="0047534E">
      <w:pPr>
        <w:bidi w:val="0"/>
        <w:spacing w:before="100" w:beforeAutospacing="1" w:after="100" w:afterAutospacing="1"/>
        <w:ind w:left="85"/>
      </w:pPr>
      <w:r>
        <w:t>This issue encourages us to maximize the Epoch size, to flush the pipeline as little as possible.</w:t>
      </w:r>
    </w:p>
    <w:p w14:paraId="1E89BA35" w14:textId="77777777" w:rsidR="0047534E" w:rsidRDefault="0047534E" w:rsidP="0047534E">
      <w:pPr>
        <w:pStyle w:val="Heading3"/>
        <w:bidi w:val="0"/>
      </w:pPr>
      <w:bookmarkStart w:id="29" w:name="_Ref492475172"/>
      <w:bookmarkStart w:id="30" w:name="_Toc496792693"/>
      <w:r>
        <w:t>Vastly Different DataSets Formats</w:t>
      </w:r>
      <w:bookmarkEnd w:id="29"/>
      <w:bookmarkEnd w:id="30"/>
    </w:p>
    <w:p w14:paraId="24B9566D" w14:textId="77777777" w:rsidR="0047534E" w:rsidRDefault="0047534E" w:rsidP="0047534E">
      <w:pPr>
        <w:bidi w:val="0"/>
      </w:pPr>
      <w:r>
        <w:t>Formats of input data to the ANN system differ widely from application to application (sound files, images, unscaled data, stochastic data, strings etc…).</w:t>
      </w:r>
      <w:r>
        <w:br/>
        <w:t>Thereby, we can't create a generalized ANN building block that supports all formats.</w:t>
      </w:r>
    </w:p>
    <w:p w14:paraId="75355EE6" w14:textId="77777777" w:rsidR="0047534E" w:rsidRPr="009B7C7F" w:rsidRDefault="0047534E" w:rsidP="0047534E">
      <w:pPr>
        <w:bidi w:val="0"/>
      </w:pPr>
      <w:r>
        <w:t xml:space="preserve"> </w:t>
      </w:r>
      <w:r>
        <w:br/>
        <w:t xml:space="preserve">But, the ability to easily support new format is key for the system being modular. </w:t>
      </w:r>
    </w:p>
    <w:p w14:paraId="1B868C73" w14:textId="77777777" w:rsidR="0047534E" w:rsidRDefault="0047534E" w:rsidP="0047534E">
      <w:pPr>
        <w:bidi w:val="0"/>
        <w:spacing w:after="200" w:line="276" w:lineRule="auto"/>
        <w:ind w:left="0"/>
      </w:pPr>
      <w:r>
        <w:br w:type="page"/>
      </w:r>
    </w:p>
    <w:p w14:paraId="13C6EB07" w14:textId="77777777" w:rsidR="0047534E" w:rsidRDefault="0047534E" w:rsidP="0047534E">
      <w:pPr>
        <w:pStyle w:val="Heading1"/>
        <w:numPr>
          <w:ilvl w:val="0"/>
          <w:numId w:val="3"/>
        </w:numPr>
        <w:bidi w:val="0"/>
        <w:spacing w:after="240"/>
      </w:pPr>
      <w:bookmarkStart w:id="31" w:name="_Toc496792694"/>
      <w:bookmarkEnd w:id="4"/>
      <w:bookmarkEnd w:id="5"/>
      <w:r w:rsidRPr="001F25E1">
        <w:lastRenderedPageBreak/>
        <w:t xml:space="preserve">Platform </w:t>
      </w:r>
      <w:r>
        <w:t>S</w:t>
      </w:r>
      <w:r w:rsidRPr="001F25E1">
        <w:t xml:space="preserve">election - </w:t>
      </w:r>
      <w:r>
        <w:br/>
      </w:r>
      <w:r w:rsidRPr="001F25E1">
        <w:t>CPU vs FPGA</w:t>
      </w:r>
      <w:sdt>
        <w:sdtPr>
          <w:rPr>
            <w:sz w:val="16"/>
            <w:szCs w:val="16"/>
          </w:rPr>
          <w:id w:val="-753505918"/>
          <w:citation/>
        </w:sdtPr>
        <w:sdtContent>
          <w:r w:rsidRPr="00791AFD">
            <w:rPr>
              <w:sz w:val="16"/>
              <w:szCs w:val="16"/>
            </w:rPr>
            <w:fldChar w:fldCharType="begin"/>
          </w:r>
          <w:r w:rsidRPr="00791AFD">
            <w:rPr>
              <w:sz w:val="16"/>
              <w:szCs w:val="16"/>
            </w:rPr>
            <w:instrText xml:space="preserve"> CITATION Bla16 \l 1033 </w:instrText>
          </w:r>
          <w:r w:rsidRPr="00791AFD">
            <w:rPr>
              <w:sz w:val="16"/>
              <w:szCs w:val="16"/>
            </w:rPr>
            <w:fldChar w:fldCharType="separate"/>
          </w:r>
          <w:r>
            <w:rPr>
              <w:noProof/>
              <w:sz w:val="16"/>
              <w:szCs w:val="16"/>
            </w:rPr>
            <w:t xml:space="preserve"> </w:t>
          </w:r>
          <w:r w:rsidRPr="00C7014C">
            <w:rPr>
              <w:noProof/>
              <w:sz w:val="16"/>
              <w:szCs w:val="16"/>
            </w:rPr>
            <w:t>(Barney, 2016)</w:t>
          </w:r>
          <w:r w:rsidRPr="00791AFD">
            <w:rPr>
              <w:sz w:val="16"/>
              <w:szCs w:val="16"/>
            </w:rPr>
            <w:fldChar w:fldCharType="end"/>
          </w:r>
        </w:sdtContent>
      </w:sdt>
      <w:bookmarkEnd w:id="31"/>
    </w:p>
    <w:p w14:paraId="51331773" w14:textId="77777777" w:rsidR="0047534E" w:rsidRDefault="0047534E" w:rsidP="0047534E">
      <w:pPr>
        <w:autoSpaceDE w:val="0"/>
        <w:autoSpaceDN w:val="0"/>
        <w:bidi w:val="0"/>
        <w:adjustRightInd w:val="0"/>
        <w:spacing w:before="100" w:beforeAutospacing="1" w:after="100" w:afterAutospacing="1"/>
        <w:rPr>
          <w:rFonts w:ascii="Calibri" w:hAnsi="Calibri" w:cs="Calibri"/>
        </w:rPr>
      </w:pPr>
      <w:bookmarkStart w:id="32" w:name="_Toc405726668"/>
      <w:r w:rsidRPr="00FF03D3">
        <w:rPr>
          <w:rFonts w:ascii="Calibri" w:hAnsi="Calibri" w:cs="Calibri"/>
        </w:rPr>
        <w:t>The choice of hardware platform for implementation is one of the fundamental hardware architecture issues that need many factors to take into consideration like cost, performance, reliability, ease of maintenance, available expertise, ch</w:t>
      </w:r>
      <w:r>
        <w:rPr>
          <w:rFonts w:ascii="Calibri" w:hAnsi="Calibri" w:cs="Calibri"/>
        </w:rPr>
        <w:t>ip count and power consumption.</w:t>
      </w:r>
    </w:p>
    <w:p w14:paraId="3017818D" w14:textId="77777777" w:rsidR="0047534E" w:rsidRDefault="0047534E" w:rsidP="0047534E">
      <w:pPr>
        <w:bidi w:val="0"/>
        <w:spacing w:before="100" w:beforeAutospacing="1" w:after="100" w:afterAutospacing="1"/>
        <w:rPr>
          <w:rFonts w:cs="Arial"/>
        </w:rPr>
      </w:pPr>
      <w:r>
        <w:rPr>
          <w:rFonts w:ascii="Calibri" w:hAnsi="Calibri" w:cs="Calibri"/>
        </w:rPr>
        <w:t>The driving principles of High-End Parallel Computing reside in the extreme spectrum of Speed, Area, Efficiency, Modularity</w:t>
      </w:r>
      <w:r>
        <w:rPr>
          <w:rFonts w:ascii="Calibri" w:hAnsi="Calibri" w:hint="cs"/>
          <w:rtl/>
        </w:rPr>
        <w:t xml:space="preserve"> </w:t>
      </w:r>
      <w:r>
        <w:rPr>
          <w:rFonts w:ascii="Calibri" w:hAnsi="Calibri"/>
        </w:rPr>
        <w:t xml:space="preserve">and Low-Power applications. </w:t>
      </w:r>
      <w:r>
        <w:rPr>
          <w:rFonts w:ascii="Calibri" w:hAnsi="Calibri"/>
        </w:rPr>
        <w:br/>
        <w:t>This is exactly our aim for the ANN project goals.</w:t>
      </w:r>
      <w:bookmarkEnd w:id="32"/>
      <w:r w:rsidRPr="00F2567E">
        <w:rPr>
          <w:rFonts w:cs="Arial"/>
        </w:rPr>
        <w:t xml:space="preserve"> </w:t>
      </w:r>
    </w:p>
    <w:p w14:paraId="10D1D1D9" w14:textId="77777777" w:rsidR="0047534E" w:rsidRDefault="0047534E" w:rsidP="0047534E">
      <w:pPr>
        <w:bidi w:val="0"/>
        <w:spacing w:before="100" w:beforeAutospacing="1" w:after="100" w:afterAutospacing="1"/>
        <w:rPr>
          <w:rFonts w:cs="Arial"/>
        </w:rPr>
      </w:pPr>
      <w:r>
        <w:rPr>
          <w:rFonts w:cs="Arial"/>
        </w:rPr>
        <w:t xml:space="preserve">These are usually </w:t>
      </w:r>
      <w:r w:rsidRPr="00F2567E">
        <w:rPr>
          <w:rFonts w:cs="Arial"/>
        </w:rPr>
        <w:t xml:space="preserve">implemented on two types of hardware platforms: </w:t>
      </w:r>
      <w:r>
        <w:rPr>
          <w:rFonts w:cs="Arial"/>
        </w:rPr>
        <w:br/>
        <w:t xml:space="preserve">CPUs, </w:t>
      </w:r>
      <w:r w:rsidRPr="00F2567E">
        <w:rPr>
          <w:rFonts w:cs="Arial"/>
        </w:rPr>
        <w:t xml:space="preserve">and </w:t>
      </w:r>
      <w:r>
        <w:rPr>
          <w:rFonts w:cs="Arial"/>
        </w:rPr>
        <w:t>FPGA</w:t>
      </w:r>
      <w:r w:rsidRPr="00F2567E">
        <w:rPr>
          <w:rFonts w:cs="Arial"/>
        </w:rPr>
        <w:t>s.</w:t>
      </w:r>
      <w:r>
        <w:rPr>
          <w:rFonts w:cs="Arial"/>
        </w:rPr>
        <w:t xml:space="preserve"> </w:t>
      </w:r>
    </w:p>
    <w:p w14:paraId="5C6C1A38" w14:textId="77777777" w:rsidR="0047534E" w:rsidRDefault="0047534E" w:rsidP="0047534E">
      <w:pPr>
        <w:bidi w:val="0"/>
        <w:spacing w:before="100" w:beforeAutospacing="1" w:after="100" w:afterAutospacing="1"/>
        <w:ind w:left="720"/>
        <w:rPr>
          <w:rFonts w:cs="Arial"/>
        </w:rPr>
      </w:pPr>
      <w:r>
        <w:rPr>
          <w:rFonts w:cs="Arial"/>
        </w:rPr>
        <w:t xml:space="preserve">*note: we had excluded low performance platforms like single cycles CPUs, and highly application-specific implementations such as ASICs in this comparison. </w:t>
      </w:r>
    </w:p>
    <w:p w14:paraId="3A36AC83" w14:textId="77777777" w:rsidR="0047534E" w:rsidRDefault="0047534E" w:rsidP="0047534E">
      <w:pPr>
        <w:bidi w:val="0"/>
        <w:spacing w:after="240"/>
        <w:rPr>
          <w:rFonts w:cs="Arial"/>
        </w:rPr>
      </w:pPr>
      <w:r>
        <w:rPr>
          <w:noProof/>
        </w:rPr>
        <w:drawing>
          <wp:inline distT="0" distB="0" distL="0" distR="0" wp14:anchorId="0F82FFEB" wp14:editId="2FA08D06">
            <wp:extent cx="5808047" cy="4152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1003" cy="4162164"/>
                    </a:xfrm>
                    <a:prstGeom prst="rect">
                      <a:avLst/>
                    </a:prstGeom>
                  </pic:spPr>
                </pic:pic>
              </a:graphicData>
            </a:graphic>
          </wp:inline>
        </w:drawing>
      </w:r>
    </w:p>
    <w:p w14:paraId="5E84F315" w14:textId="77777777" w:rsidR="0047534E" w:rsidRDefault="0047534E" w:rsidP="0047534E">
      <w:pPr>
        <w:bidi w:val="0"/>
        <w:spacing w:after="200" w:line="276" w:lineRule="auto"/>
        <w:ind w:left="0"/>
        <w:rPr>
          <w:rFonts w:cs="Arial"/>
        </w:rPr>
      </w:pPr>
      <w:r>
        <w:rPr>
          <w:rFonts w:cs="Arial"/>
        </w:rPr>
        <w:br w:type="page"/>
      </w:r>
    </w:p>
    <w:p w14:paraId="2D6E5023" w14:textId="77777777" w:rsidR="0047534E" w:rsidRDefault="0047534E" w:rsidP="0047534E">
      <w:pPr>
        <w:pStyle w:val="Heading2"/>
        <w:bidi w:val="0"/>
      </w:pPr>
      <w:bookmarkStart w:id="33" w:name="_Toc496792695"/>
      <w:r>
        <w:lastRenderedPageBreak/>
        <w:t>Why CPUs</w:t>
      </w:r>
      <w:bookmarkEnd w:id="33"/>
    </w:p>
    <w:p w14:paraId="7C050A94" w14:textId="77777777" w:rsidR="0047534E" w:rsidRDefault="0047534E" w:rsidP="0047534E">
      <w:pPr>
        <w:pStyle w:val="ListParagraph"/>
        <w:numPr>
          <w:ilvl w:val="0"/>
          <w:numId w:val="10"/>
        </w:numPr>
      </w:pPr>
      <w:r>
        <w:t>The CPU's f</w:t>
      </w:r>
      <w:r w:rsidRPr="004E5CA8">
        <w:t>lexibility through program (“software”)</w:t>
      </w:r>
      <w:r>
        <w:t xml:space="preserve"> makes management of the model's parameters a breeze – the model can be stored as an abstract data type with clean methods that are very simple to program (</w:t>
      </w:r>
      <w:r>
        <w:fldChar w:fldCharType="begin"/>
      </w:r>
      <w:r>
        <w:instrText xml:space="preserve"> REF _Ref492474957 \r \h </w:instrText>
      </w:r>
      <w:r>
        <w:fldChar w:fldCharType="separate"/>
      </w:r>
      <w:r>
        <w:rPr>
          <w:cs/>
        </w:rPr>
        <w:t>‎</w:t>
      </w:r>
      <w:r>
        <w:t>2.3.1</w:t>
      </w:r>
      <w:r>
        <w:fldChar w:fldCharType="end"/>
      </w:r>
      <w:r>
        <w:t>+</w:t>
      </w:r>
      <w:r>
        <w:fldChar w:fldCharType="begin"/>
      </w:r>
      <w:r>
        <w:instrText xml:space="preserve"> REF _Ref492474966 \r \h </w:instrText>
      </w:r>
      <w:r>
        <w:fldChar w:fldCharType="separate"/>
      </w:r>
      <w:r>
        <w:rPr>
          <w:cs/>
        </w:rPr>
        <w:t>‎</w:t>
      </w:r>
      <w:r>
        <w:t>2.3.4</w:t>
      </w:r>
      <w:r>
        <w:fldChar w:fldCharType="end"/>
      </w:r>
      <w:r>
        <w:t>),</w:t>
      </w:r>
      <w:r>
        <w:br/>
        <w:t>all the while the operation system manages data and memory behind the scenes.</w:t>
      </w:r>
    </w:p>
    <w:p w14:paraId="6873D4FC" w14:textId="77777777" w:rsidR="0047534E" w:rsidRDefault="0047534E" w:rsidP="0047534E">
      <w:pPr>
        <w:pStyle w:val="ListParagraph"/>
        <w:numPr>
          <w:ilvl w:val="0"/>
          <w:numId w:val="10"/>
        </w:numPr>
      </w:pPr>
      <w:r>
        <w:t xml:space="preserve">The existing arithmetic libraries enable us to focus on the design, and not on the meticulous </w:t>
      </w:r>
      <w:bookmarkStart w:id="34" w:name="_Hlk492475316"/>
      <w:r>
        <w:t xml:space="preserve">arithmetic </w:t>
      </w:r>
      <w:bookmarkEnd w:id="34"/>
      <w:r>
        <w:t>implementation of the complex activation functions (</w:t>
      </w:r>
      <w:r>
        <w:fldChar w:fldCharType="begin"/>
      </w:r>
      <w:r>
        <w:instrText xml:space="preserve"> REF _Ref492475072 \r \h </w:instrText>
      </w:r>
      <w:r>
        <w:fldChar w:fldCharType="separate"/>
      </w:r>
      <w:r>
        <w:rPr>
          <w:cs/>
        </w:rPr>
        <w:t>‎</w:t>
      </w:r>
      <w:r>
        <w:t>2.3.3</w:t>
      </w:r>
      <w:r>
        <w:fldChar w:fldCharType="end"/>
      </w:r>
      <w:r>
        <w:t>).</w:t>
      </w:r>
    </w:p>
    <w:p w14:paraId="3EBEC640" w14:textId="77777777" w:rsidR="0047534E" w:rsidRDefault="0047534E" w:rsidP="0047534E">
      <w:pPr>
        <w:pStyle w:val="ListParagraph"/>
        <w:numPr>
          <w:ilvl w:val="0"/>
          <w:numId w:val="10"/>
        </w:numPr>
      </w:pPr>
      <w:r>
        <w:t>In addition, the handlers for different data set formats is extremely accessible due to a vast file extension support and open source code for new formats (</w:t>
      </w:r>
      <w:r>
        <w:fldChar w:fldCharType="begin"/>
      </w:r>
      <w:r>
        <w:instrText xml:space="preserve"> REF _Ref492475172 \r \h </w:instrText>
      </w:r>
      <w:r>
        <w:fldChar w:fldCharType="separate"/>
      </w:r>
      <w:r>
        <w:rPr>
          <w:cs/>
        </w:rPr>
        <w:t>‎</w:t>
      </w:r>
      <w:r>
        <w:t>2.3.6</w:t>
      </w:r>
      <w:r>
        <w:fldChar w:fldCharType="end"/>
      </w:r>
      <w:r>
        <w:t>)</w:t>
      </w:r>
    </w:p>
    <w:p w14:paraId="37C86502" w14:textId="77777777" w:rsidR="0047534E" w:rsidRPr="004E5CA8" w:rsidRDefault="0047534E" w:rsidP="0047534E">
      <w:pPr>
        <w:pStyle w:val="ListParagraph"/>
        <w:numPr>
          <w:ilvl w:val="0"/>
          <w:numId w:val="10"/>
        </w:numPr>
      </w:pPr>
      <w:r>
        <w:t>Programmers can write the code with ease, in comparison to FPGAs, and debug one step at a time.</w:t>
      </w:r>
    </w:p>
    <w:p w14:paraId="1DD7DCD0" w14:textId="77777777" w:rsidR="0047534E" w:rsidRDefault="0047534E" w:rsidP="0047534E">
      <w:pPr>
        <w:pStyle w:val="Heading2"/>
        <w:bidi w:val="0"/>
      </w:pPr>
      <w:bookmarkStart w:id="35" w:name="_Toc496792696"/>
      <w:r>
        <w:t>Why Not CPUs</w:t>
      </w:r>
      <w:bookmarkEnd w:id="35"/>
    </w:p>
    <w:p w14:paraId="7D3EDE4B" w14:textId="77777777" w:rsidR="0047534E" w:rsidRDefault="0047534E" w:rsidP="0047534E">
      <w:pPr>
        <w:pStyle w:val="ListParagraph"/>
        <w:numPr>
          <w:ilvl w:val="0"/>
          <w:numId w:val="10"/>
        </w:numPr>
      </w:pPr>
      <w:r w:rsidRPr="00863CDE">
        <w:t>A great deal of space and energy goes to data movement and ILP management rather than to computation</w:t>
      </w:r>
      <w:r>
        <w:t xml:space="preserve">. Meaning we are aiming to inferior performance of our design right from the start (especially when it comes to actual data </w:t>
      </w:r>
      <w:r w:rsidRPr="00863CDE">
        <w:t>computation</w:t>
      </w:r>
      <w:r>
        <w:t>).</w:t>
      </w:r>
      <w:r>
        <w:br/>
        <w:t>this is a huge disadvantage for a high-performance design and is enough to discard this method as a standalone means.</w:t>
      </w:r>
    </w:p>
    <w:p w14:paraId="6FE2CF11" w14:textId="77777777" w:rsidR="0047534E" w:rsidRDefault="0047534E" w:rsidP="0047534E">
      <w:pPr>
        <w:pStyle w:val="ListParagraph"/>
        <w:numPr>
          <w:ilvl w:val="0"/>
          <w:numId w:val="10"/>
        </w:numPr>
      </w:pPr>
      <w:r w:rsidRPr="007C1C89">
        <w:t>Amdahl’s law points out that adding CPU Cores alone won't suffice</w:t>
      </w:r>
      <w:r>
        <w:t xml:space="preserve"> if a serial portion of the code is unavoidable (</w:t>
      </w:r>
      <w:r>
        <w:fldChar w:fldCharType="begin"/>
      </w:r>
      <w:r>
        <w:instrText xml:space="preserve"> REF _Ref492475917 \r \h </w:instrText>
      </w:r>
      <w:r>
        <w:fldChar w:fldCharType="separate"/>
      </w:r>
      <w:r>
        <w:rPr>
          <w:cs/>
        </w:rPr>
        <w:t>‎</w:t>
      </w:r>
      <w:r>
        <w:t>2.3.5</w:t>
      </w:r>
      <w:r>
        <w:fldChar w:fldCharType="end"/>
      </w:r>
      <w:r>
        <w:t>)</w:t>
      </w:r>
      <w:r w:rsidRPr="007C1C89">
        <w:t>.</w:t>
      </w:r>
    </w:p>
    <w:p w14:paraId="6B2EA7B3" w14:textId="77777777" w:rsidR="0047534E" w:rsidRDefault="0047534E" w:rsidP="0047534E">
      <w:pPr>
        <w:pStyle w:val="ListParagraph"/>
        <w:numPr>
          <w:ilvl w:val="0"/>
          <w:numId w:val="10"/>
        </w:numPr>
      </w:pPr>
      <w:r>
        <w:t>No innate support for different-then-standard data type sizes (</w:t>
      </w:r>
      <w:r>
        <w:fldChar w:fldCharType="begin"/>
      </w:r>
      <w:r>
        <w:instrText xml:space="preserve"> REF _Ref492476160 \r \h </w:instrText>
      </w:r>
      <w:r>
        <w:fldChar w:fldCharType="separate"/>
      </w:r>
      <w:r>
        <w:rPr>
          <w:cs/>
        </w:rPr>
        <w:t>‎</w:t>
      </w:r>
      <w:r>
        <w:t>2.3.2</w:t>
      </w:r>
      <w:r>
        <w:fldChar w:fldCharType="end"/>
      </w:r>
      <w:r>
        <w:t>).</w:t>
      </w:r>
    </w:p>
    <w:p w14:paraId="77E466D9" w14:textId="77777777" w:rsidR="0047534E" w:rsidRPr="00863CDE" w:rsidRDefault="0047534E" w:rsidP="0047534E">
      <w:pPr>
        <w:pStyle w:val="ListParagraph"/>
        <w:ind w:left="444"/>
      </w:pPr>
    </w:p>
    <w:p w14:paraId="104A9789" w14:textId="77777777" w:rsidR="0047534E" w:rsidRDefault="0047534E" w:rsidP="0047534E">
      <w:pPr>
        <w:pStyle w:val="Heading2"/>
        <w:bidi w:val="0"/>
      </w:pPr>
      <w:bookmarkStart w:id="36" w:name="_Toc496792697"/>
      <w:r>
        <w:t>Why FPGAs</w:t>
      </w:r>
      <w:bookmarkEnd w:id="36"/>
    </w:p>
    <w:p w14:paraId="18A40A42" w14:textId="77777777" w:rsidR="0047534E" w:rsidRDefault="0047534E" w:rsidP="0047534E">
      <w:pPr>
        <w:pStyle w:val="ListParagraph"/>
        <w:numPr>
          <w:ilvl w:val="0"/>
          <w:numId w:val="10"/>
        </w:numPr>
      </w:pPr>
      <w:r w:rsidRPr="0040767E">
        <w:t>FPGA are made for efficient spatial computing and massive data parallelism</w:t>
      </w:r>
      <w:r>
        <w:t>, just like our project's aim for t</w:t>
      </w:r>
      <w:r w:rsidRPr="00A128A5">
        <w:t xml:space="preserve">ailoring resources </w:t>
      </w:r>
      <w:r>
        <w:t xml:space="preserve">to ANNs. </w:t>
      </w:r>
      <w:r>
        <w:br/>
        <w:t>The FPGAs outperform the many-cores CPUs with less power!</w:t>
      </w:r>
    </w:p>
    <w:p w14:paraId="682A5540" w14:textId="77777777" w:rsidR="0047534E" w:rsidRDefault="0047534E" w:rsidP="0047534E">
      <w:pPr>
        <w:pStyle w:val="ListParagraph"/>
        <w:numPr>
          <w:ilvl w:val="0"/>
          <w:numId w:val="10"/>
        </w:numPr>
      </w:pPr>
      <w:r>
        <w:t xml:space="preserve">We don't have any </w:t>
      </w:r>
      <w:r w:rsidRPr="00DD77B8">
        <w:t>“management” overhead</w:t>
      </w:r>
      <w:r>
        <w:t>, and are free to implement the best physical design:</w:t>
      </w:r>
      <w:r>
        <w:br/>
        <w:t>like fastest activation functions (</w:t>
      </w:r>
      <w:r>
        <w:fldChar w:fldCharType="begin"/>
      </w:r>
      <w:r>
        <w:instrText xml:space="preserve"> REF _Ref492475072 \r \h </w:instrText>
      </w:r>
      <w:r>
        <w:fldChar w:fldCharType="separate"/>
      </w:r>
      <w:r>
        <w:rPr>
          <w:cs/>
        </w:rPr>
        <w:t>‎</w:t>
      </w:r>
      <w:r>
        <w:t>2.3.3</w:t>
      </w:r>
      <w:r>
        <w:fldChar w:fldCharType="end"/>
      </w:r>
      <w:r>
        <w:t>),</w:t>
      </w:r>
      <w:r>
        <w:br/>
        <w:t>or even if it means exotic data type representation (</w:t>
      </w:r>
      <w:r>
        <w:fldChar w:fldCharType="begin"/>
      </w:r>
      <w:r>
        <w:instrText xml:space="preserve"> REF _Ref492476160 \r \h </w:instrText>
      </w:r>
      <w:r>
        <w:fldChar w:fldCharType="separate"/>
      </w:r>
      <w:r>
        <w:rPr>
          <w:cs/>
        </w:rPr>
        <w:t>‎</w:t>
      </w:r>
      <w:r>
        <w:t>2.3.2</w:t>
      </w:r>
      <w:r>
        <w:fldChar w:fldCharType="end"/>
      </w:r>
      <w:r>
        <w:t>) that yield best results.</w:t>
      </w:r>
    </w:p>
    <w:p w14:paraId="3B1558D5" w14:textId="77777777" w:rsidR="0047534E" w:rsidRDefault="0047534E" w:rsidP="0047534E">
      <w:pPr>
        <w:pStyle w:val="Heading2"/>
        <w:bidi w:val="0"/>
      </w:pPr>
      <w:bookmarkStart w:id="37" w:name="_Toc496792698"/>
      <w:r>
        <w:t>Why Not FPGAs</w:t>
      </w:r>
      <w:bookmarkEnd w:id="37"/>
    </w:p>
    <w:p w14:paraId="3CFDC263" w14:textId="77777777" w:rsidR="0047534E" w:rsidRDefault="0047534E" w:rsidP="0047534E">
      <w:pPr>
        <w:pStyle w:val="ListParagraph"/>
        <w:numPr>
          <w:ilvl w:val="0"/>
          <w:numId w:val="10"/>
        </w:numPr>
      </w:pPr>
      <w:r>
        <w:t xml:space="preserve">Programing difficulties for programmers, as writing hardware descriptive languages proves to be incredibly hard </w:t>
      </w:r>
      <w:r w:rsidRPr="00915DC5">
        <w:t>if we want to fully exploit the configurability</w:t>
      </w:r>
      <w:r>
        <w:t>:</w:t>
      </w:r>
      <w:r>
        <w:br/>
        <w:t xml:space="preserve">we get no middle-man and must depict each data's validity and timing from each complication logic, and make sure it aligns in time and space with the entire design </w:t>
      </w:r>
      <w:r>
        <w:br/>
        <w:t>(No Under-The-Hood codes like the OS services and drivers provided in a CPU).</w:t>
      </w:r>
    </w:p>
    <w:p w14:paraId="6E173617" w14:textId="77777777" w:rsidR="0047534E" w:rsidRDefault="0047534E" w:rsidP="0047534E">
      <w:pPr>
        <w:pStyle w:val="ListParagraph"/>
        <w:numPr>
          <w:ilvl w:val="0"/>
          <w:numId w:val="10"/>
        </w:numPr>
      </w:pPr>
      <w:r>
        <w:t>Manually mange large movement &amp; storage of the model's parameters and state (</w:t>
      </w:r>
      <w:r>
        <w:fldChar w:fldCharType="begin"/>
      </w:r>
      <w:r>
        <w:instrText xml:space="preserve"> REF _Ref492474957 \r \h </w:instrText>
      </w:r>
      <w:r>
        <w:fldChar w:fldCharType="separate"/>
      </w:r>
      <w:r>
        <w:rPr>
          <w:cs/>
        </w:rPr>
        <w:t>‎</w:t>
      </w:r>
      <w:r>
        <w:t>2.3.1</w:t>
      </w:r>
      <w:r>
        <w:fldChar w:fldCharType="end"/>
      </w:r>
      <w:r>
        <w:t>+</w:t>
      </w:r>
      <w:r>
        <w:fldChar w:fldCharType="begin"/>
      </w:r>
      <w:r>
        <w:instrText xml:space="preserve"> REF _Ref492474966 \r \h </w:instrText>
      </w:r>
      <w:r>
        <w:fldChar w:fldCharType="separate"/>
      </w:r>
      <w:r>
        <w:rPr>
          <w:cs/>
        </w:rPr>
        <w:t>‎</w:t>
      </w:r>
      <w:r>
        <w:t>2.3.4</w:t>
      </w:r>
      <w:r>
        <w:fldChar w:fldCharType="end"/>
      </w:r>
      <w:r>
        <w:t>).</w:t>
      </w:r>
    </w:p>
    <w:p w14:paraId="0B83004D" w14:textId="77777777" w:rsidR="0047534E" w:rsidRDefault="0047534E" w:rsidP="0047534E">
      <w:pPr>
        <w:pStyle w:val="ListParagraph"/>
        <w:numPr>
          <w:ilvl w:val="0"/>
          <w:numId w:val="10"/>
        </w:numPr>
      </w:pPr>
      <w:r>
        <w:t>Require explicit new format handler for different data set formats (</w:t>
      </w:r>
      <w:r>
        <w:fldChar w:fldCharType="begin"/>
      </w:r>
      <w:r>
        <w:instrText xml:space="preserve"> REF _Ref492475172 \r \h </w:instrText>
      </w:r>
      <w:r>
        <w:fldChar w:fldCharType="separate"/>
      </w:r>
      <w:r>
        <w:rPr>
          <w:cs/>
        </w:rPr>
        <w:t>‎</w:t>
      </w:r>
      <w:r>
        <w:t>2.3.6</w:t>
      </w:r>
      <w:r>
        <w:fldChar w:fldCharType="end"/>
      </w:r>
      <w:r>
        <w:t>).</w:t>
      </w:r>
    </w:p>
    <w:p w14:paraId="3BAF4BD6" w14:textId="77777777" w:rsidR="0047534E" w:rsidRPr="00C26A24" w:rsidRDefault="0047534E" w:rsidP="0047534E">
      <w:pPr>
        <w:bidi w:val="0"/>
      </w:pPr>
      <w:r>
        <w:t>If it doesn't exist, and you get no source code – you must create it.</w:t>
      </w:r>
    </w:p>
    <w:p w14:paraId="4EFD1D9E" w14:textId="77777777" w:rsidR="0047534E" w:rsidRDefault="0047534E" w:rsidP="0047534E">
      <w:pPr>
        <w:bidi w:val="0"/>
      </w:pPr>
    </w:p>
    <w:p w14:paraId="5F661E2C" w14:textId="77777777" w:rsidR="0047534E" w:rsidRDefault="0047534E" w:rsidP="0047534E">
      <w:pPr>
        <w:pStyle w:val="Heading2"/>
        <w:bidi w:val="0"/>
      </w:pPr>
      <w:bookmarkStart w:id="38" w:name="_Toc496792699"/>
      <w:r w:rsidRPr="00C26A24">
        <w:t xml:space="preserve">FPGA Programing </w:t>
      </w:r>
      <w:r>
        <w:t>M</w:t>
      </w:r>
      <w:r w:rsidRPr="00C26A24">
        <w:t>ade Simpler</w:t>
      </w:r>
      <w:bookmarkEnd w:id="38"/>
    </w:p>
    <w:p w14:paraId="6BA06DC6" w14:textId="77777777" w:rsidR="0047534E" w:rsidRDefault="0047534E" w:rsidP="0047534E">
      <w:pPr>
        <w:bidi w:val="0"/>
      </w:pPr>
      <w:r>
        <w:t xml:space="preserve">The ideal platform would be a </w:t>
      </w:r>
      <w:r w:rsidRPr="001104D7">
        <w:rPr>
          <w:i/>
          <w:iCs/>
        </w:rPr>
        <w:t>Heterogenic Data Flow Hardware System</w:t>
      </w:r>
      <w:r>
        <w:t xml:space="preserve">! </w:t>
      </w:r>
      <w:r>
        <w:br/>
        <w:t xml:space="preserve">taking the ease of data traffic and formatting of a CPU,  </w:t>
      </w:r>
      <w:r>
        <w:br/>
        <w:t xml:space="preserve">combined with the high speed spatial competition of data flow as done in the FPGAs. </w:t>
      </w:r>
    </w:p>
    <w:p w14:paraId="04A04570" w14:textId="77777777" w:rsidR="0047534E" w:rsidRPr="005C33A6" w:rsidRDefault="0047534E" w:rsidP="0047534E">
      <w:pPr>
        <w:bidi w:val="0"/>
        <w:spacing w:before="100" w:beforeAutospacing="1" w:after="100" w:afterAutospacing="1"/>
      </w:pPr>
      <w:r>
        <w:t xml:space="preserve">There are languages that enable expression of data flow with high-level synthesis tools that are taking C/C++/java simple codes, and generating RTL IPs with built-in libraries created for us by experts. One such is the </w:t>
      </w:r>
      <w:r w:rsidRPr="001104D7">
        <w:rPr>
          <w:i/>
          <w:iCs/>
        </w:rPr>
        <w:t>Maxeler Platform</w:t>
      </w:r>
    </w:p>
    <w:p w14:paraId="13947A96" w14:textId="77777777" w:rsidR="0047534E" w:rsidRDefault="0047534E" w:rsidP="0047534E">
      <w:pPr>
        <w:pStyle w:val="Heading1"/>
        <w:bidi w:val="0"/>
      </w:pPr>
      <w:bookmarkStart w:id="39" w:name="_Toc405726670"/>
      <w:bookmarkStart w:id="40" w:name="_Toc496792700"/>
      <w:r>
        <w:lastRenderedPageBreak/>
        <w:t>Maxeler Platform</w:t>
      </w:r>
      <w:bookmarkEnd w:id="39"/>
      <w:bookmarkEnd w:id="40"/>
    </w:p>
    <w:p w14:paraId="422F7601" w14:textId="77777777" w:rsidR="0047534E" w:rsidRPr="005E33B0" w:rsidRDefault="0047534E" w:rsidP="0047534E">
      <w:pPr>
        <w:bidi w:val="0"/>
        <w:spacing w:after="240"/>
      </w:pPr>
      <w:r>
        <w:t>On this project, we choose to implement a ANN on the Heterogenic Data Flow Hardware System called the "Maxeler" Platform!</w:t>
      </w:r>
    </w:p>
    <w:p w14:paraId="31CECFF8" w14:textId="77777777" w:rsidR="0047534E" w:rsidRDefault="0047534E" w:rsidP="0047534E">
      <w:pPr>
        <w:pStyle w:val="Heading2"/>
        <w:bidi w:val="0"/>
      </w:pPr>
      <w:bookmarkStart w:id="41" w:name="_Toc496792701"/>
      <w:r>
        <w:t xml:space="preserve">Maxeler </w:t>
      </w:r>
      <w:r w:rsidRPr="00373BCA">
        <w:t>Approach</w:t>
      </w:r>
      <w:r>
        <w:t xml:space="preserve"> and Purpose</w:t>
      </w:r>
      <w:bookmarkEnd w:id="41"/>
    </w:p>
    <w:p w14:paraId="660D1B22" w14:textId="77777777" w:rsidR="0047534E" w:rsidRDefault="0047534E" w:rsidP="0047534E">
      <w:pPr>
        <w:bidi w:val="0"/>
        <w:rPr>
          <w:lang w:val="en"/>
        </w:rPr>
      </w:pPr>
      <w:r>
        <w:rPr>
          <w:rStyle w:val="hps"/>
          <w:lang w:val="en"/>
        </w:rPr>
        <w:t>Maxeler intends to provide accessible solutions</w:t>
      </w:r>
      <w:r>
        <w:rPr>
          <w:lang w:val="en"/>
        </w:rPr>
        <w:t xml:space="preserve"> </w:t>
      </w:r>
      <w:r>
        <w:rPr>
          <w:rStyle w:val="hps"/>
          <w:lang w:val="en"/>
        </w:rPr>
        <w:t>to implementing Massive Data Algorithms</w:t>
      </w:r>
      <w:r>
        <w:rPr>
          <w:lang w:val="en"/>
        </w:rPr>
        <w:t xml:space="preserve"> </w:t>
      </w:r>
      <w:r>
        <w:rPr>
          <w:rStyle w:val="hps"/>
          <w:lang w:val="en"/>
        </w:rPr>
        <w:t>in</w:t>
      </w:r>
      <w:r>
        <w:rPr>
          <w:lang w:val="en"/>
        </w:rPr>
        <w:t xml:space="preserve"> </w:t>
      </w:r>
      <w:r>
        <w:rPr>
          <w:rStyle w:val="hps"/>
          <w:lang w:val="en"/>
        </w:rPr>
        <w:t>parallel</w:t>
      </w:r>
      <w:r>
        <w:rPr>
          <w:lang w:val="en"/>
        </w:rPr>
        <w:t xml:space="preserve">, </w:t>
      </w:r>
      <w:r>
        <w:rPr>
          <w:rStyle w:val="hps"/>
          <w:lang w:val="en"/>
        </w:rPr>
        <w:t>on</w:t>
      </w:r>
      <w:r>
        <w:rPr>
          <w:lang w:val="en"/>
        </w:rPr>
        <w:t xml:space="preserve"> </w:t>
      </w:r>
      <w:r>
        <w:rPr>
          <w:rStyle w:val="hps"/>
          <w:lang w:val="en"/>
        </w:rPr>
        <w:t>a high area and speed programmable</w:t>
      </w:r>
      <w:r>
        <w:rPr>
          <w:lang w:val="en"/>
        </w:rPr>
        <w:t xml:space="preserve"> </w:t>
      </w:r>
      <w:r>
        <w:rPr>
          <w:rStyle w:val="hps"/>
          <w:lang w:val="en"/>
        </w:rPr>
        <w:t>hardware</w:t>
      </w:r>
      <w:r>
        <w:rPr>
          <w:lang w:val="en"/>
        </w:rPr>
        <w:t xml:space="preserve"> architecture, </w:t>
      </w:r>
      <w:r>
        <w:rPr>
          <w:rStyle w:val="hps"/>
          <w:lang w:val="en"/>
        </w:rPr>
        <w:t>while</w:t>
      </w:r>
      <w:r>
        <w:rPr>
          <w:lang w:val="en"/>
        </w:rPr>
        <w:t xml:space="preserve"> enabling </w:t>
      </w:r>
      <w:r>
        <w:rPr>
          <w:rStyle w:val="hps"/>
          <w:lang w:val="en"/>
        </w:rPr>
        <w:t>high-level programing language and programing environment like Java</w:t>
      </w:r>
      <w:r>
        <w:rPr>
          <w:lang w:val="en"/>
        </w:rPr>
        <w:t>.</w:t>
      </w:r>
    </w:p>
    <w:p w14:paraId="1FD6D07A" w14:textId="77777777" w:rsidR="0047534E" w:rsidRDefault="0047534E" w:rsidP="0047534E">
      <w:pPr>
        <w:bidi w:val="0"/>
        <w:spacing w:before="100" w:beforeAutospacing="1" w:after="100" w:afterAutospacing="1"/>
        <w:rPr>
          <w:lang w:val="en"/>
        </w:rPr>
      </w:pPr>
      <w:r>
        <w:rPr>
          <w:rStyle w:val="hps"/>
          <w:lang w:val="en"/>
        </w:rPr>
        <w:t>The motivation</w:t>
      </w:r>
      <w:r>
        <w:rPr>
          <w:lang w:val="en"/>
        </w:rPr>
        <w:t xml:space="preserve"> </w:t>
      </w:r>
      <w:r>
        <w:rPr>
          <w:rStyle w:val="hps"/>
          <w:lang w:val="en"/>
        </w:rPr>
        <w:t>comes</w:t>
      </w:r>
      <w:r>
        <w:rPr>
          <w:lang w:val="en"/>
        </w:rPr>
        <w:t xml:space="preserve"> </w:t>
      </w:r>
      <w:r>
        <w:rPr>
          <w:rStyle w:val="hps"/>
          <w:lang w:val="en"/>
        </w:rPr>
        <w:t>from the fact that</w:t>
      </w:r>
      <w:r>
        <w:rPr>
          <w:lang w:val="en"/>
        </w:rPr>
        <w:t xml:space="preserve"> the </w:t>
      </w:r>
      <w:r>
        <w:rPr>
          <w:rStyle w:val="hps"/>
          <w:lang w:val="en"/>
        </w:rPr>
        <w:t xml:space="preserve">physical </w:t>
      </w:r>
      <w:r w:rsidRPr="00843BF2">
        <w:rPr>
          <w:rStyle w:val="hps"/>
          <w:lang w:val="en"/>
        </w:rPr>
        <w:t xml:space="preserve">barriers </w:t>
      </w:r>
      <w:r>
        <w:rPr>
          <w:rStyle w:val="hps"/>
          <w:lang w:val="en"/>
        </w:rPr>
        <w:t>of serial</w:t>
      </w:r>
      <w:r>
        <w:rPr>
          <w:lang w:val="en"/>
        </w:rPr>
        <w:t xml:space="preserve"> </w:t>
      </w:r>
      <w:r>
        <w:rPr>
          <w:rStyle w:val="hps"/>
          <w:lang w:val="en"/>
        </w:rPr>
        <w:t>processing</w:t>
      </w:r>
      <w:r>
        <w:rPr>
          <w:lang w:val="en"/>
        </w:rPr>
        <w:t xml:space="preserve"> </w:t>
      </w:r>
      <w:r>
        <w:rPr>
          <w:rStyle w:val="hps"/>
          <w:lang w:val="en"/>
        </w:rPr>
        <w:t>performance</w:t>
      </w:r>
      <w:r>
        <w:rPr>
          <w:lang w:val="en"/>
        </w:rPr>
        <w:t xml:space="preserve"> </w:t>
      </w:r>
      <w:r>
        <w:rPr>
          <w:rStyle w:val="hps"/>
          <w:lang w:val="en"/>
        </w:rPr>
        <w:t>do not allow</w:t>
      </w:r>
      <w:r>
        <w:rPr>
          <w:lang w:val="en"/>
        </w:rPr>
        <w:t xml:space="preserve"> su</w:t>
      </w:r>
      <w:r>
        <w:rPr>
          <w:rStyle w:val="hps"/>
          <w:lang w:val="en"/>
        </w:rPr>
        <w:t>fficient massive data processing. Making</w:t>
      </w:r>
      <w:r>
        <w:rPr>
          <w:lang w:val="en"/>
        </w:rPr>
        <w:t xml:space="preserve"> </w:t>
      </w:r>
      <w:r>
        <w:rPr>
          <w:rStyle w:val="hps"/>
          <w:lang w:val="en"/>
        </w:rPr>
        <w:t>parallel processing</w:t>
      </w:r>
      <w:r>
        <w:rPr>
          <w:lang w:val="en"/>
        </w:rPr>
        <w:t xml:space="preserve"> </w:t>
      </w:r>
      <w:r>
        <w:rPr>
          <w:rStyle w:val="hps"/>
          <w:lang w:val="en"/>
        </w:rPr>
        <w:t>a promising direction</w:t>
      </w:r>
      <w:r>
        <w:rPr>
          <w:lang w:val="en"/>
        </w:rPr>
        <w:t xml:space="preserve"> </w:t>
      </w:r>
      <w:r>
        <w:rPr>
          <w:rStyle w:val="hps"/>
          <w:lang w:val="en"/>
        </w:rPr>
        <w:t>for empowering</w:t>
      </w:r>
      <w:r>
        <w:rPr>
          <w:lang w:val="en"/>
        </w:rPr>
        <w:t xml:space="preserve"> </w:t>
      </w:r>
      <w:r>
        <w:rPr>
          <w:rStyle w:val="hps"/>
          <w:lang w:val="en"/>
        </w:rPr>
        <w:t>performance.</w:t>
      </w:r>
    </w:p>
    <w:p w14:paraId="0F08AC18" w14:textId="77777777" w:rsidR="0047534E" w:rsidRDefault="0047534E" w:rsidP="0047534E">
      <w:pPr>
        <w:bidi w:val="0"/>
        <w:spacing w:before="100" w:beforeAutospacing="1" w:after="100" w:afterAutospacing="1"/>
        <w:rPr>
          <w:rStyle w:val="hps"/>
          <w:lang w:val="en"/>
        </w:rPr>
      </w:pPr>
      <w:r>
        <w:rPr>
          <w:rStyle w:val="hps"/>
          <w:lang w:val="en"/>
        </w:rPr>
        <w:t>Parallel</w:t>
      </w:r>
      <w:r>
        <w:rPr>
          <w:lang w:val="en"/>
        </w:rPr>
        <w:t xml:space="preserve"> </w:t>
      </w:r>
      <w:r>
        <w:rPr>
          <w:rStyle w:val="hps"/>
          <w:lang w:val="en"/>
        </w:rPr>
        <w:t>hardware</w:t>
      </w:r>
      <w:r>
        <w:rPr>
          <w:lang w:val="en"/>
        </w:rPr>
        <w:t xml:space="preserve"> </w:t>
      </w:r>
      <w:r>
        <w:rPr>
          <w:rStyle w:val="hps"/>
          <w:lang w:val="en"/>
        </w:rPr>
        <w:t>programming</w:t>
      </w:r>
      <w:r>
        <w:rPr>
          <w:lang w:val="en"/>
        </w:rPr>
        <w:t xml:space="preserve"> </w:t>
      </w:r>
      <w:r>
        <w:rPr>
          <w:rStyle w:val="hps"/>
          <w:lang w:val="en"/>
        </w:rPr>
        <w:t>is</w:t>
      </w:r>
      <w:r>
        <w:rPr>
          <w:lang w:val="en"/>
        </w:rPr>
        <w:t xml:space="preserve"> </w:t>
      </w:r>
      <w:r>
        <w:rPr>
          <w:rStyle w:val="hps"/>
          <w:lang w:val="en"/>
        </w:rPr>
        <w:t>the most effective way</w:t>
      </w:r>
      <w:r>
        <w:rPr>
          <w:lang w:val="en"/>
        </w:rPr>
        <w:t xml:space="preserve"> </w:t>
      </w:r>
      <w:r>
        <w:rPr>
          <w:rStyle w:val="hps"/>
          <w:lang w:val="en"/>
        </w:rPr>
        <w:t>to exploit</w:t>
      </w:r>
      <w:r>
        <w:rPr>
          <w:lang w:val="en"/>
        </w:rPr>
        <w:t xml:space="preserve"> </w:t>
      </w:r>
      <w:r>
        <w:rPr>
          <w:rStyle w:val="hps"/>
          <w:lang w:val="en"/>
        </w:rPr>
        <w:t>the</w:t>
      </w:r>
      <w:r>
        <w:rPr>
          <w:lang w:val="en"/>
        </w:rPr>
        <w:t xml:space="preserve"> </w:t>
      </w:r>
      <w:r>
        <w:rPr>
          <w:rStyle w:val="hps"/>
          <w:lang w:val="en"/>
        </w:rPr>
        <w:t>modern</w:t>
      </w:r>
      <w:r>
        <w:rPr>
          <w:lang w:val="en"/>
        </w:rPr>
        <w:t xml:space="preserve"> </w:t>
      </w:r>
      <w:r>
        <w:rPr>
          <w:rStyle w:val="hps"/>
          <w:lang w:val="en"/>
        </w:rPr>
        <w:t>calculation</w:t>
      </w:r>
      <w:r>
        <w:rPr>
          <w:lang w:val="en"/>
        </w:rPr>
        <w:t xml:space="preserve"> </w:t>
      </w:r>
      <w:r>
        <w:rPr>
          <w:rStyle w:val="hps"/>
          <w:lang w:val="en"/>
        </w:rPr>
        <w:t>capabilities</w:t>
      </w:r>
      <w:r>
        <w:rPr>
          <w:lang w:val="en"/>
        </w:rPr>
        <w:t xml:space="preserve">, </w:t>
      </w:r>
      <w:r>
        <w:rPr>
          <w:rStyle w:val="hps"/>
          <w:lang w:val="en"/>
        </w:rPr>
        <w:t>although</w:t>
      </w:r>
      <w:r>
        <w:rPr>
          <w:lang w:val="en"/>
        </w:rPr>
        <w:t xml:space="preserve"> </w:t>
      </w:r>
      <w:r>
        <w:rPr>
          <w:rStyle w:val="hps"/>
          <w:lang w:val="en"/>
        </w:rPr>
        <w:t>its</w:t>
      </w:r>
      <w:r>
        <w:rPr>
          <w:lang w:val="en"/>
        </w:rPr>
        <w:t xml:space="preserve"> </w:t>
      </w:r>
      <w:r>
        <w:rPr>
          <w:rStyle w:val="hps"/>
          <w:lang w:val="en"/>
        </w:rPr>
        <w:t>implementation is regarded high</w:t>
      </w:r>
      <w:r>
        <w:rPr>
          <w:lang w:val="en"/>
        </w:rPr>
        <w:t xml:space="preserve">ly </w:t>
      </w:r>
      <w:r>
        <w:rPr>
          <w:rStyle w:val="hps"/>
          <w:lang w:val="en"/>
        </w:rPr>
        <w:t>complex and difficult</w:t>
      </w:r>
      <w:r>
        <w:rPr>
          <w:lang w:val="en"/>
        </w:rPr>
        <w:t>.</w:t>
      </w:r>
      <w:r>
        <w:rPr>
          <w:lang w:val="en"/>
        </w:rPr>
        <w:br/>
      </w:r>
      <w:r>
        <w:rPr>
          <w:rStyle w:val="hps"/>
          <w:lang w:val="en"/>
        </w:rPr>
        <w:t>The Maxeler platform</w:t>
      </w:r>
      <w:r>
        <w:rPr>
          <w:lang w:val="en"/>
        </w:rPr>
        <w:t xml:space="preserve"> </w:t>
      </w:r>
      <w:r>
        <w:rPr>
          <w:rStyle w:val="hps"/>
          <w:lang w:val="en"/>
        </w:rPr>
        <w:t>attempts to bridge</w:t>
      </w:r>
      <w:r>
        <w:rPr>
          <w:lang w:val="en"/>
        </w:rPr>
        <w:t xml:space="preserve"> </w:t>
      </w:r>
      <w:r>
        <w:rPr>
          <w:rStyle w:val="hps"/>
          <w:lang w:val="en"/>
        </w:rPr>
        <w:t>the</w:t>
      </w:r>
      <w:r>
        <w:rPr>
          <w:lang w:val="en"/>
        </w:rPr>
        <w:t xml:space="preserve"> </w:t>
      </w:r>
      <w:r>
        <w:rPr>
          <w:rStyle w:val="hps"/>
          <w:lang w:val="en"/>
        </w:rPr>
        <w:t>gaps</w:t>
      </w:r>
      <w:r>
        <w:rPr>
          <w:lang w:val="en"/>
        </w:rPr>
        <w:t xml:space="preserve"> </w:t>
      </w:r>
      <w:r>
        <w:rPr>
          <w:rStyle w:val="hps"/>
          <w:lang w:val="en"/>
        </w:rPr>
        <w:t>between the two</w:t>
      </w:r>
      <w:r>
        <w:rPr>
          <w:lang w:val="en"/>
        </w:rPr>
        <w:t xml:space="preserve"> </w:t>
      </w:r>
      <w:r>
        <w:rPr>
          <w:rStyle w:val="hps"/>
          <w:lang w:val="en"/>
        </w:rPr>
        <w:t>by a fast</w:t>
      </w:r>
      <w:r>
        <w:rPr>
          <w:lang w:val="en"/>
        </w:rPr>
        <w:t xml:space="preserve">-parallel </w:t>
      </w:r>
      <w:r>
        <w:rPr>
          <w:rStyle w:val="hps"/>
          <w:lang w:val="en"/>
        </w:rPr>
        <w:t>implementation</w:t>
      </w:r>
      <w:r>
        <w:rPr>
          <w:lang w:val="en"/>
        </w:rPr>
        <w:t xml:space="preserve"> </w:t>
      </w:r>
      <w:r>
        <w:rPr>
          <w:rStyle w:val="hps"/>
          <w:lang w:val="en"/>
        </w:rPr>
        <w:t>made by a</w:t>
      </w:r>
      <w:r>
        <w:rPr>
          <w:lang w:val="en"/>
        </w:rPr>
        <w:t xml:space="preserve"> </w:t>
      </w:r>
      <w:r>
        <w:rPr>
          <w:rStyle w:val="hps"/>
          <w:lang w:val="en"/>
        </w:rPr>
        <w:t>convenient and easy</w:t>
      </w:r>
      <w:r>
        <w:rPr>
          <w:lang w:val="en"/>
        </w:rPr>
        <w:t xml:space="preserve"> </w:t>
      </w:r>
      <w:r>
        <w:rPr>
          <w:rStyle w:val="hps"/>
          <w:lang w:val="en"/>
        </w:rPr>
        <w:t>programing language descriptions</w:t>
      </w:r>
      <w:r>
        <w:rPr>
          <w:lang w:val="en"/>
        </w:rPr>
        <w:t xml:space="preserve">. </w:t>
      </w:r>
    </w:p>
    <w:p w14:paraId="5ABECB0A" w14:textId="77777777" w:rsidR="0047534E" w:rsidRPr="007D20EA" w:rsidRDefault="0047534E" w:rsidP="0047534E">
      <w:pPr>
        <w:bidi w:val="0"/>
        <w:spacing w:before="100" w:beforeAutospacing="1" w:after="100" w:afterAutospacing="1"/>
        <w:rPr>
          <w:lang w:val="en"/>
        </w:rPr>
      </w:pPr>
      <w:r>
        <w:rPr>
          <w:rStyle w:val="hps"/>
          <w:lang w:val="en"/>
        </w:rPr>
        <w:t xml:space="preserve">The accessibility enables "In House" programmers to execute their own design faster and with fewer </w:t>
      </w:r>
      <w:r>
        <w:rPr>
          <w:lang w:val="en"/>
        </w:rPr>
        <w:t xml:space="preserve">resources, less </w:t>
      </w:r>
      <w:r>
        <w:rPr>
          <w:rStyle w:val="hps"/>
          <w:lang w:val="en"/>
        </w:rPr>
        <w:t>time and less</w:t>
      </w:r>
      <w:r>
        <w:rPr>
          <w:lang w:val="en"/>
        </w:rPr>
        <w:t xml:space="preserve"> </w:t>
      </w:r>
      <w:r>
        <w:rPr>
          <w:rStyle w:val="hps"/>
          <w:lang w:val="en"/>
        </w:rPr>
        <w:t>money</w:t>
      </w:r>
      <w:r>
        <w:rPr>
          <w:lang w:val="en"/>
        </w:rPr>
        <w:t xml:space="preserve"> on a robust high-end platform. </w:t>
      </w:r>
    </w:p>
    <w:p w14:paraId="648032EB" w14:textId="77777777" w:rsidR="0047534E" w:rsidRDefault="0047534E" w:rsidP="0047534E">
      <w:pPr>
        <w:pStyle w:val="Heading2"/>
        <w:bidi w:val="0"/>
      </w:pPr>
      <w:bookmarkStart w:id="42" w:name="_Toc496792702"/>
      <w:r>
        <w:t>Maxeler Usage Outline</w:t>
      </w:r>
      <w:bookmarkEnd w:id="42"/>
    </w:p>
    <w:p w14:paraId="252E5DFB" w14:textId="77777777" w:rsidR="0047534E" w:rsidRDefault="0047534E" w:rsidP="0047534E">
      <w:pPr>
        <w:bidi w:val="0"/>
        <w:spacing w:after="240"/>
        <w:rPr>
          <w:lang w:val="en"/>
        </w:rPr>
      </w:pPr>
      <w:r>
        <w:rPr>
          <w:rStyle w:val="hps"/>
          <w:lang w:val="en"/>
        </w:rPr>
        <w:t>The outline use of a given Maxeler design</w:t>
      </w:r>
      <w:r>
        <w:rPr>
          <w:lang w:val="en"/>
        </w:rPr>
        <w:t xml:space="preserve"> </w:t>
      </w:r>
      <w:r>
        <w:rPr>
          <w:rStyle w:val="hps"/>
          <w:lang w:val="en"/>
        </w:rPr>
        <w:t>will be compiled and burnet on</w:t>
      </w:r>
      <w:r>
        <w:rPr>
          <w:lang w:val="en"/>
        </w:rPr>
        <w:t xml:space="preserve"> a </w:t>
      </w:r>
      <w:r>
        <w:rPr>
          <w:rStyle w:val="hps"/>
          <w:lang w:val="en"/>
        </w:rPr>
        <w:t>stationary hardware</w:t>
      </w:r>
      <w:r>
        <w:rPr>
          <w:lang w:val="en"/>
        </w:rPr>
        <w:t xml:space="preserve"> </w:t>
      </w:r>
      <w:r>
        <w:rPr>
          <w:rStyle w:val="hps"/>
          <w:lang w:val="en"/>
        </w:rPr>
        <w:t>board</w:t>
      </w:r>
      <w:r>
        <w:rPr>
          <w:lang w:val="en"/>
        </w:rPr>
        <w:t xml:space="preserve"> stack- interfacing immense data flow or "real-time" analysis.</w:t>
      </w:r>
    </w:p>
    <w:p w14:paraId="7ED81C47" w14:textId="77777777" w:rsidR="0047534E" w:rsidRPr="00444555" w:rsidRDefault="0047534E" w:rsidP="0047534E">
      <w:pPr>
        <w:bidi w:val="0"/>
        <w:spacing w:after="240"/>
        <w:rPr>
          <w:lang w:val="en"/>
        </w:rPr>
      </w:pPr>
      <w:r>
        <w:rPr>
          <w:rStyle w:val="hps"/>
          <w:lang w:val="en"/>
        </w:rPr>
        <w:t>The programmer must only concentrate on</w:t>
      </w:r>
      <w:r>
        <w:rPr>
          <w:lang w:val="en"/>
        </w:rPr>
        <w:t xml:space="preserve"> </w:t>
      </w:r>
      <w:r>
        <w:rPr>
          <w:rStyle w:val="hps"/>
          <w:lang w:val="en"/>
        </w:rPr>
        <w:t>the processing</w:t>
      </w:r>
      <w:r>
        <w:rPr>
          <w:lang w:val="en"/>
        </w:rPr>
        <w:t xml:space="preserve"> </w:t>
      </w:r>
      <w:r>
        <w:rPr>
          <w:rStyle w:val="hps"/>
          <w:lang w:val="en"/>
        </w:rPr>
        <w:t>of information algorithms</w:t>
      </w:r>
      <w:r>
        <w:rPr>
          <w:lang w:val="en"/>
        </w:rPr>
        <w:t>.</w:t>
      </w:r>
    </w:p>
    <w:p w14:paraId="43C1D58A" w14:textId="77777777" w:rsidR="0047534E" w:rsidRDefault="0047534E" w:rsidP="0047534E">
      <w:pPr>
        <w:bidi w:val="0"/>
        <w:spacing w:after="240"/>
        <w:rPr>
          <w:rStyle w:val="hps"/>
        </w:rPr>
      </w:pPr>
      <w:r>
        <w:rPr>
          <w:rStyle w:val="hps"/>
          <w:lang w:val="en"/>
        </w:rPr>
        <w:t>In the lab, the "workstation</w:t>
      </w:r>
      <w:r>
        <w:rPr>
          <w:lang w:val="en"/>
        </w:rPr>
        <w:t xml:space="preserve">" module </w:t>
      </w:r>
      <w:r>
        <w:rPr>
          <w:rStyle w:val="hps"/>
        </w:rPr>
        <w:t>serves as both a</w:t>
      </w:r>
      <w:r>
        <w:rPr>
          <w:rStyle w:val="hps"/>
          <w:lang w:val="en"/>
        </w:rPr>
        <w:t xml:space="preserve"> programming computer equipped with the environment</w:t>
      </w:r>
      <w:r>
        <w:rPr>
          <w:lang w:val="en"/>
        </w:rPr>
        <w:t xml:space="preserve"> </w:t>
      </w:r>
      <w:r>
        <w:rPr>
          <w:rStyle w:val="hps"/>
          <w:lang w:val="en"/>
        </w:rPr>
        <w:t xml:space="preserve">of a Linux OS, and the hardware parallel computing vassal in one. </w:t>
      </w:r>
    </w:p>
    <w:p w14:paraId="7E29F1CF" w14:textId="77777777" w:rsidR="0047534E" w:rsidRPr="00311249" w:rsidRDefault="0047534E" w:rsidP="0047534E">
      <w:pPr>
        <w:bidi w:val="0"/>
        <w:spacing w:after="240"/>
        <w:rPr>
          <w:rStyle w:val="hps"/>
        </w:rPr>
      </w:pPr>
      <w:r>
        <w:rPr>
          <w:noProof/>
        </w:rPr>
        <w:drawing>
          <wp:inline distT="0" distB="0" distL="0" distR="0" wp14:anchorId="3D4EF0ED" wp14:editId="187D9475">
            <wp:extent cx="4935469" cy="330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4862" cy="3314975"/>
                    </a:xfrm>
                    <a:prstGeom prst="rect">
                      <a:avLst/>
                    </a:prstGeom>
                  </pic:spPr>
                </pic:pic>
              </a:graphicData>
            </a:graphic>
          </wp:inline>
        </w:drawing>
      </w:r>
    </w:p>
    <w:p w14:paraId="2A2E9ADF" w14:textId="77777777" w:rsidR="0047534E" w:rsidRDefault="0047534E" w:rsidP="0047534E">
      <w:pPr>
        <w:pStyle w:val="Heading2"/>
        <w:bidi w:val="0"/>
        <w:rPr>
          <w:lang w:val="en"/>
        </w:rPr>
      </w:pPr>
      <w:bookmarkStart w:id="43" w:name="_Toc496792703"/>
      <w:r>
        <w:lastRenderedPageBreak/>
        <w:t xml:space="preserve">Maxeler </w:t>
      </w:r>
      <w:r>
        <w:rPr>
          <w:rStyle w:val="hps"/>
          <w:lang w:val="en"/>
        </w:rPr>
        <w:t>Internal Structure</w:t>
      </w:r>
      <w:sdt>
        <w:sdtPr>
          <w:rPr>
            <w:rStyle w:val="hps"/>
            <w:lang w:val="en"/>
          </w:rPr>
          <w:id w:val="999237228"/>
          <w:citation/>
        </w:sdtPr>
        <w:sdtEndPr>
          <w:rPr>
            <w:rStyle w:val="hps"/>
            <w:sz w:val="16"/>
            <w:szCs w:val="16"/>
          </w:rPr>
        </w:sdtEndPr>
        <w:sdtContent>
          <w:r w:rsidRPr="00A9630A">
            <w:rPr>
              <w:rStyle w:val="hps"/>
              <w:sz w:val="16"/>
              <w:szCs w:val="16"/>
              <w:lang w:val="en"/>
            </w:rPr>
            <w:fldChar w:fldCharType="begin"/>
          </w:r>
          <w:r w:rsidRPr="00A9630A">
            <w:rPr>
              <w:rStyle w:val="hps"/>
              <w:sz w:val="16"/>
              <w:szCs w:val="16"/>
            </w:rPr>
            <w:instrText xml:space="preserve"> CITATION Max11 \l 1033 </w:instrText>
          </w:r>
          <w:r w:rsidRPr="00A9630A">
            <w:rPr>
              <w:rStyle w:val="hps"/>
              <w:sz w:val="16"/>
              <w:szCs w:val="16"/>
              <w:lang w:val="en"/>
            </w:rPr>
            <w:fldChar w:fldCharType="separate"/>
          </w:r>
          <w:r>
            <w:rPr>
              <w:rStyle w:val="hps"/>
              <w:noProof/>
              <w:sz w:val="16"/>
              <w:szCs w:val="16"/>
            </w:rPr>
            <w:t xml:space="preserve"> </w:t>
          </w:r>
          <w:r w:rsidRPr="001F25E1">
            <w:rPr>
              <w:noProof/>
              <w:sz w:val="20"/>
              <w:szCs w:val="20"/>
            </w:rPr>
            <w:t>(Maxeler.com, 2011)</w:t>
          </w:r>
          <w:r w:rsidRPr="00A9630A">
            <w:rPr>
              <w:rStyle w:val="hps"/>
              <w:sz w:val="16"/>
              <w:szCs w:val="16"/>
              <w:lang w:val="en"/>
            </w:rPr>
            <w:fldChar w:fldCharType="end"/>
          </w:r>
        </w:sdtContent>
      </w:sdt>
      <w:bookmarkEnd w:id="43"/>
    </w:p>
    <w:p w14:paraId="58F81C7A" w14:textId="77777777" w:rsidR="0047534E" w:rsidRDefault="0047534E" w:rsidP="0047534E">
      <w:pPr>
        <w:bidi w:val="0"/>
        <w:spacing w:after="240"/>
        <w:rPr>
          <w:lang w:val="en"/>
        </w:rPr>
      </w:pPr>
      <w:r>
        <w:rPr>
          <w:rStyle w:val="hps"/>
          <w:lang w:val="en"/>
        </w:rPr>
        <w:t>The resources</w:t>
      </w:r>
      <w:r>
        <w:rPr>
          <w:lang w:val="en"/>
        </w:rPr>
        <w:t xml:space="preserve"> in the </w:t>
      </w:r>
      <w:r>
        <w:rPr>
          <w:rStyle w:val="hps"/>
          <w:lang w:val="en"/>
        </w:rPr>
        <w:t>platform</w:t>
      </w:r>
      <w:r>
        <w:rPr>
          <w:lang w:val="en"/>
        </w:rPr>
        <w:t xml:space="preserve"> </w:t>
      </w:r>
      <w:r>
        <w:rPr>
          <w:rStyle w:val="hps"/>
          <w:lang w:val="en"/>
        </w:rPr>
        <w:t>are designed</w:t>
      </w:r>
      <w:r>
        <w:rPr>
          <w:lang w:val="en"/>
        </w:rPr>
        <w:t xml:space="preserve"> </w:t>
      </w:r>
      <w:r>
        <w:rPr>
          <w:rStyle w:val="hps"/>
          <w:lang w:val="en"/>
        </w:rPr>
        <w:t>in advance</w:t>
      </w:r>
      <w:r>
        <w:rPr>
          <w:lang w:val="en"/>
        </w:rPr>
        <w:t xml:space="preserve"> </w:t>
      </w:r>
      <w:r>
        <w:rPr>
          <w:rStyle w:val="hps"/>
          <w:lang w:val="en"/>
        </w:rPr>
        <w:t>for dense</w:t>
      </w:r>
      <w:r>
        <w:rPr>
          <w:lang w:val="en"/>
        </w:rPr>
        <w:t xml:space="preserve">, </w:t>
      </w:r>
      <w:r>
        <w:rPr>
          <w:rStyle w:val="hps"/>
          <w:lang w:val="en"/>
        </w:rPr>
        <w:t>memory-intensive</w:t>
      </w:r>
      <w:r>
        <w:rPr>
          <w:lang w:val="en"/>
        </w:rPr>
        <w:t>, fast and high bandwidth designs. Thus, easily avoiding logic cells and memory access pruning.</w:t>
      </w:r>
    </w:p>
    <w:p w14:paraId="41694864" w14:textId="77777777" w:rsidR="0047534E" w:rsidRDefault="0047534E" w:rsidP="0047534E">
      <w:pPr>
        <w:bidi w:val="0"/>
        <w:spacing w:after="240"/>
        <w:rPr>
          <w:lang w:val="en"/>
        </w:rPr>
      </w:pPr>
      <w:r>
        <w:t xml:space="preserve">When it comes to exploiting the fullest of the hardware available while maintaining a possibility of re-configuration at reasonable cost, </w:t>
      </w:r>
      <w:r w:rsidRPr="00D85B27">
        <w:rPr>
          <w:i/>
          <w:iCs/>
        </w:rPr>
        <w:fldChar w:fldCharType="begin"/>
      </w:r>
      <w:r w:rsidRPr="00D85B27">
        <w:rPr>
          <w:i/>
          <w:iCs/>
        </w:rPr>
        <w:instrText xml:space="preserve"> REF _Ref405657197 \r \h  \* MERGEFORMAT </w:instrText>
      </w:r>
      <w:r w:rsidRPr="00D85B27">
        <w:rPr>
          <w:i/>
          <w:iCs/>
        </w:rPr>
      </w:r>
      <w:r w:rsidRPr="00D85B27">
        <w:rPr>
          <w:i/>
          <w:iCs/>
        </w:rPr>
        <w:fldChar w:fldCharType="separate"/>
      </w:r>
      <w:r>
        <w:rPr>
          <w:rFonts w:hint="eastAsia"/>
          <w:i/>
          <w:iCs/>
          <w:cs/>
        </w:rPr>
        <w:t>‎</w:t>
      </w:r>
      <w:r>
        <w:rPr>
          <w:i/>
          <w:iCs/>
        </w:rPr>
        <w:t>4.3.4</w:t>
      </w:r>
      <w:r w:rsidRPr="00D85B27">
        <w:rPr>
          <w:i/>
          <w:iCs/>
        </w:rPr>
        <w:fldChar w:fldCharType="end"/>
      </w:r>
      <w:r w:rsidRPr="00D85B27">
        <w:rPr>
          <w:i/>
          <w:iCs/>
        </w:rPr>
        <w:t xml:space="preserve"> FPGA</w:t>
      </w:r>
      <w:r>
        <w:t xml:space="preserve"> is the most common platform and it is the main computing chip in the Maxeler. </w:t>
      </w:r>
      <w:r>
        <w:rPr>
          <w:rStyle w:val="hps"/>
          <w:lang w:val="en"/>
        </w:rPr>
        <w:t>The elements comprise the platform</w:t>
      </w:r>
      <w:r>
        <w:rPr>
          <w:lang w:val="en"/>
        </w:rPr>
        <w:t xml:space="preserve"> </w:t>
      </w:r>
      <w:r>
        <w:rPr>
          <w:rStyle w:val="hps"/>
          <w:lang w:val="en"/>
        </w:rPr>
        <w:t>are</w:t>
      </w:r>
      <w:r>
        <w:rPr>
          <w:lang w:val="en"/>
        </w:rPr>
        <w:t>:</w:t>
      </w:r>
    </w:p>
    <w:p w14:paraId="7F0AF685" w14:textId="77777777" w:rsidR="0047534E" w:rsidRDefault="0047534E" w:rsidP="0047534E">
      <w:pPr>
        <w:bidi w:val="0"/>
        <w:spacing w:after="240"/>
        <w:ind w:left="720"/>
        <w:rPr>
          <w:lang w:val="en"/>
        </w:rPr>
      </w:pPr>
      <w:r>
        <w:rPr>
          <w:noProof/>
        </w:rPr>
        <w:drawing>
          <wp:inline distT="0" distB="0" distL="0" distR="0" wp14:anchorId="24B5169C" wp14:editId="52312ACC">
            <wp:extent cx="28479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436" t="15418" r="16566" b="9422"/>
                    <a:stretch/>
                  </pic:blipFill>
                  <pic:spPr bwMode="auto">
                    <a:xfrm>
                      <a:off x="0" y="0"/>
                      <a:ext cx="2847975" cy="2228850"/>
                    </a:xfrm>
                    <a:prstGeom prst="rect">
                      <a:avLst/>
                    </a:prstGeom>
                    <a:ln>
                      <a:noFill/>
                    </a:ln>
                    <a:extLst>
                      <a:ext uri="{53640926-AAD7-44D8-BBD7-CCE9431645EC}">
                        <a14:shadowObscured xmlns:a14="http://schemas.microsoft.com/office/drawing/2010/main"/>
                      </a:ext>
                    </a:extLst>
                  </pic:spPr>
                </pic:pic>
              </a:graphicData>
            </a:graphic>
          </wp:inline>
        </w:drawing>
      </w:r>
    </w:p>
    <w:p w14:paraId="62A0567B" w14:textId="77777777" w:rsidR="0047534E" w:rsidRDefault="0047534E" w:rsidP="0047534E">
      <w:pPr>
        <w:pStyle w:val="Heading3"/>
        <w:bidi w:val="0"/>
        <w:rPr>
          <w:lang w:val="en"/>
        </w:rPr>
      </w:pPr>
      <w:bookmarkStart w:id="44" w:name="_Ref477953784"/>
      <w:bookmarkStart w:id="45" w:name="_Toc496792704"/>
      <w:r w:rsidRPr="00C22FB1">
        <w:t>PATH</w:t>
      </w:r>
      <w:r>
        <w:rPr>
          <w:lang w:val="en"/>
        </w:rPr>
        <w:t xml:space="preserve"> - </w:t>
      </w:r>
      <w:r>
        <w:rPr>
          <w:rStyle w:val="hps"/>
          <w:lang w:val="en"/>
        </w:rPr>
        <w:t>Data Flow Engines</w:t>
      </w:r>
      <w:bookmarkEnd w:id="44"/>
      <w:bookmarkEnd w:id="45"/>
    </w:p>
    <w:p w14:paraId="3C22AACA" w14:textId="77777777" w:rsidR="0047534E" w:rsidRDefault="0047534E" w:rsidP="0047534E">
      <w:pPr>
        <w:bidi w:val="0"/>
        <w:spacing w:after="240"/>
        <w:rPr>
          <w:rStyle w:val="hps"/>
          <w:lang w:val="en"/>
        </w:rPr>
      </w:pPr>
      <w:r>
        <w:rPr>
          <w:lang w:val="en"/>
        </w:rPr>
        <w:t xml:space="preserve">The user </w:t>
      </w:r>
      <w:r>
        <w:rPr>
          <w:rStyle w:val="hps"/>
          <w:lang w:val="en"/>
        </w:rPr>
        <w:t>will divide</w:t>
      </w:r>
      <w:r>
        <w:rPr>
          <w:lang w:val="en"/>
        </w:rPr>
        <w:t xml:space="preserve"> </w:t>
      </w:r>
      <w:r>
        <w:rPr>
          <w:rStyle w:val="hps"/>
          <w:lang w:val="en"/>
        </w:rPr>
        <w:t>the functionality</w:t>
      </w:r>
      <w:r>
        <w:rPr>
          <w:lang w:val="en"/>
        </w:rPr>
        <w:t xml:space="preserve"> </w:t>
      </w:r>
      <w:r>
        <w:rPr>
          <w:rStyle w:val="hps"/>
          <w:lang w:val="en"/>
        </w:rPr>
        <w:t>they want to</w:t>
      </w:r>
      <w:r>
        <w:rPr>
          <w:lang w:val="en"/>
        </w:rPr>
        <w:t xml:space="preserve"> </w:t>
      </w:r>
      <w:r>
        <w:rPr>
          <w:rStyle w:val="hps"/>
          <w:lang w:val="en"/>
        </w:rPr>
        <w:t>implement</w:t>
      </w:r>
      <w:r>
        <w:rPr>
          <w:lang w:val="en"/>
        </w:rPr>
        <w:t xml:space="preserve"> onto separate </w:t>
      </w:r>
      <w:r>
        <w:rPr>
          <w:rStyle w:val="hps"/>
          <w:lang w:val="en"/>
        </w:rPr>
        <w:t>computational</w:t>
      </w:r>
      <w:r>
        <w:rPr>
          <w:lang w:val="en"/>
        </w:rPr>
        <w:t xml:space="preserve"> </w:t>
      </w:r>
      <w:r>
        <w:rPr>
          <w:rStyle w:val="hps"/>
          <w:lang w:val="en"/>
        </w:rPr>
        <w:t>units called DFE</w:t>
      </w:r>
      <w:r>
        <w:rPr>
          <w:lang w:val="en"/>
        </w:rPr>
        <w:t xml:space="preserve"> </w:t>
      </w:r>
      <w:r>
        <w:rPr>
          <w:rStyle w:val="hps"/>
          <w:lang w:val="en"/>
        </w:rPr>
        <w:t>(Data Flow Engine)</w:t>
      </w:r>
      <w:r>
        <w:rPr>
          <w:lang w:val="en"/>
        </w:rPr>
        <w:t xml:space="preserve">. </w:t>
      </w:r>
    </w:p>
    <w:p w14:paraId="18FED5C3" w14:textId="77777777" w:rsidR="0047534E" w:rsidRDefault="0047534E" w:rsidP="0047534E">
      <w:pPr>
        <w:bidi w:val="0"/>
        <w:spacing w:after="240"/>
        <w:rPr>
          <w:lang w:val="en"/>
        </w:rPr>
      </w:pPr>
      <w:r>
        <w:rPr>
          <w:rStyle w:val="hps"/>
          <w:lang w:val="en"/>
        </w:rPr>
        <w:t>All</w:t>
      </w:r>
      <w:r>
        <w:rPr>
          <w:lang w:val="en"/>
        </w:rPr>
        <w:t xml:space="preserve"> </w:t>
      </w:r>
      <w:r>
        <w:rPr>
          <w:rStyle w:val="hps"/>
          <w:lang w:val="en"/>
        </w:rPr>
        <w:t>these units</w:t>
      </w:r>
      <w:r>
        <w:rPr>
          <w:lang w:val="en"/>
        </w:rPr>
        <w:t xml:space="preserve"> </w:t>
      </w:r>
      <w:r>
        <w:rPr>
          <w:rStyle w:val="hps"/>
          <w:lang w:val="en"/>
        </w:rPr>
        <w:t>will be translated into</w:t>
      </w:r>
      <w:r>
        <w:rPr>
          <w:lang w:val="en"/>
        </w:rPr>
        <w:t xml:space="preserve"> </w:t>
      </w:r>
      <w:r>
        <w:rPr>
          <w:rStyle w:val="hps"/>
          <w:lang w:val="en"/>
        </w:rPr>
        <w:t>hardware</w:t>
      </w:r>
      <w:r>
        <w:rPr>
          <w:lang w:val="en"/>
        </w:rPr>
        <w:t xml:space="preserve"> </w:t>
      </w:r>
      <w:r>
        <w:rPr>
          <w:rStyle w:val="hps"/>
          <w:lang w:val="en"/>
        </w:rPr>
        <w:t>(internal</w:t>
      </w:r>
      <w:r>
        <w:rPr>
          <w:lang w:val="en"/>
        </w:rPr>
        <w:t xml:space="preserve"> </w:t>
      </w:r>
      <w:r>
        <w:rPr>
          <w:rStyle w:val="hps"/>
          <w:lang w:val="en"/>
        </w:rPr>
        <w:t>partition to several FPGAs</w:t>
      </w:r>
      <w:r>
        <w:rPr>
          <w:lang w:val="en"/>
        </w:rPr>
        <w:t>).</w:t>
      </w:r>
    </w:p>
    <w:p w14:paraId="035B4D2B" w14:textId="77777777" w:rsidR="0047534E" w:rsidRDefault="0047534E" w:rsidP="0047534E">
      <w:pPr>
        <w:bidi w:val="0"/>
        <w:spacing w:after="240"/>
        <w:rPr>
          <w:lang w:val="en"/>
        </w:rPr>
      </w:pPr>
      <w:r>
        <w:rPr>
          <w:rStyle w:val="hps"/>
          <w:lang w:val="en"/>
        </w:rPr>
        <w:t>The architectural topology</w:t>
      </w:r>
      <w:r>
        <w:rPr>
          <w:lang w:val="en"/>
        </w:rPr>
        <w:t xml:space="preserve"> </w:t>
      </w:r>
      <w:r>
        <w:rPr>
          <w:rStyle w:val="hps"/>
          <w:lang w:val="en"/>
        </w:rPr>
        <w:t>of many</w:t>
      </w:r>
      <w:r>
        <w:rPr>
          <w:lang w:val="en"/>
        </w:rPr>
        <w:t xml:space="preserve"> </w:t>
      </w:r>
      <w:r>
        <w:rPr>
          <w:rStyle w:val="hps"/>
          <w:lang w:val="en"/>
        </w:rPr>
        <w:t>such</w:t>
      </w:r>
      <w:r>
        <w:rPr>
          <w:lang w:val="en"/>
        </w:rPr>
        <w:t xml:space="preserve"> </w:t>
      </w:r>
      <w:r>
        <w:rPr>
          <w:rStyle w:val="hps"/>
          <w:lang w:val="en"/>
        </w:rPr>
        <w:t>DFE</w:t>
      </w:r>
      <w:r>
        <w:rPr>
          <w:lang w:val="en"/>
        </w:rPr>
        <w:t xml:space="preserve"> </w:t>
      </w:r>
      <w:r>
        <w:rPr>
          <w:rStyle w:val="hps"/>
          <w:lang w:val="en"/>
        </w:rPr>
        <w:t>units</w:t>
      </w:r>
      <w:r>
        <w:rPr>
          <w:lang w:val="en"/>
        </w:rPr>
        <w:t xml:space="preserve"> </w:t>
      </w:r>
      <w:r>
        <w:rPr>
          <w:rStyle w:val="hps"/>
          <w:lang w:val="en"/>
        </w:rPr>
        <w:t>across</w:t>
      </w:r>
      <w:r>
        <w:rPr>
          <w:lang w:val="en"/>
        </w:rPr>
        <w:t xml:space="preserve"> the </w:t>
      </w:r>
      <w:r>
        <w:rPr>
          <w:rStyle w:val="hps"/>
          <w:lang w:val="en"/>
        </w:rPr>
        <w:t>hardware</w:t>
      </w:r>
      <w:r>
        <w:rPr>
          <w:lang w:val="en"/>
        </w:rPr>
        <w:t xml:space="preserve"> </w:t>
      </w:r>
      <w:r>
        <w:rPr>
          <w:rStyle w:val="hps"/>
          <w:lang w:val="en"/>
        </w:rPr>
        <w:t>will determine the</w:t>
      </w:r>
      <w:r>
        <w:rPr>
          <w:lang w:val="en"/>
        </w:rPr>
        <w:t xml:space="preserve"> </w:t>
      </w:r>
      <w:r>
        <w:rPr>
          <w:rStyle w:val="hps"/>
          <w:lang w:val="en"/>
        </w:rPr>
        <w:t>final</w:t>
      </w:r>
      <w:r>
        <w:rPr>
          <w:lang w:val="en"/>
        </w:rPr>
        <w:t xml:space="preserve"> </w:t>
      </w:r>
      <w:r>
        <w:rPr>
          <w:rStyle w:val="hps"/>
          <w:lang w:val="en"/>
        </w:rPr>
        <w:t>algorithm desired</w:t>
      </w:r>
      <w:r>
        <w:rPr>
          <w:lang w:val="en"/>
        </w:rPr>
        <w:t>.</w:t>
      </w:r>
    </w:p>
    <w:p w14:paraId="60AC2E5B" w14:textId="77777777" w:rsidR="0047534E" w:rsidRDefault="0047534E" w:rsidP="0047534E">
      <w:pPr>
        <w:bidi w:val="0"/>
        <w:spacing w:after="240"/>
        <w:rPr>
          <w:lang w:val="en"/>
        </w:rPr>
      </w:pPr>
      <w:r>
        <w:rPr>
          <w:rStyle w:val="hps"/>
          <w:lang w:val="en"/>
        </w:rPr>
        <w:t>The</w:t>
      </w:r>
      <w:r>
        <w:rPr>
          <w:lang w:val="en"/>
        </w:rPr>
        <w:t xml:space="preserve"> </w:t>
      </w:r>
      <w:r>
        <w:rPr>
          <w:rStyle w:val="hps"/>
          <w:lang w:val="en"/>
        </w:rPr>
        <w:t>description</w:t>
      </w:r>
      <w:r>
        <w:rPr>
          <w:lang w:val="en"/>
        </w:rPr>
        <w:t xml:space="preserve"> </w:t>
      </w:r>
      <w:r>
        <w:rPr>
          <w:rStyle w:val="hps"/>
          <w:lang w:val="en"/>
        </w:rPr>
        <w:t>of any</w:t>
      </w:r>
      <w:r>
        <w:rPr>
          <w:lang w:val="en"/>
        </w:rPr>
        <w:t xml:space="preserve"> </w:t>
      </w:r>
      <w:r>
        <w:rPr>
          <w:rStyle w:val="hps"/>
          <w:lang w:val="en"/>
        </w:rPr>
        <w:t>single</w:t>
      </w:r>
      <w:r>
        <w:rPr>
          <w:lang w:val="en"/>
        </w:rPr>
        <w:t xml:space="preserve"> </w:t>
      </w:r>
      <w:r>
        <w:rPr>
          <w:rStyle w:val="hps"/>
          <w:lang w:val="en"/>
        </w:rPr>
        <w:t>DFE are separated</w:t>
      </w:r>
      <w:r>
        <w:rPr>
          <w:lang w:val="en"/>
        </w:rPr>
        <w:t xml:space="preserve"> </w:t>
      </w:r>
      <w:r>
        <w:rPr>
          <w:rStyle w:val="hps"/>
          <w:lang w:val="en"/>
        </w:rPr>
        <w:t>into two parts</w:t>
      </w:r>
      <w:r>
        <w:rPr>
          <w:lang w:val="en"/>
        </w:rPr>
        <w:t>:</w:t>
      </w:r>
    </w:p>
    <w:p w14:paraId="487B3AB1" w14:textId="77777777" w:rsidR="0047534E" w:rsidRPr="00971643" w:rsidRDefault="0047534E" w:rsidP="0047534E">
      <w:pPr>
        <w:pStyle w:val="ListParagraph"/>
        <w:numPr>
          <w:ilvl w:val="0"/>
          <w:numId w:val="2"/>
        </w:numPr>
        <w:spacing w:after="240"/>
        <w:ind w:left="1080"/>
        <w:rPr>
          <w:lang w:val="en"/>
        </w:rPr>
      </w:pPr>
      <w:r w:rsidRPr="00971643">
        <w:rPr>
          <w:lang w:val="en"/>
        </w:rPr>
        <w:t xml:space="preserve">Kernel(s for there may be more the one) </w:t>
      </w:r>
    </w:p>
    <w:p w14:paraId="3A8765C7" w14:textId="77777777" w:rsidR="0047534E" w:rsidRDefault="0047534E" w:rsidP="0047534E">
      <w:pPr>
        <w:pStyle w:val="ListParagraph"/>
        <w:numPr>
          <w:ilvl w:val="0"/>
          <w:numId w:val="2"/>
        </w:numPr>
        <w:spacing w:after="240"/>
        <w:ind w:left="1080"/>
        <w:rPr>
          <w:lang w:val="en"/>
        </w:rPr>
      </w:pPr>
      <w:r w:rsidRPr="00971643">
        <w:rPr>
          <w:lang w:val="en"/>
        </w:rPr>
        <w:t>Manager</w:t>
      </w:r>
    </w:p>
    <w:p w14:paraId="77585616" w14:textId="77777777" w:rsidR="0047534E" w:rsidRPr="009B6E89" w:rsidRDefault="0047534E" w:rsidP="0047534E">
      <w:pPr>
        <w:bidi w:val="0"/>
        <w:spacing w:after="240"/>
        <w:rPr>
          <w:lang w:val="en"/>
        </w:rPr>
      </w:pPr>
      <w:r>
        <w:rPr>
          <w:lang w:val="en"/>
        </w:rPr>
        <w:t>In detail:</w:t>
      </w:r>
    </w:p>
    <w:p w14:paraId="12EB7F2F" w14:textId="77777777" w:rsidR="0047534E" w:rsidRDefault="0047534E" w:rsidP="0047534E">
      <w:pPr>
        <w:pStyle w:val="Heading4"/>
        <w:bidi w:val="0"/>
      </w:pPr>
      <w:r w:rsidRPr="006B7617">
        <w:rPr>
          <w:rStyle w:val="hps"/>
        </w:rPr>
        <w:t>Kernel</w:t>
      </w:r>
      <w:r>
        <w:rPr>
          <w:rStyle w:val="hps"/>
        </w:rPr>
        <w:t xml:space="preserve">: </w:t>
      </w:r>
      <w:r w:rsidRPr="006B7617">
        <w:rPr>
          <w:rStyle w:val="hps"/>
          <w:b w:val="0"/>
          <w:bCs w:val="0"/>
          <w:i/>
          <w:iCs/>
        </w:rPr>
        <w:t>Functional</w:t>
      </w:r>
      <w:r w:rsidRPr="006B7617">
        <w:t xml:space="preserve"> </w:t>
      </w:r>
      <w:r w:rsidRPr="006B7617">
        <w:rPr>
          <w:rStyle w:val="hps"/>
          <w:b w:val="0"/>
          <w:bCs w:val="0"/>
          <w:i/>
          <w:iCs/>
        </w:rPr>
        <w:t>Unit</w:t>
      </w:r>
    </w:p>
    <w:p w14:paraId="6F7AE4D8" w14:textId="77777777" w:rsidR="0047534E" w:rsidRDefault="0047534E" w:rsidP="0047534E">
      <w:pPr>
        <w:autoSpaceDE w:val="0"/>
        <w:autoSpaceDN w:val="0"/>
        <w:bidi w:val="0"/>
        <w:adjustRightInd w:val="0"/>
        <w:spacing w:after="240"/>
        <w:rPr>
          <w:lang w:val="en"/>
        </w:rPr>
      </w:pPr>
      <w:r w:rsidRPr="00A11CC9">
        <w:rPr>
          <w:rStyle w:val="hps"/>
          <w:lang w:val="en"/>
        </w:rPr>
        <w:t>Kernels are graphs of pipelined arithmetic units</w:t>
      </w:r>
      <w:r>
        <w:rPr>
          <w:rStyle w:val="hps"/>
          <w:lang w:val="en"/>
        </w:rPr>
        <w:t xml:space="preserve"> </w:t>
      </w:r>
      <w:r w:rsidRPr="00A11CC9">
        <w:rPr>
          <w:rStyle w:val="hps"/>
          <w:lang w:val="en"/>
        </w:rPr>
        <w:t>implementing a</w:t>
      </w:r>
      <w:r>
        <w:rPr>
          <w:rStyle w:val="hps"/>
          <w:lang w:val="en"/>
        </w:rPr>
        <w:t xml:space="preserve"> c</w:t>
      </w:r>
      <w:r w:rsidRPr="00A11CC9">
        <w:rPr>
          <w:rStyle w:val="hps"/>
          <w:lang w:val="en"/>
        </w:rPr>
        <w:t>omputation</w:t>
      </w:r>
      <w:r>
        <w:rPr>
          <w:rStyle w:val="hps"/>
          <w:lang w:val="en"/>
        </w:rPr>
        <w:t xml:space="preserve"> depicting the</w:t>
      </w:r>
      <w:r>
        <w:rPr>
          <w:lang w:val="en"/>
        </w:rPr>
        <w:t xml:space="preserve"> </w:t>
      </w:r>
      <w:r>
        <w:rPr>
          <w:rStyle w:val="hps"/>
          <w:lang w:val="en"/>
        </w:rPr>
        <w:t>actions</w:t>
      </w:r>
      <w:r>
        <w:rPr>
          <w:lang w:val="en"/>
        </w:rPr>
        <w:t xml:space="preserve"> on </w:t>
      </w:r>
      <w:r>
        <w:rPr>
          <w:rStyle w:val="hps"/>
          <w:lang w:val="en"/>
        </w:rPr>
        <w:t>the</w:t>
      </w:r>
      <w:r>
        <w:rPr>
          <w:lang w:val="en"/>
        </w:rPr>
        <w:t xml:space="preserve"> </w:t>
      </w:r>
      <w:r>
        <w:rPr>
          <w:rStyle w:val="hps"/>
          <w:lang w:val="en"/>
        </w:rPr>
        <w:t xml:space="preserve">inputs and their effect </w:t>
      </w:r>
      <w:r>
        <w:rPr>
          <w:lang w:val="en"/>
        </w:rPr>
        <w:t xml:space="preserve">on the </w:t>
      </w:r>
      <w:r>
        <w:rPr>
          <w:rStyle w:val="hps"/>
          <w:lang w:val="en"/>
        </w:rPr>
        <w:t>calculate</w:t>
      </w:r>
      <w:r>
        <w:rPr>
          <w:lang w:val="en"/>
        </w:rPr>
        <w:t xml:space="preserve"> output.</w:t>
      </w:r>
    </w:p>
    <w:p w14:paraId="58AA2A34" w14:textId="77777777" w:rsidR="0047534E" w:rsidRDefault="0047534E" w:rsidP="0047534E">
      <w:pPr>
        <w:bidi w:val="0"/>
        <w:spacing w:after="240"/>
        <w:rPr>
          <w:lang w:val="en"/>
        </w:rPr>
      </w:pPr>
      <w:r>
        <w:rPr>
          <w:rStyle w:val="hps"/>
          <w:lang w:val="en"/>
        </w:rPr>
        <w:t>"</w:t>
      </w:r>
      <w:r w:rsidRPr="00C22FB1">
        <w:rPr>
          <w:rStyle w:val="hps"/>
          <w:lang w:val="en"/>
        </w:rPr>
        <w:t>Java</w:t>
      </w:r>
      <w:r>
        <w:rPr>
          <w:rStyle w:val="hps"/>
          <w:lang w:val="en"/>
        </w:rPr>
        <w:t>" is the programing language</w:t>
      </w:r>
      <w:r>
        <w:rPr>
          <w:lang w:val="en"/>
        </w:rPr>
        <w:t xml:space="preserve"> </w:t>
      </w:r>
      <w:r>
        <w:rPr>
          <w:rStyle w:val="hps"/>
          <w:lang w:val="en"/>
        </w:rPr>
        <w:t>for the Kernel</w:t>
      </w:r>
      <w:r>
        <w:rPr>
          <w:lang w:val="en"/>
        </w:rPr>
        <w:t>.</w:t>
      </w:r>
    </w:p>
    <w:p w14:paraId="1321F0EC" w14:textId="77777777" w:rsidR="0047534E" w:rsidRDefault="0047534E" w:rsidP="0047534E">
      <w:pPr>
        <w:bidi w:val="0"/>
        <w:spacing w:after="240"/>
        <w:rPr>
          <w:lang w:val="en"/>
        </w:rPr>
      </w:pPr>
      <w:r>
        <w:rPr>
          <w:lang w:val="en"/>
        </w:rPr>
        <w:t>The main functionality will be in kernels defying core actions like sum, div, select spatial vector window, sort and get median etc….</w:t>
      </w:r>
    </w:p>
    <w:p w14:paraId="18245405" w14:textId="77777777" w:rsidR="0047534E" w:rsidRDefault="0047534E" w:rsidP="0047534E">
      <w:pPr>
        <w:pStyle w:val="Heading4"/>
        <w:bidi w:val="0"/>
      </w:pPr>
      <w:r>
        <w:rPr>
          <w:rStyle w:val="hps"/>
        </w:rPr>
        <w:t>Manager</w:t>
      </w:r>
      <w:r>
        <w:t xml:space="preserve">: </w:t>
      </w:r>
      <w:r w:rsidRPr="006B7617">
        <w:rPr>
          <w:rStyle w:val="hps"/>
          <w:b w:val="0"/>
          <w:bCs w:val="0"/>
          <w:i/>
          <w:iCs/>
        </w:rPr>
        <w:t>Connection</w:t>
      </w:r>
      <w:r w:rsidRPr="006B7617">
        <w:t xml:space="preserve"> </w:t>
      </w:r>
      <w:r w:rsidRPr="006B7617">
        <w:rPr>
          <w:rStyle w:val="hps"/>
          <w:b w:val="0"/>
          <w:bCs w:val="0"/>
          <w:i/>
          <w:iCs/>
        </w:rPr>
        <w:t>Topology</w:t>
      </w:r>
      <w:r w:rsidRPr="006B7617">
        <w:t xml:space="preserve"> </w:t>
      </w:r>
      <w:r w:rsidRPr="006B7617">
        <w:rPr>
          <w:rStyle w:val="hps"/>
          <w:b w:val="0"/>
          <w:bCs w:val="0"/>
          <w:i/>
          <w:iCs/>
        </w:rPr>
        <w:t>and State Machines</w:t>
      </w:r>
      <w:r>
        <w:t xml:space="preserve"> </w:t>
      </w:r>
    </w:p>
    <w:p w14:paraId="44B805D4" w14:textId="77777777" w:rsidR="0047534E" w:rsidRDefault="0047534E" w:rsidP="0047534E">
      <w:pPr>
        <w:bidi w:val="0"/>
        <w:spacing w:after="240"/>
        <w:rPr>
          <w:lang w:val="en"/>
        </w:rPr>
      </w:pPr>
      <w:r w:rsidRPr="00A11CC9">
        <w:rPr>
          <w:rStyle w:val="hps"/>
          <w:lang w:val="en"/>
        </w:rPr>
        <w:t>The Manager orchestrates data movement within the DFE</w:t>
      </w:r>
      <w:r>
        <w:rPr>
          <w:rStyle w:val="hps"/>
          <w:lang w:val="en"/>
        </w:rPr>
        <w:t xml:space="preserve"> like how to connect</w:t>
      </w:r>
      <w:r>
        <w:rPr>
          <w:lang w:val="en"/>
        </w:rPr>
        <w:t xml:space="preserve"> </w:t>
      </w:r>
      <w:r>
        <w:rPr>
          <w:rStyle w:val="hps"/>
          <w:lang w:val="en"/>
        </w:rPr>
        <w:t>more than one</w:t>
      </w:r>
      <w:r>
        <w:rPr>
          <w:lang w:val="en"/>
        </w:rPr>
        <w:t xml:space="preserve"> </w:t>
      </w:r>
      <w:r>
        <w:rPr>
          <w:rStyle w:val="hps"/>
          <w:lang w:val="en"/>
        </w:rPr>
        <w:t>kernel</w:t>
      </w:r>
      <w:r>
        <w:rPr>
          <w:lang w:val="en"/>
        </w:rPr>
        <w:t xml:space="preserve">, </w:t>
      </w:r>
      <w:r>
        <w:rPr>
          <w:rStyle w:val="hps"/>
          <w:lang w:val="en"/>
        </w:rPr>
        <w:t>and packing</w:t>
      </w:r>
      <w:r>
        <w:rPr>
          <w:lang w:val="en"/>
        </w:rPr>
        <w:t xml:space="preserve"> </w:t>
      </w:r>
      <w:r>
        <w:rPr>
          <w:rStyle w:val="hps"/>
          <w:lang w:val="en"/>
        </w:rPr>
        <w:t>into a single unit</w:t>
      </w:r>
      <w:r>
        <w:rPr>
          <w:lang w:val="en"/>
        </w:rPr>
        <w:t xml:space="preserve"> </w:t>
      </w:r>
      <w:r>
        <w:rPr>
          <w:rStyle w:val="hps"/>
          <w:lang w:val="en"/>
        </w:rPr>
        <w:t>that performs</w:t>
      </w:r>
      <w:r>
        <w:rPr>
          <w:lang w:val="en"/>
        </w:rPr>
        <w:t xml:space="preserve"> </w:t>
      </w:r>
      <w:r>
        <w:rPr>
          <w:rStyle w:val="hps"/>
          <w:lang w:val="en"/>
        </w:rPr>
        <w:t>a specific function</w:t>
      </w:r>
      <w:r>
        <w:rPr>
          <w:lang w:val="en"/>
        </w:rPr>
        <w:t xml:space="preserve">. </w:t>
      </w:r>
      <w:r>
        <w:rPr>
          <w:rStyle w:val="hps"/>
          <w:lang w:val="en"/>
        </w:rPr>
        <w:t>Manager</w:t>
      </w:r>
      <w:r>
        <w:rPr>
          <w:lang w:val="en"/>
        </w:rPr>
        <w:t xml:space="preserve"> </w:t>
      </w:r>
      <w:r>
        <w:rPr>
          <w:rStyle w:val="hps"/>
          <w:lang w:val="en"/>
        </w:rPr>
        <w:t>can perform</w:t>
      </w:r>
      <w:r>
        <w:rPr>
          <w:lang w:val="en"/>
        </w:rPr>
        <w:t xml:space="preserve"> FSM </w:t>
      </w:r>
      <w:r>
        <w:rPr>
          <w:rStyle w:val="hps"/>
          <w:lang w:val="en"/>
        </w:rPr>
        <w:t>control over data</w:t>
      </w:r>
      <w:r>
        <w:rPr>
          <w:lang w:val="en"/>
        </w:rPr>
        <w:t xml:space="preserve"> </w:t>
      </w:r>
      <w:r>
        <w:rPr>
          <w:rStyle w:val="hps"/>
          <w:lang w:val="en"/>
        </w:rPr>
        <w:t>paths</w:t>
      </w:r>
      <w:r>
        <w:rPr>
          <w:lang w:val="en"/>
        </w:rPr>
        <w:t xml:space="preserve"> </w:t>
      </w:r>
      <w:r>
        <w:rPr>
          <w:rStyle w:val="hps"/>
          <w:lang w:val="en"/>
        </w:rPr>
        <w:t>connecting</w:t>
      </w:r>
      <w:r>
        <w:rPr>
          <w:lang w:val="en"/>
        </w:rPr>
        <w:t xml:space="preserve"> </w:t>
      </w:r>
      <w:r>
        <w:rPr>
          <w:rStyle w:val="hps"/>
          <w:lang w:val="en"/>
        </w:rPr>
        <w:t>different</w:t>
      </w:r>
      <w:r>
        <w:rPr>
          <w:lang w:val="en"/>
        </w:rPr>
        <w:t xml:space="preserve"> </w:t>
      </w:r>
      <w:r>
        <w:rPr>
          <w:rStyle w:val="hps"/>
          <w:lang w:val="en"/>
        </w:rPr>
        <w:t>memories</w:t>
      </w:r>
      <w:r>
        <w:rPr>
          <w:lang w:val="en"/>
        </w:rPr>
        <w:t xml:space="preserve">, data buses and outputs </w:t>
      </w:r>
      <w:r>
        <w:rPr>
          <w:rStyle w:val="hps"/>
          <w:lang w:val="en"/>
        </w:rPr>
        <w:t>as needed</w:t>
      </w:r>
      <w:r>
        <w:rPr>
          <w:lang w:val="en"/>
        </w:rPr>
        <w:t xml:space="preserve">. </w:t>
      </w:r>
    </w:p>
    <w:p w14:paraId="62C470D4" w14:textId="77777777" w:rsidR="0047534E" w:rsidRDefault="0047534E" w:rsidP="0047534E">
      <w:pPr>
        <w:bidi w:val="0"/>
        <w:spacing w:after="240"/>
        <w:rPr>
          <w:lang w:val="en"/>
        </w:rPr>
      </w:pPr>
      <w:r>
        <w:rPr>
          <w:rStyle w:val="hps"/>
          <w:lang w:val="en"/>
        </w:rPr>
        <w:lastRenderedPageBreak/>
        <w:t>"</w:t>
      </w:r>
      <w:r w:rsidRPr="00C22FB1">
        <w:rPr>
          <w:rStyle w:val="hps"/>
          <w:lang w:val="en"/>
        </w:rPr>
        <w:t>Java</w:t>
      </w:r>
      <w:r>
        <w:rPr>
          <w:rStyle w:val="hps"/>
          <w:lang w:val="en"/>
        </w:rPr>
        <w:t>" is the programing language</w:t>
      </w:r>
      <w:r>
        <w:rPr>
          <w:lang w:val="en"/>
        </w:rPr>
        <w:t xml:space="preserve"> </w:t>
      </w:r>
      <w:r>
        <w:rPr>
          <w:rStyle w:val="hps"/>
          <w:lang w:val="en"/>
        </w:rPr>
        <w:t>for the Manager</w:t>
      </w:r>
      <w:r>
        <w:rPr>
          <w:lang w:val="en"/>
        </w:rPr>
        <w:t>.</w:t>
      </w:r>
    </w:p>
    <w:p w14:paraId="2529548D" w14:textId="77777777" w:rsidR="0047534E" w:rsidRPr="008368F9" w:rsidRDefault="0047534E" w:rsidP="0047534E">
      <w:pPr>
        <w:bidi w:val="0"/>
        <w:spacing w:after="240"/>
        <w:rPr>
          <w:lang w:val="en"/>
        </w:rPr>
      </w:pPr>
      <w:r>
        <w:rPr>
          <w:lang w:val="en"/>
        </w:rPr>
        <w:t xml:space="preserve">Within the manager we can call and connect 2 different types of memories </w:t>
      </w:r>
      <w:r w:rsidRPr="008368F9">
        <w:rPr>
          <w:lang w:val="en"/>
        </w:rPr>
        <w:t>and various</w:t>
      </w:r>
      <w:r>
        <w:rPr>
          <w:lang w:val="en"/>
        </w:rPr>
        <w:t xml:space="preserve"> </w:t>
      </w:r>
      <w:r w:rsidRPr="008368F9">
        <w:rPr>
          <w:lang w:val="en"/>
        </w:rPr>
        <w:t xml:space="preserve">available interconnects depending on the </w:t>
      </w:r>
      <w:r>
        <w:rPr>
          <w:lang w:val="en"/>
        </w:rPr>
        <w:t xml:space="preserve">specific </w:t>
      </w:r>
      <w:r w:rsidRPr="008368F9">
        <w:rPr>
          <w:lang w:val="en"/>
        </w:rPr>
        <w:t>dataflow machine.</w:t>
      </w:r>
    </w:p>
    <w:p w14:paraId="3D9D6F67" w14:textId="77777777" w:rsidR="0047534E" w:rsidRDefault="0047534E" w:rsidP="0047534E">
      <w:pPr>
        <w:bidi w:val="0"/>
        <w:spacing w:after="240"/>
        <w:rPr>
          <w:lang w:val="en"/>
        </w:rPr>
      </w:pPr>
      <w:r>
        <w:rPr>
          <w:rStyle w:val="hps"/>
          <w:lang w:val="en"/>
        </w:rPr>
        <w:t>Thus, we concluded the two main part of the DFE</w:t>
      </w:r>
      <w:r>
        <w:rPr>
          <w:lang w:val="en"/>
        </w:rPr>
        <w:t xml:space="preserve"> </w:t>
      </w:r>
      <w:r>
        <w:rPr>
          <w:rStyle w:val="hps"/>
          <w:lang w:val="en"/>
        </w:rPr>
        <w:t>(Data Flow Engine).</w:t>
      </w:r>
    </w:p>
    <w:p w14:paraId="5BC79583" w14:textId="77777777" w:rsidR="0047534E" w:rsidRDefault="0047534E" w:rsidP="0047534E">
      <w:pPr>
        <w:pStyle w:val="Heading3"/>
        <w:bidi w:val="0"/>
        <w:rPr>
          <w:lang w:val="en"/>
        </w:rPr>
      </w:pPr>
      <w:bookmarkStart w:id="46" w:name="_Toc496792705"/>
      <w:r>
        <w:rPr>
          <w:lang w:val="en"/>
        </w:rPr>
        <w:t xml:space="preserve">CONTROL- </w:t>
      </w:r>
      <w:r>
        <w:rPr>
          <w:rStyle w:val="hps"/>
          <w:lang w:val="en"/>
        </w:rPr>
        <w:t>Main</w:t>
      </w:r>
      <w:r>
        <w:rPr>
          <w:lang w:val="en"/>
        </w:rPr>
        <w:t xml:space="preserve"> </w:t>
      </w:r>
      <w:r>
        <w:rPr>
          <w:rStyle w:val="hps"/>
          <w:lang w:val="en"/>
        </w:rPr>
        <w:t>Processor</w:t>
      </w:r>
      <w:r>
        <w:rPr>
          <w:lang w:val="en"/>
        </w:rPr>
        <w:t>/</w:t>
      </w:r>
      <w:r>
        <w:rPr>
          <w:rStyle w:val="hps"/>
          <w:lang w:val="en"/>
        </w:rPr>
        <w:t>CPU</w:t>
      </w:r>
      <w:r>
        <w:rPr>
          <w:lang w:val="en"/>
        </w:rPr>
        <w:t xml:space="preserve"> </w:t>
      </w:r>
      <w:r>
        <w:rPr>
          <w:rStyle w:val="hps"/>
          <w:lang w:val="en"/>
        </w:rPr>
        <w:t>Host</w:t>
      </w:r>
      <w:bookmarkEnd w:id="46"/>
    </w:p>
    <w:p w14:paraId="12BFAD4A" w14:textId="77777777" w:rsidR="0047534E" w:rsidRDefault="0047534E" w:rsidP="0047534E">
      <w:pPr>
        <w:bidi w:val="0"/>
        <w:spacing w:after="240"/>
        <w:rPr>
          <w:lang w:val="en"/>
        </w:rPr>
      </w:pPr>
      <w:r>
        <w:rPr>
          <w:rStyle w:val="hps"/>
          <w:lang w:val="en"/>
        </w:rPr>
        <w:t>We need external control</w:t>
      </w:r>
      <w:r>
        <w:rPr>
          <w:lang w:val="en"/>
        </w:rPr>
        <w:t xml:space="preserve"> to </w:t>
      </w:r>
      <w:r>
        <w:rPr>
          <w:rStyle w:val="hps"/>
          <w:lang w:val="en"/>
        </w:rPr>
        <w:t xml:space="preserve">take care </w:t>
      </w:r>
      <w:r>
        <w:rPr>
          <w:lang w:val="en"/>
        </w:rPr>
        <w:t xml:space="preserve">over </w:t>
      </w:r>
      <w:r>
        <w:rPr>
          <w:rStyle w:val="hps"/>
          <w:lang w:val="en"/>
        </w:rPr>
        <w:t>the input data</w:t>
      </w:r>
      <w:r>
        <w:rPr>
          <w:lang w:val="en"/>
        </w:rPr>
        <w:t xml:space="preserve"> </w:t>
      </w:r>
      <w:r>
        <w:rPr>
          <w:rStyle w:val="hps"/>
          <w:lang w:val="en"/>
        </w:rPr>
        <w:t>stream</w:t>
      </w:r>
      <w:r>
        <w:rPr>
          <w:lang w:val="en"/>
        </w:rPr>
        <w:t xml:space="preserve">, driving it to the </w:t>
      </w:r>
      <w:r>
        <w:rPr>
          <w:rStyle w:val="hps"/>
          <w:lang w:val="en"/>
        </w:rPr>
        <w:t>appropriate</w:t>
      </w:r>
      <w:r>
        <w:rPr>
          <w:lang w:val="en"/>
        </w:rPr>
        <w:t xml:space="preserve"> </w:t>
      </w:r>
      <w:r>
        <w:rPr>
          <w:rStyle w:val="hps"/>
          <w:lang w:val="en"/>
        </w:rPr>
        <w:t>interfaces</w:t>
      </w:r>
      <w:r>
        <w:rPr>
          <w:lang w:val="en"/>
        </w:rPr>
        <w:t xml:space="preserve"> buses and DFEs, </w:t>
      </w:r>
      <w:r>
        <w:rPr>
          <w:rStyle w:val="hps"/>
          <w:lang w:val="en"/>
        </w:rPr>
        <w:t>in the desired order</w:t>
      </w:r>
      <w:r>
        <w:rPr>
          <w:lang w:val="en"/>
        </w:rPr>
        <w:t xml:space="preserve"> to make the output stream</w:t>
      </w:r>
      <w:r w:rsidRPr="0034204A">
        <w:rPr>
          <w:lang w:val="en"/>
        </w:rPr>
        <w:t xml:space="preserve"> </w:t>
      </w:r>
      <w:r>
        <w:rPr>
          <w:lang w:val="en"/>
        </w:rPr>
        <w:t xml:space="preserve">required. </w:t>
      </w:r>
    </w:p>
    <w:p w14:paraId="5E67BC88" w14:textId="77777777" w:rsidR="0047534E" w:rsidRDefault="0047534E" w:rsidP="0047534E">
      <w:pPr>
        <w:bidi w:val="0"/>
        <w:spacing w:after="240"/>
        <w:rPr>
          <w:rStyle w:val="hps"/>
          <w:lang w:val="en"/>
        </w:rPr>
      </w:pPr>
      <w:r>
        <w:rPr>
          <w:rStyle w:val="hps"/>
          <w:lang w:val="en"/>
        </w:rPr>
        <w:t>This</w:t>
      </w:r>
      <w:r>
        <w:rPr>
          <w:lang w:val="en"/>
        </w:rPr>
        <w:t xml:space="preserve"> </w:t>
      </w:r>
      <w:r>
        <w:rPr>
          <w:rStyle w:val="hps"/>
          <w:lang w:val="en"/>
        </w:rPr>
        <w:t>description of</w:t>
      </w:r>
      <w:r>
        <w:rPr>
          <w:lang w:val="en"/>
        </w:rPr>
        <w:t xml:space="preserve"> </w:t>
      </w:r>
      <w:r>
        <w:rPr>
          <w:rStyle w:val="hps"/>
          <w:lang w:val="en"/>
        </w:rPr>
        <w:t>our algorithm</w:t>
      </w:r>
      <w:r>
        <w:rPr>
          <w:lang w:val="en"/>
        </w:rPr>
        <w:t xml:space="preserve"> </w:t>
      </w:r>
      <w:r>
        <w:rPr>
          <w:rStyle w:val="hps"/>
          <w:lang w:val="en"/>
        </w:rPr>
        <w:t>would be done by a Main</w:t>
      </w:r>
      <w:r>
        <w:rPr>
          <w:lang w:val="en"/>
        </w:rPr>
        <w:t xml:space="preserve"> </w:t>
      </w:r>
      <w:r>
        <w:rPr>
          <w:rStyle w:val="hps"/>
          <w:lang w:val="en"/>
        </w:rPr>
        <w:t>processor</w:t>
      </w:r>
      <w:r>
        <w:rPr>
          <w:lang w:val="en"/>
        </w:rPr>
        <w:t xml:space="preserve"> </w:t>
      </w:r>
      <w:r>
        <w:rPr>
          <w:rStyle w:val="hps"/>
          <w:lang w:val="en"/>
        </w:rPr>
        <w:t>platform.</w:t>
      </w:r>
    </w:p>
    <w:p w14:paraId="4CB8A6A4" w14:textId="77777777" w:rsidR="0047534E" w:rsidRDefault="0047534E" w:rsidP="0047534E">
      <w:pPr>
        <w:bidi w:val="0"/>
        <w:spacing w:after="240"/>
        <w:rPr>
          <w:rStyle w:val="hps"/>
          <w:lang w:val="en"/>
        </w:rPr>
      </w:pPr>
      <w:r>
        <w:rPr>
          <w:rStyle w:val="hps"/>
          <w:lang w:val="en"/>
        </w:rPr>
        <w:t>The CPU Host oversees</w:t>
      </w:r>
      <w:r>
        <w:rPr>
          <w:lang w:val="en"/>
        </w:rPr>
        <w:t xml:space="preserve"> </w:t>
      </w:r>
      <w:r>
        <w:rPr>
          <w:rStyle w:val="hps"/>
          <w:lang w:val="en"/>
        </w:rPr>
        <w:t>executing instruction written by the programmer</w:t>
      </w:r>
      <w:r>
        <w:rPr>
          <w:lang w:val="en"/>
        </w:rPr>
        <w:t xml:space="preserve"> </w:t>
      </w:r>
      <w:r>
        <w:rPr>
          <w:rStyle w:val="hps"/>
          <w:lang w:val="en"/>
        </w:rPr>
        <w:t>by witch it manages the passing of data streams to certain DFEs in certain order.</w:t>
      </w:r>
    </w:p>
    <w:p w14:paraId="62DDB75F" w14:textId="77777777" w:rsidR="0047534E" w:rsidRDefault="0047534E" w:rsidP="0047534E">
      <w:pPr>
        <w:bidi w:val="0"/>
        <w:spacing w:after="240"/>
        <w:rPr>
          <w:lang w:val="en"/>
        </w:rPr>
      </w:pPr>
      <w:r>
        <w:rPr>
          <w:rStyle w:val="hps"/>
          <w:lang w:val="en"/>
        </w:rPr>
        <w:t>"C/C++" is the programing language</w:t>
      </w:r>
      <w:r>
        <w:rPr>
          <w:lang w:val="en"/>
        </w:rPr>
        <w:t xml:space="preserve"> </w:t>
      </w:r>
      <w:r>
        <w:rPr>
          <w:rStyle w:val="hps"/>
          <w:lang w:val="en"/>
        </w:rPr>
        <w:t>for the CPU</w:t>
      </w:r>
      <w:r>
        <w:rPr>
          <w:lang w:val="en"/>
        </w:rPr>
        <w:t>.</w:t>
      </w:r>
    </w:p>
    <w:p w14:paraId="6ED09086" w14:textId="77777777" w:rsidR="0047534E" w:rsidRPr="008368F9" w:rsidRDefault="0047534E" w:rsidP="0047534E">
      <w:pPr>
        <w:bidi w:val="0"/>
        <w:spacing w:after="240"/>
        <w:rPr>
          <w:rStyle w:val="hps"/>
          <w:lang w:val="en"/>
        </w:rPr>
      </w:pPr>
      <w:r>
        <w:rPr>
          <w:rStyle w:val="hps"/>
          <w:lang w:val="en"/>
        </w:rPr>
        <w:t>The Maxeler environment</w:t>
      </w:r>
      <w:r w:rsidRPr="008368F9">
        <w:rPr>
          <w:rStyle w:val="hps"/>
          <w:lang w:val="en"/>
        </w:rPr>
        <w:t xml:space="preserve"> generates dataflow implementations which can then be called from the CPU</w:t>
      </w:r>
      <w:r>
        <w:rPr>
          <w:rStyle w:val="hps"/>
          <w:lang w:val="en"/>
        </w:rPr>
        <w:t xml:space="preserve"> </w:t>
      </w:r>
      <w:r w:rsidRPr="008368F9">
        <w:rPr>
          <w:rStyle w:val="hps"/>
          <w:lang w:val="en"/>
        </w:rPr>
        <w:t>via the SLiC interface. The SLiC (Simple Live CPU) interface is an automatically generated interface to</w:t>
      </w:r>
      <w:r>
        <w:rPr>
          <w:rStyle w:val="hps"/>
          <w:lang w:val="en"/>
        </w:rPr>
        <w:t xml:space="preserve"> </w:t>
      </w:r>
      <w:r w:rsidRPr="008368F9">
        <w:rPr>
          <w:rStyle w:val="hps"/>
          <w:lang w:val="en"/>
        </w:rPr>
        <w:t>the dataflow program, making it easy to call dataflow engines from attached CPUs.</w:t>
      </w:r>
    </w:p>
    <w:p w14:paraId="52455CCA" w14:textId="77777777" w:rsidR="0047534E" w:rsidRDefault="0047534E" w:rsidP="0047534E">
      <w:pPr>
        <w:bidi w:val="0"/>
        <w:spacing w:after="240"/>
        <w:rPr>
          <w:rStyle w:val="hps"/>
          <w:lang w:val="en"/>
        </w:rPr>
      </w:pPr>
      <w:r w:rsidRPr="008368F9">
        <w:rPr>
          <w:rStyle w:val="hps"/>
          <w:lang w:val="en"/>
        </w:rPr>
        <w:t>The overall system is managed by MaxelerOS, which sits within Linux and also within the Dataflow</w:t>
      </w:r>
      <w:r>
        <w:rPr>
          <w:rStyle w:val="hps"/>
          <w:lang w:val="en"/>
        </w:rPr>
        <w:t xml:space="preserve"> </w:t>
      </w:r>
      <w:r w:rsidRPr="008368F9">
        <w:rPr>
          <w:rStyle w:val="hps"/>
          <w:lang w:val="en"/>
        </w:rPr>
        <w:t xml:space="preserve">Engine’s manager. </w:t>
      </w:r>
      <w:r>
        <w:rPr>
          <w:rStyle w:val="hps"/>
          <w:lang w:val="en"/>
        </w:rPr>
        <w:br/>
      </w:r>
      <w:r w:rsidRPr="008368F9">
        <w:rPr>
          <w:rStyle w:val="hps"/>
          <w:lang w:val="en"/>
        </w:rPr>
        <w:t>MaxelerOS manages data transfer and dynamic optimization at runtime.</w:t>
      </w:r>
    </w:p>
    <w:p w14:paraId="4A0591D1" w14:textId="77777777" w:rsidR="0047534E" w:rsidRDefault="0047534E" w:rsidP="0047534E">
      <w:pPr>
        <w:bidi w:val="0"/>
        <w:spacing w:after="240"/>
        <w:ind w:left="720"/>
        <w:rPr>
          <w:rStyle w:val="hps"/>
          <w:lang w:val="en"/>
        </w:rPr>
      </w:pPr>
    </w:p>
    <w:p w14:paraId="52B7CFFF" w14:textId="77777777" w:rsidR="0047534E" w:rsidRDefault="0047534E" w:rsidP="0047534E">
      <w:pPr>
        <w:bidi w:val="0"/>
        <w:spacing w:after="240"/>
        <w:ind w:left="720"/>
        <w:rPr>
          <w:rStyle w:val="hps"/>
          <w:lang w:val="en"/>
        </w:rPr>
      </w:pPr>
    </w:p>
    <w:p w14:paraId="70B35801" w14:textId="77777777" w:rsidR="0047534E" w:rsidRDefault="0047534E" w:rsidP="0047534E">
      <w:pPr>
        <w:bidi w:val="0"/>
        <w:spacing w:after="240"/>
        <w:ind w:left="720"/>
        <w:rPr>
          <w:lang w:val="en"/>
        </w:rPr>
      </w:pPr>
    </w:p>
    <w:p w14:paraId="2B440D8F" w14:textId="77777777" w:rsidR="0047534E" w:rsidRPr="001F25E1" w:rsidRDefault="0047534E" w:rsidP="0047534E">
      <w:pPr>
        <w:pStyle w:val="Heading1"/>
        <w:numPr>
          <w:ilvl w:val="0"/>
          <w:numId w:val="3"/>
        </w:numPr>
        <w:bidi w:val="0"/>
        <w:spacing w:after="240"/>
        <w:rPr>
          <w:rStyle w:val="hps"/>
          <w:lang w:val="en"/>
        </w:rPr>
      </w:pPr>
      <w:r w:rsidRPr="001F25E1">
        <w:rPr>
          <w:lang w:val="en"/>
        </w:rPr>
        <w:br w:type="page"/>
      </w:r>
      <w:bookmarkStart w:id="47" w:name="_Toc496792706"/>
      <w:r>
        <w:rPr>
          <w:rStyle w:val="hps"/>
          <w:lang w:val="en"/>
        </w:rPr>
        <w:lastRenderedPageBreak/>
        <w:t>D</w:t>
      </w:r>
      <w:r w:rsidRPr="001F25E1">
        <w:rPr>
          <w:rStyle w:val="hps"/>
          <w:lang w:val="en"/>
        </w:rPr>
        <w:t xml:space="preserve">esign </w:t>
      </w:r>
      <w:r>
        <w:rPr>
          <w:rStyle w:val="hps"/>
          <w:lang w:val="en"/>
        </w:rPr>
        <w:t>C</w:t>
      </w:r>
      <w:r w:rsidRPr="001F25E1">
        <w:rPr>
          <w:rStyle w:val="hps"/>
          <w:lang w:val="en"/>
        </w:rPr>
        <w:t>onsiderations</w:t>
      </w:r>
      <w:bookmarkEnd w:id="47"/>
      <w:r w:rsidRPr="001F25E1">
        <w:rPr>
          <w:rStyle w:val="hps"/>
          <w:lang w:val="en"/>
        </w:rPr>
        <w:t xml:space="preserve"> </w:t>
      </w:r>
    </w:p>
    <w:p w14:paraId="6CC8EFB4" w14:textId="66886F67" w:rsidR="0047534E" w:rsidRDefault="0047534E" w:rsidP="0047534E">
      <w:pPr>
        <w:pStyle w:val="Heading2"/>
        <w:bidi w:val="0"/>
        <w:spacing w:after="240"/>
        <w:ind w:left="1080" w:hanging="1080"/>
        <w:rPr>
          <w:rStyle w:val="hps"/>
        </w:rPr>
      </w:pPr>
      <w:bookmarkStart w:id="48" w:name="_Toc496792707"/>
      <w:r w:rsidRPr="00F2145A">
        <w:t xml:space="preserve">Problem Statement </w:t>
      </w:r>
      <w:r>
        <w:t>&amp;</w:t>
      </w:r>
      <w:r w:rsidRPr="00F2145A">
        <w:t xml:space="preserve"> </w:t>
      </w:r>
      <w:r>
        <w:br/>
        <w:t xml:space="preserve">Addressing </w:t>
      </w:r>
      <w:r w:rsidR="00984FEE">
        <w:t>the</w:t>
      </w:r>
      <w:r>
        <w:t xml:space="preserve"> Challenges</w:t>
      </w:r>
      <w:bookmarkEnd w:id="48"/>
      <w:r>
        <w:t xml:space="preserve"> </w:t>
      </w:r>
    </w:p>
    <w:p w14:paraId="73A0B48A" w14:textId="77777777" w:rsidR="0047534E" w:rsidRDefault="0047534E" w:rsidP="0047534E">
      <w:pPr>
        <w:bidi w:val="0"/>
        <w:spacing w:after="240"/>
      </w:pPr>
      <w:r>
        <w:t xml:space="preserve">The </w:t>
      </w:r>
      <w:r w:rsidRPr="006F62D3">
        <w:t>challenges presented</w:t>
      </w:r>
      <w:r>
        <w:t xml:space="preserve"> in chapter </w:t>
      </w:r>
      <w:r>
        <w:fldChar w:fldCharType="begin"/>
      </w:r>
      <w:r>
        <w:instrText xml:space="preserve"> REF _Ref492584619 \r \h </w:instrText>
      </w:r>
      <w:r>
        <w:fldChar w:fldCharType="separate"/>
      </w:r>
      <w:r>
        <w:rPr>
          <w:cs/>
        </w:rPr>
        <w:t>‎</w:t>
      </w:r>
      <w:r>
        <w:t>2.3</w:t>
      </w:r>
      <w:r>
        <w:fldChar w:fldCharType="end"/>
      </w:r>
      <w:r>
        <w:t xml:space="preserve"> are making it hard for </w:t>
      </w:r>
      <w:r w:rsidRPr="00BF1BCC">
        <w:t>developers and users</w:t>
      </w:r>
      <w:r>
        <w:t xml:space="preserve"> to get </w:t>
      </w:r>
      <w:r w:rsidRPr="006F62D3">
        <w:t xml:space="preserve">accessible ANN frameworks with DEDICATED </w:t>
      </w:r>
      <w:r>
        <w:t xml:space="preserve">platform </w:t>
      </w:r>
      <w:r w:rsidRPr="006F62D3">
        <w:t xml:space="preserve">for </w:t>
      </w:r>
      <w:r>
        <w:t xml:space="preserve">ANNs. </w:t>
      </w:r>
    </w:p>
    <w:p w14:paraId="773AFE8D" w14:textId="77777777" w:rsidR="0047534E" w:rsidRDefault="0047534E" w:rsidP="0047534E">
      <w:pPr>
        <w:pStyle w:val="ListParagraph"/>
        <w:numPr>
          <w:ilvl w:val="0"/>
          <w:numId w:val="10"/>
        </w:numPr>
        <w:spacing w:after="240"/>
      </w:pPr>
      <w:r>
        <w:t>We cannot prune the sheer number of ANN's modules parameters, for this would damage the theoretical correctness of the mathematical model- hence we must enable f</w:t>
      </w:r>
      <w:r w:rsidRPr="00656C8E">
        <w:t xml:space="preserve">lexibility </w:t>
      </w:r>
      <w:r>
        <w:t>each p</w:t>
      </w:r>
      <w:r w:rsidRPr="00656C8E">
        <w:t>arameter</w:t>
      </w:r>
      <w:r>
        <w:t xml:space="preserve"> (</w:t>
      </w:r>
      <w:r>
        <w:fldChar w:fldCharType="begin"/>
      </w:r>
      <w:r>
        <w:instrText xml:space="preserve"> REF _Ref492474957 \r \h </w:instrText>
      </w:r>
      <w:r>
        <w:fldChar w:fldCharType="separate"/>
      </w:r>
      <w:r>
        <w:rPr>
          <w:cs/>
        </w:rPr>
        <w:t>‎</w:t>
      </w:r>
      <w:r>
        <w:t>2.3.1</w:t>
      </w:r>
      <w:r>
        <w:fldChar w:fldCharType="end"/>
      </w:r>
      <w:r>
        <w:t>).</w:t>
      </w:r>
    </w:p>
    <w:p w14:paraId="2D446122" w14:textId="77777777" w:rsidR="0047534E" w:rsidRDefault="0047534E" w:rsidP="0047534E">
      <w:pPr>
        <w:pStyle w:val="ListParagraph"/>
        <w:numPr>
          <w:ilvl w:val="1"/>
          <w:numId w:val="10"/>
        </w:numPr>
        <w:spacing w:after="240"/>
      </w:pPr>
      <w:r>
        <w:t>favoring CPUs</w:t>
      </w:r>
    </w:p>
    <w:p w14:paraId="334F1D35" w14:textId="77777777" w:rsidR="0047534E" w:rsidRDefault="0047534E" w:rsidP="0047534E">
      <w:pPr>
        <w:pStyle w:val="ListParagraph"/>
        <w:numPr>
          <w:ilvl w:val="0"/>
          <w:numId w:val="10"/>
        </w:numPr>
        <w:spacing w:after="240"/>
      </w:pPr>
      <w:r>
        <w:t xml:space="preserve">We do want to enable </w:t>
      </w:r>
      <w:r w:rsidRPr="00D8083A">
        <w:t>Data Type Precision</w:t>
      </w:r>
      <w:r>
        <w:t xml:space="preserve"> with as much control as possible, if only because the potential of optimizing this degree of freedom is a hot topic that can greatly reduce area and logic use while retaining same performances (</w:t>
      </w:r>
      <w:r>
        <w:fldChar w:fldCharType="begin"/>
      </w:r>
      <w:r>
        <w:instrText xml:space="preserve"> REF _Ref492476160 \r \h </w:instrText>
      </w:r>
      <w:r>
        <w:fldChar w:fldCharType="separate"/>
      </w:r>
      <w:r>
        <w:rPr>
          <w:cs/>
        </w:rPr>
        <w:t>‎</w:t>
      </w:r>
      <w:r>
        <w:t>2.3.2</w:t>
      </w:r>
      <w:r>
        <w:fldChar w:fldCharType="end"/>
      </w:r>
      <w:r>
        <w:t xml:space="preserve">). </w:t>
      </w:r>
    </w:p>
    <w:p w14:paraId="7D205B82" w14:textId="77777777" w:rsidR="0047534E" w:rsidRDefault="0047534E" w:rsidP="0047534E">
      <w:pPr>
        <w:pStyle w:val="ListParagraph"/>
        <w:numPr>
          <w:ilvl w:val="1"/>
          <w:numId w:val="10"/>
        </w:numPr>
        <w:spacing w:after="240"/>
      </w:pPr>
      <w:r>
        <w:t>favoring FPGAs</w:t>
      </w:r>
    </w:p>
    <w:p w14:paraId="5D638196" w14:textId="77777777" w:rsidR="0047534E" w:rsidRDefault="0047534E" w:rsidP="0047534E">
      <w:pPr>
        <w:pStyle w:val="ListParagraph"/>
        <w:numPr>
          <w:ilvl w:val="0"/>
          <w:numId w:val="10"/>
        </w:numPr>
        <w:spacing w:after="240"/>
      </w:pPr>
      <w:r>
        <w:t>We do want to compute the neural activation function as optimized as possible, because ANN with non-linear activation function is key for applying machine learning into new fields, so higher speed in core calculation is of upmost importance (</w:t>
      </w:r>
      <w:r>
        <w:fldChar w:fldCharType="begin"/>
      </w:r>
      <w:r>
        <w:instrText xml:space="preserve"> REF _Ref492475072 \r \h </w:instrText>
      </w:r>
      <w:r>
        <w:fldChar w:fldCharType="separate"/>
      </w:r>
      <w:r>
        <w:rPr>
          <w:cs/>
        </w:rPr>
        <w:t>‎</w:t>
      </w:r>
      <w:r>
        <w:t>2.3.3</w:t>
      </w:r>
      <w:r>
        <w:fldChar w:fldCharType="end"/>
      </w:r>
      <w:r>
        <w:t>).</w:t>
      </w:r>
    </w:p>
    <w:p w14:paraId="4D6F3EF8" w14:textId="77777777" w:rsidR="0047534E" w:rsidRDefault="0047534E" w:rsidP="0047534E">
      <w:pPr>
        <w:pStyle w:val="ListParagraph"/>
        <w:numPr>
          <w:ilvl w:val="1"/>
          <w:numId w:val="10"/>
        </w:numPr>
        <w:spacing w:after="240"/>
      </w:pPr>
      <w:r>
        <w:t>favoring FPGAs</w:t>
      </w:r>
    </w:p>
    <w:p w14:paraId="3FCF8404" w14:textId="77777777" w:rsidR="0047534E" w:rsidRDefault="0047534E" w:rsidP="0047534E">
      <w:pPr>
        <w:pStyle w:val="ListParagraph"/>
        <w:numPr>
          <w:ilvl w:val="0"/>
          <w:numId w:val="10"/>
        </w:numPr>
        <w:spacing w:after="240"/>
      </w:pPr>
      <w:r>
        <w:t>There is no escaping from s</w:t>
      </w:r>
      <w:r w:rsidRPr="008A0472">
        <w:t xml:space="preserve">aving </w:t>
      </w:r>
      <w:r>
        <w:t>ANN temporary s</w:t>
      </w:r>
      <w:r w:rsidRPr="008A0472">
        <w:t>tate</w:t>
      </w:r>
      <w:r>
        <w:t xml:space="preserve"> to keep the correctness of the mathematical model (</w:t>
      </w:r>
      <w:r>
        <w:fldChar w:fldCharType="begin"/>
      </w:r>
      <w:r>
        <w:instrText xml:space="preserve"> REF _Ref492474966 \r \h </w:instrText>
      </w:r>
      <w:r>
        <w:fldChar w:fldCharType="separate"/>
      </w:r>
      <w:r>
        <w:rPr>
          <w:cs/>
        </w:rPr>
        <w:t>‎</w:t>
      </w:r>
      <w:r>
        <w:t>2.3.4</w:t>
      </w:r>
      <w:r>
        <w:fldChar w:fldCharType="end"/>
      </w:r>
      <w:r>
        <w:t xml:space="preserve">)– so storing only the valid registers needed for the backpropagation is the minimalist way of approaching this challenge. </w:t>
      </w:r>
      <w:r>
        <w:br/>
        <w:t>Though using GDT containers is easier, close memory like cache or even register-based will suffice.</w:t>
      </w:r>
    </w:p>
    <w:p w14:paraId="170851B7" w14:textId="77777777" w:rsidR="0047534E" w:rsidRDefault="0047534E" w:rsidP="0047534E">
      <w:pPr>
        <w:pStyle w:val="ListParagraph"/>
        <w:numPr>
          <w:ilvl w:val="0"/>
          <w:numId w:val="10"/>
        </w:numPr>
        <w:spacing w:after="240"/>
      </w:pPr>
      <w:r>
        <w:t>We cannot achieve any high speed performance when just pass a single data entry, wait for it to pass and finish feedforward, and the do a backpropagation and correct the ANNs parameters, and only then insert a new data entry.</w:t>
      </w:r>
      <w:r>
        <w:br/>
        <w:t>So we want to apply parallel computing, but there is an intricately when choosing to implement an ANN when data passes through the models as parameters of weights and biases are changing – because the backpropagation will require of us to save the different values of the parameters per data per interaction – a price to heavy on the memory and computation of the model.</w:t>
      </w:r>
      <w:r>
        <w:br/>
        <w:t>We  will use Batch Updating instead – letting multiple data entries pass with same module parameters, before averaging their contribution to the overall correction and applying it via backpropagation. (</w:t>
      </w:r>
      <w:r>
        <w:fldChar w:fldCharType="begin"/>
      </w:r>
      <w:r>
        <w:instrText xml:space="preserve"> REF _Ref492475917 \r \h </w:instrText>
      </w:r>
      <w:r>
        <w:fldChar w:fldCharType="separate"/>
      </w:r>
      <w:r>
        <w:rPr>
          <w:cs/>
        </w:rPr>
        <w:t>‎</w:t>
      </w:r>
      <w:r>
        <w:t>2.3.5</w:t>
      </w:r>
      <w:r>
        <w:fldChar w:fldCharType="end"/>
      </w:r>
      <w:r>
        <w:t>)</w:t>
      </w:r>
    </w:p>
    <w:p w14:paraId="35339F2A" w14:textId="77777777" w:rsidR="0047534E" w:rsidRDefault="0047534E" w:rsidP="0047534E">
      <w:pPr>
        <w:pStyle w:val="ListParagraph"/>
        <w:numPr>
          <w:ilvl w:val="1"/>
          <w:numId w:val="10"/>
        </w:numPr>
        <w:spacing w:after="240"/>
      </w:pPr>
      <w:r>
        <w:t>this opens our design up to a pipeline as the preferred method, provided we have enough space resources.</w:t>
      </w:r>
    </w:p>
    <w:p w14:paraId="186DE541" w14:textId="77777777" w:rsidR="0047534E" w:rsidRDefault="0047534E" w:rsidP="0047534E">
      <w:pPr>
        <w:pStyle w:val="ListParagraph"/>
        <w:numPr>
          <w:ilvl w:val="1"/>
          <w:numId w:val="10"/>
        </w:numPr>
        <w:spacing w:after="240"/>
      </w:pPr>
      <w:r>
        <w:t xml:space="preserve">If we do not have enough space resources, a fast spatial-scheduler-like method is best method, but this is only after we knew concurrent design is over the available area – and beyond the scope of this project </w:t>
      </w:r>
    </w:p>
    <w:p w14:paraId="4B009DAB" w14:textId="69A92998" w:rsidR="0047534E" w:rsidRDefault="0047534E" w:rsidP="0047534E">
      <w:pPr>
        <w:pStyle w:val="ListParagraph"/>
        <w:numPr>
          <w:ilvl w:val="0"/>
          <w:numId w:val="10"/>
        </w:numPr>
        <w:spacing w:after="240"/>
      </w:pPr>
      <w:r>
        <w:t>We do want to enable as much data set formats with the most convenient API that will give users ability to insert their own pre &amp; post process stages, knowing ANN are widely used (</w:t>
      </w:r>
      <w:r>
        <w:fldChar w:fldCharType="begin"/>
      </w:r>
      <w:r>
        <w:instrText xml:space="preserve"> REF _Ref492475172 \r \h </w:instrText>
      </w:r>
      <w:r>
        <w:fldChar w:fldCharType="separate"/>
      </w:r>
      <w:r>
        <w:rPr>
          <w:cs/>
        </w:rPr>
        <w:t>‎</w:t>
      </w:r>
      <w:r>
        <w:t>2.3.6</w:t>
      </w:r>
      <w:r>
        <w:fldChar w:fldCharType="end"/>
      </w:r>
      <w:r>
        <w:t xml:space="preserve">). Having a rigid ANN will not enable user to </w:t>
      </w:r>
      <w:r w:rsidR="00984FEE">
        <w:t>use out solution.</w:t>
      </w:r>
      <w:r>
        <w:t xml:space="preserve"> </w:t>
      </w:r>
    </w:p>
    <w:p w14:paraId="71AD85A8" w14:textId="7D69B73D" w:rsidR="0047534E" w:rsidRDefault="0047534E" w:rsidP="0047534E">
      <w:pPr>
        <w:pStyle w:val="ListParagraph"/>
        <w:numPr>
          <w:ilvl w:val="1"/>
          <w:numId w:val="10"/>
        </w:numPr>
        <w:spacing w:after="240"/>
      </w:pPr>
      <w:r>
        <w:t>favoring CPUs</w:t>
      </w:r>
    </w:p>
    <w:p w14:paraId="5BA79C97" w14:textId="79902139" w:rsidR="0047534E" w:rsidRDefault="0047534E">
      <w:pPr>
        <w:bidi w:val="0"/>
        <w:spacing w:after="200" w:line="276" w:lineRule="auto"/>
        <w:ind w:left="0"/>
      </w:pPr>
      <w:r>
        <w:br w:type="page"/>
      </w:r>
    </w:p>
    <w:p w14:paraId="73985099" w14:textId="77777777" w:rsidR="0047534E" w:rsidRDefault="0047534E" w:rsidP="0047534E">
      <w:pPr>
        <w:pStyle w:val="Heading2"/>
        <w:bidi w:val="0"/>
        <w:spacing w:after="240"/>
        <w:ind w:left="1080" w:hanging="1080"/>
        <w:rPr>
          <w:rStyle w:val="hps"/>
        </w:rPr>
      </w:pPr>
      <w:bookmarkStart w:id="49" w:name="_Toc496792708"/>
      <w:r w:rsidRPr="00F2145A">
        <w:lastRenderedPageBreak/>
        <w:t>Overview of Existing Solutions</w:t>
      </w:r>
      <w:bookmarkEnd w:id="49"/>
    </w:p>
    <w:p w14:paraId="3558E3C9" w14:textId="77777777" w:rsidR="0047534E" w:rsidRPr="00CC4F80" w:rsidRDefault="0047534E" w:rsidP="0047534E">
      <w:pPr>
        <w:pStyle w:val="Heading3"/>
        <w:bidi w:val="0"/>
      </w:pPr>
      <w:bookmarkStart w:id="50" w:name="_Toc496792709"/>
      <w:r>
        <w:t>Not Using Deep Learning Software Libraries</w:t>
      </w:r>
      <w:bookmarkEnd w:id="50"/>
    </w:p>
    <w:p w14:paraId="2E276692" w14:textId="77777777" w:rsidR="0047534E" w:rsidRDefault="0047534E" w:rsidP="0047534E">
      <w:pPr>
        <w:bidi w:val="0"/>
        <w:spacing w:after="240"/>
      </w:pPr>
      <w:r>
        <w:t>Most of the popular deep learning libraries have interface for Python, followed by Lua, Java and Matlab like: Caffe, DeepLearning4j, TensorFlow, Theano and Torch.</w:t>
      </w:r>
    </w:p>
    <w:p w14:paraId="3896ACA2" w14:textId="77777777" w:rsidR="0047534E" w:rsidRDefault="0047534E" w:rsidP="0047534E">
      <w:pPr>
        <w:pStyle w:val="ListParagraph"/>
        <w:spacing w:after="240"/>
        <w:ind w:left="444"/>
      </w:pPr>
      <w:r>
        <w:t>TensorFlow, for example,</w:t>
      </w:r>
      <w:r w:rsidRPr="00CD2B29">
        <w:t xml:space="preserve"> an open source software library for numerical computation using DataFlow graphs</w:t>
      </w:r>
      <w:r>
        <w:t xml:space="preserve"> (as explained in section </w:t>
      </w:r>
      <w:r>
        <w:fldChar w:fldCharType="begin"/>
      </w:r>
      <w:r>
        <w:instrText xml:space="preserve"> REF _Ref477953784 \r \h </w:instrText>
      </w:r>
      <w:r>
        <w:fldChar w:fldCharType="separate"/>
      </w:r>
      <w:r>
        <w:rPr>
          <w:cs/>
        </w:rPr>
        <w:t>‎</w:t>
      </w:r>
      <w:r>
        <w:t>4.3.1</w:t>
      </w:r>
      <w:r>
        <w:fldChar w:fldCharType="end"/>
      </w:r>
      <w:r>
        <w:t>)</w:t>
      </w:r>
      <w:r w:rsidRPr="00CD2B29">
        <w:t>. Nodes in the graph represent mathematical operations, while graph edges represent multi-dimensional data arrays (aka tensors) communicated between them. The flexible architecture allows you to deploy computation to one or more CPUs or GPUs in a desktop, server, or mobile device with a single API.</w:t>
      </w:r>
      <w:r>
        <w:t xml:space="preserve"> </w:t>
      </w:r>
      <w:r>
        <w:br/>
      </w:r>
      <w:r w:rsidRPr="00CD2B29">
        <w:t>Meaning it’s a code library performing Single Instruction on Multipl</w:t>
      </w:r>
      <w:r>
        <w:t>e Data at most when using GPUs</w:t>
      </w:r>
      <w:r w:rsidRPr="00CD2B29">
        <w:t xml:space="preserve"> instead of CPU\s</w:t>
      </w:r>
      <w:r>
        <w:t>.</w:t>
      </w:r>
    </w:p>
    <w:p w14:paraId="0769822B" w14:textId="77777777" w:rsidR="0047534E" w:rsidRDefault="0047534E" w:rsidP="0047534E">
      <w:pPr>
        <w:bidi w:val="0"/>
        <w:spacing w:after="240"/>
      </w:pPr>
      <w:r>
        <w:t>T</w:t>
      </w:r>
      <w:r w:rsidRPr="00E72823">
        <w:t xml:space="preserve">hose </w:t>
      </w:r>
      <w:r>
        <w:t xml:space="preserve">method enables parallel computing and even distributed computing over many CPUs, and shows fast results when data set is large enough. </w:t>
      </w:r>
      <w:r>
        <w:br/>
      </w:r>
      <w:r>
        <w:br/>
        <w:t xml:space="preserve">But we dropped those solutions, Given the fact that arithmetic calculation is done by a general purposed CPU – </w:t>
      </w:r>
      <w:r>
        <w:rPr>
          <w:b/>
          <w:bCs/>
        </w:rPr>
        <w:t>and it is far more inferior when compared to dedicated hardware integrated circuits</w:t>
      </w:r>
      <w:r>
        <w:t xml:space="preserve"> (overheads from the machine level like generic multi-purpose ALU, data dependencies, cache utilization, and OS management).</w:t>
      </w:r>
    </w:p>
    <w:p w14:paraId="75B371C0" w14:textId="77777777" w:rsidR="0047534E" w:rsidRPr="00CC4F80" w:rsidRDefault="0047534E" w:rsidP="0047534E">
      <w:pPr>
        <w:pStyle w:val="Heading3"/>
        <w:bidi w:val="0"/>
      </w:pPr>
      <w:bookmarkStart w:id="51" w:name="_Toc496792710"/>
      <w:r>
        <w:t>Not Using FPGAs Explosively</w:t>
      </w:r>
      <w:bookmarkEnd w:id="51"/>
    </w:p>
    <w:p w14:paraId="001FD38E" w14:textId="77777777" w:rsidR="0047534E" w:rsidRDefault="0047534E" w:rsidP="0047534E">
      <w:pPr>
        <w:bidi w:val="0"/>
        <w:spacing w:after="240"/>
      </w:pPr>
      <w:r>
        <w:t xml:space="preserve">This train of thought will properly outperform any other implementation: </w:t>
      </w:r>
      <w:r>
        <w:br/>
        <w:t xml:space="preserve">FPGA based reconfigurable computing architectures are well-suited to implement ANNs as one can exploit the concurrency and rapidly reconfigure to adapt the weights and topologies of an ANN. </w:t>
      </w:r>
    </w:p>
    <w:p w14:paraId="6003AB5A" w14:textId="77777777" w:rsidR="0047534E" w:rsidRDefault="0047534E" w:rsidP="0047534E">
      <w:pPr>
        <w:bidi w:val="0"/>
        <w:spacing w:after="240"/>
        <w:rPr>
          <w:rStyle w:val="hps"/>
        </w:rPr>
      </w:pPr>
      <w:r>
        <w:t>But integration and data traffic management will deem too complex and rigid for developers. Not to mention that adding pre/post pressing stages will be hard to program and won't be dynamically added with ease.</w:t>
      </w:r>
      <w:r>
        <w:rPr>
          <w:rStyle w:val="hps"/>
        </w:rPr>
        <w:br/>
      </w:r>
    </w:p>
    <w:p w14:paraId="07D18174" w14:textId="77777777" w:rsidR="0047534E" w:rsidRPr="0020539E" w:rsidRDefault="0047534E" w:rsidP="0047534E">
      <w:pPr>
        <w:bidi w:val="0"/>
        <w:spacing w:after="240"/>
        <w:rPr>
          <w:rStyle w:val="hps"/>
        </w:rPr>
      </w:pPr>
      <w:r>
        <w:rPr>
          <w:rStyle w:val="hps"/>
        </w:rPr>
        <w:t>The sheer complexity of an overall FPGA system is beyond the scope of this project, and the fact that there are no easily found HDL source codes leads this solution irrelevant.</w:t>
      </w:r>
    </w:p>
    <w:p w14:paraId="54FB9C83" w14:textId="0B6CC378" w:rsidR="0047534E" w:rsidRDefault="008B30B7" w:rsidP="008B30B7">
      <w:pPr>
        <w:pStyle w:val="Heading2"/>
        <w:bidi w:val="0"/>
      </w:pPr>
      <w:bookmarkStart w:id="52" w:name="_Toc496792711"/>
      <w:r>
        <w:t>L</w:t>
      </w:r>
      <w:r w:rsidRPr="008B30B7">
        <w:t xml:space="preserve">eading to the </w:t>
      </w:r>
      <w:r>
        <w:t>Best Design</w:t>
      </w:r>
      <w:bookmarkEnd w:id="52"/>
    </w:p>
    <w:p w14:paraId="44BC1B96" w14:textId="77777777" w:rsidR="0047534E" w:rsidRDefault="0047534E" w:rsidP="0047534E">
      <w:pPr>
        <w:bidi w:val="0"/>
        <w:spacing w:after="240"/>
      </w:pPr>
      <w:r>
        <w:t xml:space="preserve">Our main </w:t>
      </w:r>
      <w:r w:rsidRPr="009416B4">
        <w:t>thinking behind the design</w:t>
      </w:r>
      <w:r>
        <w:t>, is that we can use both FPGAs and CPUs together:</w:t>
      </w:r>
      <w:r>
        <w:br/>
      </w:r>
      <w:r w:rsidRPr="00995880">
        <w:rPr>
          <w:i/>
          <w:iCs/>
        </w:rPr>
        <w:t xml:space="preserve">use task division </w:t>
      </w:r>
      <w:r>
        <w:rPr>
          <w:i/>
          <w:iCs/>
        </w:rPr>
        <w:t xml:space="preserve">for </w:t>
      </w:r>
      <w:r w:rsidRPr="00995880">
        <w:rPr>
          <w:i/>
          <w:iCs/>
        </w:rPr>
        <w:t xml:space="preserve">a heterogenic dataflow system </w:t>
      </w:r>
      <w:r>
        <w:rPr>
          <w:i/>
          <w:iCs/>
        </w:rPr>
        <w:t xml:space="preserve">on </w:t>
      </w:r>
      <w:r w:rsidRPr="00995880">
        <w:rPr>
          <w:i/>
          <w:iCs/>
        </w:rPr>
        <w:t>each platform's best side</w:t>
      </w:r>
      <w:r>
        <w:rPr>
          <w:i/>
          <w:iCs/>
        </w:rPr>
        <w:t xml:space="preserve"> only</w:t>
      </w:r>
      <w:r>
        <w:t xml:space="preserve">. </w:t>
      </w:r>
      <w:r>
        <w:br/>
        <w:t>(not fully implement the system only of FPGAs or only on CPU).</w:t>
      </w:r>
    </w:p>
    <w:p w14:paraId="7F7B1CE2" w14:textId="77777777" w:rsidR="0047534E" w:rsidRDefault="0047534E" w:rsidP="0047534E">
      <w:pPr>
        <w:pStyle w:val="ListParagraph"/>
        <w:numPr>
          <w:ilvl w:val="0"/>
          <w:numId w:val="9"/>
        </w:numPr>
        <w:spacing w:after="240"/>
      </w:pPr>
      <w:r w:rsidRPr="009460BA">
        <w:t xml:space="preserve">The </w:t>
      </w:r>
      <w:r>
        <w:t xml:space="preserve">heavy </w:t>
      </w:r>
      <w:r w:rsidRPr="009460BA">
        <w:t xml:space="preserve">ANN's core calculations </w:t>
      </w:r>
      <w:r>
        <w:t xml:space="preserve">of </w:t>
      </w:r>
      <w:r w:rsidRPr="009460BA">
        <w:t>Feedforward and Backpropagations</w:t>
      </w:r>
      <w:r>
        <w:t xml:space="preserve"> can be </w:t>
      </w:r>
      <w:r w:rsidRPr="009460BA">
        <w:t xml:space="preserve">implemented over </w:t>
      </w:r>
      <w:r>
        <w:t>FPGAs. Thereby e</w:t>
      </w:r>
      <w:r w:rsidRPr="00320FAA">
        <w:t>xploit</w:t>
      </w:r>
      <w:r>
        <w:t>ing</w:t>
      </w:r>
      <w:r w:rsidRPr="00320FAA">
        <w:t xml:space="preserve"> the concurrency </w:t>
      </w:r>
      <w:r>
        <w:t xml:space="preserve">of ANNs via a computational logic pipeline for a </w:t>
      </w:r>
      <w:r w:rsidRPr="009460BA">
        <w:t xml:space="preserve">complete parallel spatial structure of a stream </w:t>
      </w:r>
      <w:r>
        <w:t>d</w:t>
      </w:r>
      <w:r w:rsidRPr="009460BA">
        <w:t xml:space="preserve">ataflow </w:t>
      </w:r>
      <w:r>
        <w:t>e</w:t>
      </w:r>
      <w:r w:rsidRPr="009460BA">
        <w:t>ngine</w:t>
      </w:r>
      <w:r>
        <w:t xml:space="preserve">. </w:t>
      </w:r>
    </w:p>
    <w:p w14:paraId="311010AD" w14:textId="77777777" w:rsidR="0047534E" w:rsidRDefault="0047534E" w:rsidP="0047534E">
      <w:pPr>
        <w:pStyle w:val="ListParagraph"/>
        <w:numPr>
          <w:ilvl w:val="0"/>
          <w:numId w:val="9"/>
        </w:numPr>
        <w:spacing w:after="240"/>
      </w:pPr>
      <w:r w:rsidRPr="009460BA">
        <w:t xml:space="preserve">The </w:t>
      </w:r>
      <w:r>
        <w:t>orchestration of data movement and pre/post processing could be done by a</w:t>
      </w:r>
      <w:r w:rsidRPr="009460BA">
        <w:t xml:space="preserve"> </w:t>
      </w:r>
      <w:r>
        <w:t xml:space="preserve">CPU -managing and scheduling </w:t>
      </w:r>
      <w:r w:rsidRPr="009460BA">
        <w:t>the entire ANN phases</w:t>
      </w:r>
      <w:r>
        <w:t>.</w:t>
      </w:r>
    </w:p>
    <w:p w14:paraId="0B5FF445" w14:textId="577C41F8" w:rsidR="0047534E" w:rsidRDefault="0047534E" w:rsidP="0047534E">
      <w:pPr>
        <w:pStyle w:val="Heading2"/>
        <w:bidi w:val="0"/>
      </w:pPr>
      <w:r>
        <w:br w:type="page"/>
      </w:r>
    </w:p>
    <w:p w14:paraId="0B61F2DC" w14:textId="77777777" w:rsidR="0047534E" w:rsidRDefault="0047534E" w:rsidP="0047534E">
      <w:pPr>
        <w:pStyle w:val="Heading1"/>
        <w:numPr>
          <w:ilvl w:val="0"/>
          <w:numId w:val="3"/>
        </w:numPr>
        <w:bidi w:val="0"/>
        <w:spacing w:after="240"/>
      </w:pPr>
      <w:bookmarkStart w:id="53" w:name="_Toc496792712"/>
      <w:r w:rsidRPr="00694B72">
        <w:lastRenderedPageBreak/>
        <w:t>Proposed Solution</w:t>
      </w:r>
      <w:bookmarkEnd w:id="53"/>
    </w:p>
    <w:p w14:paraId="47AE9180" w14:textId="77777777" w:rsidR="0047534E" w:rsidRDefault="0047534E" w:rsidP="0047534E">
      <w:pPr>
        <w:bidi w:val="0"/>
        <w:spacing w:after="240"/>
      </w:pPr>
      <w:r>
        <w:t xml:space="preserve">Field Programmable Gate Array (FPGA) based reconfigurable computing architectures are well-suited to implement ANNs as one can exploit the concurrency and rapidly reconfigure to adapt the weights and topologies of an ANN. </w:t>
      </w:r>
    </w:p>
    <w:p w14:paraId="0F10C274" w14:textId="77777777" w:rsidR="0047534E" w:rsidRDefault="0047534E" w:rsidP="0047534E">
      <w:pPr>
        <w:bidi w:val="0"/>
        <w:spacing w:after="240"/>
      </w:pPr>
      <w:r>
        <w:t>But data traffic overheads and management will deem too price for developers. Not to mention that adding pre/post pressing stages will be hard to program and won't be dynamically added with ease.</w:t>
      </w:r>
    </w:p>
    <w:p w14:paraId="1100A5A6" w14:textId="77777777" w:rsidR="0047534E" w:rsidRDefault="0047534E" w:rsidP="0047534E">
      <w:pPr>
        <w:bidi w:val="0"/>
        <w:spacing w:after="240"/>
      </w:pPr>
    </w:p>
    <w:p w14:paraId="60DF8C0C" w14:textId="77777777" w:rsidR="0047534E" w:rsidRDefault="0047534E" w:rsidP="0047534E">
      <w:pPr>
        <w:bidi w:val="0"/>
        <w:spacing w:after="240"/>
      </w:pPr>
      <w:r>
        <w:t xml:space="preserve">Thus, we shall combine a </w:t>
      </w:r>
      <w:r w:rsidRPr="003D5905">
        <w:rPr>
          <w:b/>
          <w:bCs/>
        </w:rPr>
        <w:t>heterogeneous system</w:t>
      </w:r>
      <w:r>
        <w:t xml:space="preserve">: a CPU to handle data traffics to/from the hardware ANN. </w:t>
      </w:r>
    </w:p>
    <w:p w14:paraId="7B0C91C8" w14:textId="77777777" w:rsidR="0047534E" w:rsidRDefault="0047534E" w:rsidP="0047534E">
      <w:pPr>
        <w:bidi w:val="0"/>
        <w:spacing w:after="240"/>
      </w:pPr>
    </w:p>
    <w:p w14:paraId="2C41954D" w14:textId="77777777" w:rsidR="0047534E" w:rsidRDefault="0047534E" w:rsidP="0047534E">
      <w:pPr>
        <w:bidi w:val="0"/>
        <w:spacing w:after="240"/>
      </w:pPr>
      <w:r>
        <w:t xml:space="preserve">Luckily, </w:t>
      </w:r>
      <w:r w:rsidRPr="005B03D1">
        <w:t>Maxeler Platform's approach fully epitomizes this endeavor</w:t>
      </w:r>
      <w:r>
        <w:t>!</w:t>
      </w:r>
      <w:r w:rsidRPr="005B03D1">
        <w:t xml:space="preserve"> enabling complete development in both a strong multi-core Host CPU, and an array of FPGA kernels.</w:t>
      </w:r>
    </w:p>
    <w:p w14:paraId="6B097753" w14:textId="77777777" w:rsidR="0047534E" w:rsidRDefault="0047534E" w:rsidP="0047534E">
      <w:pPr>
        <w:bidi w:val="0"/>
        <w:spacing w:after="240"/>
      </w:pPr>
    </w:p>
    <w:p w14:paraId="65338883" w14:textId="77777777" w:rsidR="0047534E" w:rsidRDefault="0047534E" w:rsidP="0047534E">
      <w:pPr>
        <w:bidi w:val="0"/>
        <w:spacing w:after="240"/>
      </w:pPr>
      <w:r>
        <w:t>The we can achieve a maximum performance ANN framework. None of which is available today!</w:t>
      </w:r>
    </w:p>
    <w:p w14:paraId="0508F005" w14:textId="77777777" w:rsidR="0047534E" w:rsidRPr="002F29EF" w:rsidRDefault="0047534E" w:rsidP="0047534E">
      <w:pPr>
        <w:bidi w:val="0"/>
        <w:spacing w:after="240"/>
      </w:pPr>
    </w:p>
    <w:p w14:paraId="42ECAEE8" w14:textId="77777777" w:rsidR="0047534E" w:rsidRDefault="0047534E" w:rsidP="0047534E">
      <w:pPr>
        <w:pStyle w:val="Heading2"/>
        <w:bidi w:val="0"/>
        <w:spacing w:after="240"/>
        <w:ind w:left="1080" w:hanging="1080"/>
        <w:rPr>
          <w:rStyle w:val="hps"/>
        </w:rPr>
      </w:pPr>
      <w:bookmarkStart w:id="54" w:name="_Toc496792713"/>
      <w:r>
        <w:t>Concept</w:t>
      </w:r>
      <w:bookmarkEnd w:id="54"/>
    </w:p>
    <w:p w14:paraId="0CFED1E0" w14:textId="77777777" w:rsidR="0047534E" w:rsidRDefault="0047534E" w:rsidP="0047534E">
      <w:pPr>
        <w:pStyle w:val="Heading3"/>
        <w:bidi w:val="0"/>
        <w:spacing w:after="240"/>
      </w:pPr>
      <w:bookmarkStart w:id="55" w:name="_Toc496792714"/>
      <w:r>
        <w:t xml:space="preserve">Our Goals: Plan a Fully Connected ANN Hardware Generic Building Blocks and Implement it over the </w:t>
      </w:r>
      <w:r w:rsidRPr="005B03D1">
        <w:t>Maxeler</w:t>
      </w:r>
      <w:bookmarkEnd w:id="55"/>
    </w:p>
    <w:p w14:paraId="26C63ED1" w14:textId="77777777" w:rsidR="0047534E" w:rsidRPr="00FC38D2" w:rsidRDefault="0047534E" w:rsidP="0047534E">
      <w:pPr>
        <w:bidi w:val="0"/>
        <w:spacing w:after="240"/>
      </w:pPr>
      <w:r>
        <w:rPr>
          <w:noProof/>
        </w:rPr>
        <w:drawing>
          <wp:inline distT="0" distB="0" distL="0" distR="0" wp14:anchorId="4343C2EE" wp14:editId="1999F0BE">
            <wp:extent cx="5274310" cy="2858770"/>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5274310" cy="2858770"/>
                    </a:xfrm>
                    <a:prstGeom prst="rect">
                      <a:avLst/>
                    </a:prstGeom>
                  </pic:spPr>
                </pic:pic>
              </a:graphicData>
            </a:graphic>
          </wp:inline>
        </w:drawing>
      </w:r>
    </w:p>
    <w:p w14:paraId="1E64937F" w14:textId="77777777" w:rsidR="0047534E" w:rsidRPr="002F48F2" w:rsidRDefault="0047534E" w:rsidP="0047534E">
      <w:pPr>
        <w:bidi w:val="0"/>
        <w:spacing w:after="240"/>
      </w:pPr>
      <w:r>
        <w:lastRenderedPageBreak/>
        <w:t>With the following on mind:</w:t>
      </w:r>
    </w:p>
    <w:p w14:paraId="137B3220" w14:textId="77777777" w:rsidR="0047534E" w:rsidRPr="006E174A" w:rsidRDefault="0047534E" w:rsidP="0047534E">
      <w:pPr>
        <w:pStyle w:val="ListParagraph"/>
        <w:numPr>
          <w:ilvl w:val="0"/>
          <w:numId w:val="4"/>
        </w:numPr>
        <w:spacing w:after="240"/>
      </w:pPr>
      <w:r w:rsidRPr="006E174A">
        <w:t>Parallel Data Flow Engines ANN in Hardware</w:t>
      </w:r>
    </w:p>
    <w:p w14:paraId="783EB7EF" w14:textId="77777777" w:rsidR="0047534E" w:rsidRPr="006E174A" w:rsidRDefault="0047534E" w:rsidP="0047534E">
      <w:pPr>
        <w:pStyle w:val="ListParagraph"/>
        <w:numPr>
          <w:ilvl w:val="0"/>
          <w:numId w:val="4"/>
        </w:numPr>
        <w:spacing w:after="240"/>
        <w:rPr>
          <w:rtl/>
        </w:rPr>
      </w:pPr>
      <w:r w:rsidRPr="006E174A">
        <w:t>Creating a Generic Building Block for AI architectures</w:t>
      </w:r>
    </w:p>
    <w:p w14:paraId="19234283" w14:textId="77777777" w:rsidR="0047534E" w:rsidRPr="006E174A" w:rsidRDefault="0047534E" w:rsidP="0047534E">
      <w:pPr>
        <w:pStyle w:val="ListParagraph"/>
        <w:numPr>
          <w:ilvl w:val="1"/>
          <w:numId w:val="4"/>
        </w:numPr>
        <w:spacing w:after="240"/>
        <w:rPr>
          <w:rtl/>
        </w:rPr>
      </w:pPr>
      <w:r w:rsidRPr="006E174A">
        <w:t>Supporting Pre\Post data analysis or feature extractions</w:t>
      </w:r>
    </w:p>
    <w:p w14:paraId="78BB6AA3" w14:textId="77777777" w:rsidR="0047534E" w:rsidRPr="006E174A" w:rsidRDefault="0047534E" w:rsidP="0047534E">
      <w:pPr>
        <w:pStyle w:val="ListParagraph"/>
        <w:numPr>
          <w:ilvl w:val="1"/>
          <w:numId w:val="4"/>
        </w:numPr>
        <w:spacing w:after="240"/>
        <w:rPr>
          <w:rtl/>
        </w:rPr>
      </w:pPr>
      <w:r w:rsidRPr="006E174A">
        <w:t>different activation functions</w:t>
      </w:r>
    </w:p>
    <w:p w14:paraId="48F6E141" w14:textId="77777777" w:rsidR="0047534E" w:rsidRPr="006E174A" w:rsidRDefault="0047534E" w:rsidP="0047534E">
      <w:pPr>
        <w:pStyle w:val="ListParagraph"/>
        <w:numPr>
          <w:ilvl w:val="0"/>
          <w:numId w:val="4"/>
        </w:numPr>
        <w:spacing w:after="240"/>
        <w:rPr>
          <w:rtl/>
        </w:rPr>
      </w:pPr>
      <w:r w:rsidRPr="006E174A">
        <w:t xml:space="preserve">Generic AI API </w:t>
      </w:r>
    </w:p>
    <w:p w14:paraId="422C6623" w14:textId="77777777" w:rsidR="0047534E" w:rsidRPr="006E174A" w:rsidRDefault="0047534E" w:rsidP="0047534E">
      <w:pPr>
        <w:pStyle w:val="ListParagraph"/>
        <w:numPr>
          <w:ilvl w:val="1"/>
          <w:numId w:val="4"/>
        </w:numPr>
        <w:spacing w:after="240"/>
        <w:rPr>
          <w:rtl/>
        </w:rPr>
      </w:pPr>
      <w:r w:rsidRPr="006E174A">
        <w:t>Loading and Exporting AI parameters for different tasks</w:t>
      </w:r>
    </w:p>
    <w:p w14:paraId="3C57194B" w14:textId="77777777" w:rsidR="0047534E" w:rsidRPr="006E174A" w:rsidRDefault="0047534E" w:rsidP="0047534E">
      <w:pPr>
        <w:pStyle w:val="ListParagraph"/>
        <w:numPr>
          <w:ilvl w:val="1"/>
          <w:numId w:val="4"/>
        </w:numPr>
        <w:spacing w:after="240"/>
        <w:rPr>
          <w:rtl/>
        </w:rPr>
      </w:pPr>
      <w:r w:rsidRPr="006E174A">
        <w:t>Controlling Database partition and Epoch sizes</w:t>
      </w:r>
    </w:p>
    <w:p w14:paraId="74721E25" w14:textId="77777777" w:rsidR="0047534E" w:rsidRPr="006E174A" w:rsidRDefault="0047534E" w:rsidP="0047534E">
      <w:pPr>
        <w:pStyle w:val="ListParagraph"/>
        <w:numPr>
          <w:ilvl w:val="0"/>
          <w:numId w:val="4"/>
        </w:numPr>
        <w:spacing w:after="240"/>
        <w:rPr>
          <w:rtl/>
        </w:rPr>
      </w:pPr>
      <w:r w:rsidRPr="006E174A">
        <w:t>CPU Controller oversees training and outputting</w:t>
      </w:r>
    </w:p>
    <w:p w14:paraId="58FB71B8" w14:textId="77777777" w:rsidR="0047534E" w:rsidRPr="006E174A" w:rsidRDefault="0047534E" w:rsidP="0047534E">
      <w:pPr>
        <w:pStyle w:val="ListParagraph"/>
        <w:numPr>
          <w:ilvl w:val="1"/>
          <w:numId w:val="4"/>
        </w:numPr>
        <w:spacing w:after="240"/>
        <w:rPr>
          <w:rtl/>
        </w:rPr>
      </w:pPr>
      <w:r w:rsidRPr="006E174A">
        <w:t>C++ Host Code calls the ANN</w:t>
      </w:r>
    </w:p>
    <w:p w14:paraId="4146787C" w14:textId="77777777" w:rsidR="0047534E" w:rsidRPr="006E174A" w:rsidRDefault="0047534E" w:rsidP="0047534E">
      <w:pPr>
        <w:pStyle w:val="ListParagraph"/>
        <w:numPr>
          <w:ilvl w:val="0"/>
          <w:numId w:val="4"/>
        </w:numPr>
        <w:spacing w:after="240"/>
        <w:rPr>
          <w:rtl/>
        </w:rPr>
      </w:pPr>
      <w:r w:rsidRPr="006E174A">
        <w:t>Comprehensive Statistical Learning Report</w:t>
      </w:r>
      <w:r>
        <w:t xml:space="preserve"> on ANN</w:t>
      </w:r>
    </w:p>
    <w:p w14:paraId="47890251" w14:textId="77777777" w:rsidR="0047534E" w:rsidRPr="006E174A" w:rsidRDefault="0047534E" w:rsidP="0047534E">
      <w:pPr>
        <w:bidi w:val="0"/>
        <w:spacing w:after="240"/>
      </w:pPr>
    </w:p>
    <w:p w14:paraId="6E2AAC06" w14:textId="77777777" w:rsidR="0047534E" w:rsidRDefault="0047534E" w:rsidP="0047534E">
      <w:pPr>
        <w:pStyle w:val="Heading2"/>
        <w:bidi w:val="0"/>
        <w:spacing w:after="240"/>
        <w:ind w:left="1080" w:hanging="1080"/>
      </w:pPr>
      <w:bookmarkStart w:id="56" w:name="_Toc496792715"/>
      <w:r w:rsidRPr="006D3C1D">
        <w:t>Architecture</w:t>
      </w:r>
      <w:bookmarkEnd w:id="56"/>
    </w:p>
    <w:p w14:paraId="761650C5" w14:textId="77777777" w:rsidR="0047534E" w:rsidRPr="00B66963" w:rsidRDefault="0047534E" w:rsidP="0047534E">
      <w:pPr>
        <w:bidi w:val="0"/>
        <w:spacing w:after="240"/>
      </w:pPr>
      <w:r w:rsidRPr="00B66963">
        <w:t>the fundamental structures of our system and the discipline of creating such structures are as follows:</w:t>
      </w:r>
    </w:p>
    <w:p w14:paraId="512599AA" w14:textId="77777777" w:rsidR="0047534E" w:rsidRDefault="0047534E" w:rsidP="0047534E">
      <w:pPr>
        <w:pStyle w:val="Heading3"/>
        <w:bidi w:val="0"/>
        <w:spacing w:after="240"/>
      </w:pPr>
      <w:bookmarkStart w:id="57" w:name="_Toc496792716"/>
      <w:r w:rsidRPr="009A5F85">
        <w:t>Tasks Division</w:t>
      </w:r>
      <w:bookmarkEnd w:id="57"/>
    </w:p>
    <w:p w14:paraId="2A84F197" w14:textId="77777777" w:rsidR="0047534E" w:rsidRPr="000962FC" w:rsidRDefault="0047534E" w:rsidP="0047534E">
      <w:pPr>
        <w:bidi w:val="0"/>
        <w:spacing w:after="240"/>
      </w:pPr>
      <w:r w:rsidRPr="000962FC">
        <w:t xml:space="preserve">Each structure comprises </w:t>
      </w:r>
      <w:r>
        <w:t xml:space="preserve">of </w:t>
      </w:r>
      <w:r w:rsidRPr="000962FC">
        <w:t>architecture elements and their unique task.</w:t>
      </w:r>
      <w:r>
        <w:t xml:space="preserve"> We divided the task based on what parts would be a fit to the software, and hardware.</w:t>
      </w:r>
    </w:p>
    <w:p w14:paraId="4934F7BC" w14:textId="77777777" w:rsidR="0047534E" w:rsidRDefault="0047534E" w:rsidP="0047534E">
      <w:pPr>
        <w:pStyle w:val="Heading4"/>
        <w:bidi w:val="0"/>
        <w:spacing w:after="240"/>
      </w:pPr>
      <w:r>
        <w:t>CPU HOST</w:t>
      </w:r>
    </w:p>
    <w:p w14:paraId="1010C4E3" w14:textId="77777777" w:rsidR="0047534E" w:rsidRPr="004D3B69" w:rsidRDefault="0047534E" w:rsidP="0047534E">
      <w:pPr>
        <w:bidi w:val="0"/>
        <w:spacing w:after="240"/>
      </w:pPr>
      <w:r>
        <w:t>The CPU host will orchestrate the entire ANN phases, and will take care of data preparation and movement around the core ANN calculation that is done in the DFE hardware:</w:t>
      </w:r>
    </w:p>
    <w:p w14:paraId="6E5DE6EB" w14:textId="77777777" w:rsidR="0047534E" w:rsidRPr="009A5F85" w:rsidRDefault="0047534E" w:rsidP="0047534E">
      <w:pPr>
        <w:pStyle w:val="ListParagraph"/>
        <w:numPr>
          <w:ilvl w:val="1"/>
          <w:numId w:val="5"/>
        </w:numPr>
        <w:spacing w:after="240"/>
        <w:rPr>
          <w:rtl/>
        </w:rPr>
      </w:pPr>
      <w:r w:rsidRPr="009A5F85">
        <w:t>API</w:t>
      </w:r>
      <w:r>
        <w:t xml:space="preserve"> wrapper</w:t>
      </w:r>
    </w:p>
    <w:p w14:paraId="2370B6E4" w14:textId="77777777" w:rsidR="0047534E" w:rsidRPr="009A5F85" w:rsidRDefault="0047534E" w:rsidP="0047534E">
      <w:pPr>
        <w:pStyle w:val="ListParagraph"/>
        <w:numPr>
          <w:ilvl w:val="1"/>
          <w:numId w:val="5"/>
        </w:numPr>
        <w:spacing w:after="240"/>
        <w:rPr>
          <w:rtl/>
        </w:rPr>
      </w:pPr>
      <w:r w:rsidRPr="009A5F85">
        <w:t>Database management</w:t>
      </w:r>
    </w:p>
    <w:p w14:paraId="3625037F" w14:textId="77777777" w:rsidR="0047534E" w:rsidRPr="009A5F85" w:rsidRDefault="0047534E" w:rsidP="0047534E">
      <w:pPr>
        <w:pStyle w:val="ListParagraph"/>
        <w:numPr>
          <w:ilvl w:val="1"/>
          <w:numId w:val="5"/>
        </w:numPr>
        <w:spacing w:after="240"/>
        <w:rPr>
          <w:rtl/>
        </w:rPr>
      </w:pPr>
      <w:r w:rsidRPr="009A5F85">
        <w:t xml:space="preserve">DFE configuration for ANN </w:t>
      </w:r>
      <w:r>
        <w:t>architectural structure</w:t>
      </w:r>
    </w:p>
    <w:p w14:paraId="45040198" w14:textId="77777777" w:rsidR="0047534E" w:rsidRPr="009A5F85" w:rsidRDefault="0047534E" w:rsidP="0047534E">
      <w:pPr>
        <w:pStyle w:val="ListParagraph"/>
        <w:numPr>
          <w:ilvl w:val="1"/>
          <w:numId w:val="5"/>
        </w:numPr>
        <w:spacing w:after="240"/>
        <w:rPr>
          <w:rtl/>
        </w:rPr>
      </w:pPr>
      <w:r>
        <w:t>Models Update per training epoch</w:t>
      </w:r>
    </w:p>
    <w:p w14:paraId="45BDF19F" w14:textId="77777777" w:rsidR="0047534E" w:rsidRDefault="0047534E" w:rsidP="0047534E">
      <w:pPr>
        <w:pStyle w:val="ListParagraph"/>
        <w:numPr>
          <w:ilvl w:val="1"/>
          <w:numId w:val="5"/>
        </w:numPr>
        <w:spacing w:after="240"/>
      </w:pPr>
      <w:r w:rsidRPr="009A5F85">
        <w:t>Calculated Statistical Errors</w:t>
      </w:r>
      <w:r>
        <w:t xml:space="preserve"> per epoch</w:t>
      </w:r>
    </w:p>
    <w:p w14:paraId="22EB2C97" w14:textId="77777777" w:rsidR="0047534E" w:rsidRPr="009A5F85" w:rsidRDefault="0047534E" w:rsidP="0047534E">
      <w:pPr>
        <w:pStyle w:val="ListParagraph"/>
        <w:numPr>
          <w:ilvl w:val="1"/>
          <w:numId w:val="5"/>
        </w:numPr>
        <w:spacing w:after="240"/>
        <w:rPr>
          <w:rtl/>
        </w:rPr>
      </w:pPr>
      <w:r>
        <w:t>Logger</w:t>
      </w:r>
    </w:p>
    <w:p w14:paraId="331A6FCD" w14:textId="77777777" w:rsidR="0047534E" w:rsidRDefault="0047534E" w:rsidP="0047534E">
      <w:pPr>
        <w:pStyle w:val="Heading4"/>
        <w:bidi w:val="0"/>
        <w:spacing w:after="240"/>
      </w:pPr>
      <w:r w:rsidRPr="009A5F85">
        <w:t>Maxeler DFE</w:t>
      </w:r>
      <w:r>
        <w:t xml:space="preserve"> Hardware</w:t>
      </w:r>
    </w:p>
    <w:p w14:paraId="183FE83D" w14:textId="77777777" w:rsidR="0047534E" w:rsidRPr="00782048" w:rsidRDefault="0047534E" w:rsidP="0047534E">
      <w:pPr>
        <w:bidi w:val="0"/>
        <w:spacing w:after="240"/>
        <w:rPr>
          <w:rtl/>
        </w:rPr>
      </w:pPr>
      <w:r>
        <w:t>The Fully Connected ANN's core calculations (Feedforward and Backpropagations) will be planed and implemented over hardware, as a complete parallel spatial structure of a stream Dataflow Engine.</w:t>
      </w:r>
    </w:p>
    <w:p w14:paraId="66BD1AB0" w14:textId="77777777" w:rsidR="0047534E" w:rsidRDefault="0047534E" w:rsidP="0047534E">
      <w:pPr>
        <w:pStyle w:val="ListParagraph"/>
        <w:numPr>
          <w:ilvl w:val="1"/>
          <w:numId w:val="5"/>
        </w:numPr>
        <w:spacing w:after="240"/>
      </w:pPr>
      <w:r>
        <w:t>Fully connected nets</w:t>
      </w:r>
    </w:p>
    <w:p w14:paraId="7FB5CA6B" w14:textId="77777777" w:rsidR="0047534E" w:rsidRPr="009A5F85" w:rsidRDefault="0047534E" w:rsidP="0047534E">
      <w:pPr>
        <w:pStyle w:val="ListParagraph"/>
        <w:numPr>
          <w:ilvl w:val="1"/>
          <w:numId w:val="5"/>
        </w:numPr>
        <w:spacing w:after="240"/>
        <w:rPr>
          <w:rtl/>
        </w:rPr>
      </w:pPr>
      <w:r w:rsidRPr="009A5F85">
        <w:t>Feedforward Parallel Data Stream Engine</w:t>
      </w:r>
    </w:p>
    <w:p w14:paraId="7C236E11" w14:textId="77777777" w:rsidR="0047534E" w:rsidRDefault="0047534E" w:rsidP="0047534E">
      <w:pPr>
        <w:pStyle w:val="ListParagraph"/>
        <w:numPr>
          <w:ilvl w:val="1"/>
          <w:numId w:val="5"/>
        </w:numPr>
        <w:spacing w:after="240"/>
      </w:pPr>
      <w:r w:rsidRPr="009A5F85">
        <w:t>Backpropagation</w:t>
      </w:r>
      <w:r>
        <w:t xml:space="preserve"> of weights and biases</w:t>
      </w:r>
    </w:p>
    <w:p w14:paraId="76428479" w14:textId="77777777" w:rsidR="0047534E" w:rsidRDefault="0047534E" w:rsidP="0047534E">
      <w:pPr>
        <w:pStyle w:val="ListParagraph"/>
        <w:numPr>
          <w:ilvl w:val="1"/>
          <w:numId w:val="5"/>
        </w:numPr>
        <w:spacing w:after="240"/>
      </w:pPr>
      <w:r>
        <w:t>Output shaping and clamping</w:t>
      </w:r>
    </w:p>
    <w:p w14:paraId="70E1115C" w14:textId="77777777" w:rsidR="0047534E" w:rsidRDefault="0047534E" w:rsidP="0047534E">
      <w:pPr>
        <w:bidi w:val="0"/>
        <w:spacing w:after="240"/>
      </w:pPr>
      <w:r>
        <w:t>A single call of the DFE will train and learn over 1 data set Epoch!</w:t>
      </w:r>
    </w:p>
    <w:p w14:paraId="0563FCEC" w14:textId="77777777" w:rsidR="0047534E" w:rsidRDefault="0047534E" w:rsidP="0047534E">
      <w:pPr>
        <w:pStyle w:val="Heading3"/>
        <w:bidi w:val="0"/>
        <w:spacing w:after="240"/>
      </w:pPr>
      <w:bookmarkStart w:id="58" w:name="_Toc496792717"/>
      <w:r>
        <w:t>Communications between Elements</w:t>
      </w:r>
      <w:bookmarkEnd w:id="58"/>
    </w:p>
    <w:p w14:paraId="67EA9F02" w14:textId="77777777" w:rsidR="0047534E" w:rsidRDefault="0047534E" w:rsidP="0047534E">
      <w:pPr>
        <w:pStyle w:val="Heading4"/>
        <w:bidi w:val="0"/>
        <w:spacing w:after="240"/>
      </w:pPr>
      <w:r>
        <w:lastRenderedPageBreak/>
        <w:t xml:space="preserve">User </w:t>
      </w:r>
      <w:r>
        <w:tab/>
      </w:r>
      <w:r>
        <w:tab/>
        <w:t xml:space="preserve">↔ </w:t>
      </w:r>
      <w:r>
        <w:tab/>
        <w:t>Maxeler ANN BlackBox</w:t>
      </w:r>
    </w:p>
    <w:p w14:paraId="2EE2EF30" w14:textId="77777777" w:rsidR="0047534E" w:rsidRDefault="0047534E" w:rsidP="0047534E">
      <w:pPr>
        <w:bidi w:val="0"/>
        <w:spacing w:after="240"/>
      </w:pPr>
      <w:r>
        <w:t>User will supply the Data Set in the projects work directory, and will configure and write the wanted Global Parameters before running the program.</w:t>
      </w:r>
    </w:p>
    <w:p w14:paraId="52FEC7A6" w14:textId="77777777" w:rsidR="0047534E" w:rsidRDefault="0047534E" w:rsidP="0047534E">
      <w:pPr>
        <w:pStyle w:val="Heading4"/>
        <w:bidi w:val="0"/>
        <w:spacing w:after="240"/>
      </w:pPr>
      <w:r>
        <w:t xml:space="preserve">CPU HOST </w:t>
      </w:r>
      <w:r>
        <w:tab/>
        <w:t xml:space="preserve">↔ </w:t>
      </w:r>
      <w:r>
        <w:tab/>
      </w:r>
      <w:r w:rsidRPr="009A5F85">
        <w:t>DFE</w:t>
      </w:r>
      <w:r>
        <w:t xml:space="preserve"> Hardware</w:t>
      </w:r>
    </w:p>
    <w:p w14:paraId="133E0286" w14:textId="77777777" w:rsidR="0047534E" w:rsidRPr="00746836" w:rsidRDefault="0047534E" w:rsidP="0047534E">
      <w:pPr>
        <w:bidi w:val="0"/>
        <w:spacing w:after="240"/>
        <w:rPr>
          <w:lang w:val="en"/>
        </w:rPr>
      </w:pPr>
      <w:r>
        <w:t xml:space="preserve">Maxeler's built in </w:t>
      </w:r>
      <w:r w:rsidRPr="008368F9">
        <w:rPr>
          <w:rStyle w:val="hps"/>
          <w:lang w:val="en"/>
        </w:rPr>
        <w:t>SLiC interface</w:t>
      </w:r>
      <w:r>
        <w:rPr>
          <w:lang w:val="en"/>
        </w:rPr>
        <w:t xml:space="preserve"> will automatically connect these parts.</w:t>
      </w:r>
    </w:p>
    <w:p w14:paraId="4CF392A4" w14:textId="77777777" w:rsidR="0047534E" w:rsidRDefault="0047534E" w:rsidP="0047534E">
      <w:pPr>
        <w:pStyle w:val="Heading4"/>
        <w:bidi w:val="0"/>
        <w:spacing w:after="240"/>
      </w:pPr>
      <w:r>
        <w:t>Kernels between Kernels</w:t>
      </w:r>
    </w:p>
    <w:p w14:paraId="374D6DC1" w14:textId="77777777" w:rsidR="0047534E" w:rsidRDefault="0047534E" w:rsidP="0047534E">
      <w:pPr>
        <w:bidi w:val="0"/>
        <w:spacing w:after="240"/>
      </w:pPr>
      <w:r>
        <w:t>A single "</w:t>
      </w:r>
      <w:r w:rsidRPr="009067F3">
        <w:t>CustomManager</w:t>
      </w:r>
      <w:r>
        <w:t xml:space="preserve">" was written to connect the kernels according to the user's </w:t>
      </w:r>
      <w:r w:rsidRPr="009067F3">
        <w:t>API and Parameters</w:t>
      </w:r>
      <w:r>
        <w:t>.</w:t>
      </w:r>
    </w:p>
    <w:p w14:paraId="3078463A" w14:textId="77777777" w:rsidR="0047534E" w:rsidRDefault="0047534E" w:rsidP="0047534E">
      <w:pPr>
        <w:bidi w:val="0"/>
        <w:spacing w:after="240"/>
        <w:ind w:left="0"/>
      </w:pPr>
      <w:r>
        <w:rPr>
          <w:b/>
          <w:bCs/>
        </w:rPr>
        <w:br w:type="page"/>
      </w:r>
    </w:p>
    <w:p w14:paraId="112AF2FE" w14:textId="77777777" w:rsidR="0047534E" w:rsidRDefault="0047534E" w:rsidP="0047534E">
      <w:pPr>
        <w:pStyle w:val="Heading1"/>
        <w:numPr>
          <w:ilvl w:val="0"/>
          <w:numId w:val="3"/>
        </w:numPr>
        <w:bidi w:val="0"/>
        <w:spacing w:after="240"/>
      </w:pPr>
      <w:bookmarkStart w:id="59" w:name="_Toc496792718"/>
      <w:r w:rsidRPr="006D3C1D">
        <w:lastRenderedPageBreak/>
        <w:t>Implementation Overview</w:t>
      </w:r>
      <w:bookmarkEnd w:id="59"/>
    </w:p>
    <w:p w14:paraId="37B8BE89" w14:textId="77777777" w:rsidR="0047534E" w:rsidRDefault="0047534E" w:rsidP="0047534E">
      <w:pPr>
        <w:pStyle w:val="Heading2"/>
        <w:bidi w:val="0"/>
        <w:spacing w:after="240"/>
        <w:ind w:left="1080" w:hanging="1080"/>
        <w:rPr>
          <w:rStyle w:val="hps"/>
        </w:rPr>
      </w:pPr>
      <w:bookmarkStart w:id="60" w:name="_Toc496792719"/>
      <w:r w:rsidRPr="006D3C1D">
        <w:t>Environment</w:t>
      </w:r>
      <w:bookmarkEnd w:id="60"/>
    </w:p>
    <w:p w14:paraId="45725374" w14:textId="77777777" w:rsidR="0047534E" w:rsidRDefault="0047534E" w:rsidP="0047534E">
      <w:pPr>
        <w:bidi w:val="0"/>
        <w:spacing w:after="240"/>
        <w:rPr>
          <w:lang w:val="en"/>
        </w:rPr>
      </w:pPr>
      <w:r>
        <w:rPr>
          <w:rStyle w:val="hps"/>
          <w:lang w:val="en"/>
        </w:rPr>
        <w:t xml:space="preserve">In our </w:t>
      </w:r>
      <w:r w:rsidRPr="00F93976">
        <w:rPr>
          <w:rStyle w:val="hps"/>
          <w:rFonts w:hint="cs"/>
          <w:lang w:val="en"/>
        </w:rPr>
        <w:t xml:space="preserve">Parallel </w:t>
      </w:r>
      <w:r w:rsidRPr="00F93976">
        <w:rPr>
          <w:rStyle w:val="hps"/>
          <w:lang w:val="en"/>
        </w:rPr>
        <w:t>Systems Laboratory,</w:t>
      </w:r>
      <w:r w:rsidRPr="00F93976">
        <w:rPr>
          <w:rStyle w:val="hps"/>
        </w:rPr>
        <w:t xml:space="preserve"> </w:t>
      </w:r>
      <w:r>
        <w:rPr>
          <w:rStyle w:val="hps"/>
          <w:lang w:val="en"/>
        </w:rPr>
        <w:t>we use</w:t>
      </w:r>
      <w:r>
        <w:rPr>
          <w:lang w:val="en"/>
        </w:rPr>
        <w:t xml:space="preserve"> </w:t>
      </w:r>
      <w:r>
        <w:rPr>
          <w:rStyle w:val="hps"/>
          <w:lang w:val="en"/>
        </w:rPr>
        <w:t>workstation</w:t>
      </w:r>
      <w:r>
        <w:rPr>
          <w:lang w:val="en"/>
        </w:rPr>
        <w:t xml:space="preserve"> module that </w:t>
      </w:r>
      <w:r>
        <w:rPr>
          <w:rStyle w:val="hps"/>
        </w:rPr>
        <w:t>serves as both a</w:t>
      </w:r>
      <w:r>
        <w:rPr>
          <w:rStyle w:val="hps"/>
          <w:lang w:val="en"/>
        </w:rPr>
        <w:t xml:space="preserve"> programmer's computer with all platform</w:t>
      </w:r>
      <w:r>
        <w:rPr>
          <w:lang w:val="en"/>
        </w:rPr>
        <w:t xml:space="preserve"> </w:t>
      </w:r>
      <w:r>
        <w:rPr>
          <w:rStyle w:val="hps"/>
          <w:lang w:val="en"/>
        </w:rPr>
        <w:t>environment</w:t>
      </w:r>
      <w:r>
        <w:rPr>
          <w:lang w:val="en"/>
        </w:rPr>
        <w:t xml:space="preserve"> </w:t>
      </w:r>
      <w:r>
        <w:rPr>
          <w:rStyle w:val="hps"/>
          <w:lang w:val="en"/>
        </w:rPr>
        <w:t>included in a Linux OS, and the hardware parallel computing vassal in one.</w:t>
      </w:r>
    </w:p>
    <w:p w14:paraId="4DF86022" w14:textId="77777777" w:rsidR="0047534E" w:rsidRPr="00124D71" w:rsidRDefault="0047534E" w:rsidP="0047534E">
      <w:pPr>
        <w:bidi w:val="0"/>
        <w:spacing w:after="240"/>
        <w:rPr>
          <w:lang w:val="en"/>
        </w:rPr>
      </w:pPr>
    </w:p>
    <w:p w14:paraId="4C8CCDC5" w14:textId="77777777" w:rsidR="0047534E" w:rsidRDefault="0047534E" w:rsidP="0047534E">
      <w:pPr>
        <w:pStyle w:val="Heading2"/>
        <w:bidi w:val="0"/>
        <w:spacing w:after="240"/>
        <w:ind w:left="1080" w:hanging="1080"/>
        <w:rPr>
          <w:rStyle w:val="hps"/>
        </w:rPr>
      </w:pPr>
      <w:bookmarkStart w:id="61" w:name="_Toc496792720"/>
      <w:r w:rsidRPr="006D3C1D">
        <w:t>Application Usage Flow</w:t>
      </w:r>
      <w:bookmarkEnd w:id="61"/>
    </w:p>
    <w:p w14:paraId="50BEDB1A" w14:textId="77777777" w:rsidR="0047534E" w:rsidRPr="009067F3" w:rsidRDefault="0047534E" w:rsidP="0047534E">
      <w:pPr>
        <w:bidi w:val="0"/>
        <w:spacing w:after="240"/>
      </w:pPr>
      <w:r>
        <w:t xml:space="preserve">The user sees the complete system as a C++ CPU Host function. </w:t>
      </w:r>
      <w:r>
        <w:br/>
        <w:t>The abstraction of the design will allow us to wrap the entire system "Under the Hood".</w:t>
      </w:r>
    </w:p>
    <w:p w14:paraId="44E85ACC" w14:textId="77777777" w:rsidR="0047534E" w:rsidRDefault="0047534E" w:rsidP="0047534E">
      <w:pPr>
        <w:pStyle w:val="Heading3"/>
        <w:bidi w:val="0"/>
        <w:spacing w:after="240"/>
      </w:pPr>
      <w:bookmarkStart w:id="62" w:name="_Toc496792721"/>
      <w:r>
        <w:t xml:space="preserve">User </w:t>
      </w:r>
      <w:r w:rsidRPr="006145A2">
        <w:t>API</w:t>
      </w:r>
      <w:r>
        <w:t xml:space="preserve"> and Parameters</w:t>
      </w:r>
      <w:bookmarkEnd w:id="62"/>
    </w:p>
    <w:p w14:paraId="20F02299" w14:textId="77777777" w:rsidR="0047534E" w:rsidRDefault="0047534E" w:rsidP="0047534E">
      <w:pPr>
        <w:pStyle w:val="Heading4"/>
        <w:bidi w:val="0"/>
        <w:spacing w:after="240"/>
      </w:pPr>
      <w:r>
        <w:t>Input Train and Test Sets</w:t>
      </w:r>
    </w:p>
    <w:p w14:paraId="376BFCEF" w14:textId="77777777" w:rsidR="0047534E" w:rsidRPr="00EB0246" w:rsidRDefault="0047534E" w:rsidP="0047534E">
      <w:pPr>
        <w:pStyle w:val="ListParagraph"/>
        <w:numPr>
          <w:ilvl w:val="0"/>
          <w:numId w:val="6"/>
        </w:numPr>
        <w:spacing w:after="240"/>
      </w:pPr>
      <w:r>
        <w:t>The user will place .CSV files in the followed location:</w:t>
      </w:r>
      <w:r>
        <w:br/>
      </w:r>
      <w:r w:rsidRPr="00652ADA">
        <w:rPr>
          <w:i/>
          <w:iCs/>
          <w:color w:val="1F497D" w:themeColor="text2"/>
        </w:rPr>
        <w:t>&lt;</w:t>
      </w:r>
      <w:r w:rsidRPr="00652ADA">
        <w:rPr>
          <w:i/>
          <w:iCs/>
          <w:color w:val="00B050"/>
        </w:rPr>
        <w:t>ProjectWorkspace</w:t>
      </w:r>
      <w:r w:rsidRPr="00652ADA">
        <w:rPr>
          <w:i/>
          <w:iCs/>
          <w:color w:val="1F497D" w:themeColor="text2"/>
        </w:rPr>
        <w:t xml:space="preserve"> &gt;</w:t>
      </w:r>
      <w:r>
        <w:rPr>
          <w:i/>
          <w:iCs/>
          <w:color w:val="1F497D" w:themeColor="text2"/>
        </w:rPr>
        <w:t>/</w:t>
      </w:r>
      <w:r w:rsidRPr="00652ADA">
        <w:rPr>
          <w:i/>
          <w:iCs/>
          <w:color w:val="1F497D" w:themeColor="text2"/>
        </w:rPr>
        <w:t xml:space="preserve"> CPUCode</w:t>
      </w:r>
    </w:p>
    <w:p w14:paraId="44D31CE3" w14:textId="77777777" w:rsidR="0047534E" w:rsidRDefault="0047534E" w:rsidP="0047534E">
      <w:pPr>
        <w:pStyle w:val="ListParagraph"/>
        <w:numPr>
          <w:ilvl w:val="0"/>
          <w:numId w:val="6"/>
        </w:numPr>
        <w:spacing w:after="240"/>
      </w:pPr>
      <w:r>
        <w:t>Each new data entry will be in a new line.</w:t>
      </w:r>
    </w:p>
    <w:p w14:paraId="720815EA" w14:textId="77777777" w:rsidR="0047534E" w:rsidRDefault="0047534E" w:rsidP="0047534E">
      <w:pPr>
        <w:pStyle w:val="ListParagraph"/>
        <w:numPr>
          <w:ilvl w:val="0"/>
          <w:numId w:val="6"/>
        </w:numPr>
        <w:spacing w:after="240"/>
      </w:pPr>
      <w:r>
        <w:t xml:space="preserve">The single-entry vector values will be separated via a comma character ',' </w:t>
      </w:r>
    </w:p>
    <w:p w14:paraId="3B3DAFF7" w14:textId="77777777" w:rsidR="0047534E" w:rsidRDefault="0047534E" w:rsidP="0047534E">
      <w:pPr>
        <w:pStyle w:val="ListParagraph"/>
        <w:numPr>
          <w:ilvl w:val="0"/>
          <w:numId w:val="6"/>
        </w:numPr>
        <w:spacing w:after="240"/>
      </w:pPr>
      <w:r>
        <w:t>The '</w:t>
      </w:r>
      <w:r w:rsidRPr="00ED6E7C">
        <w:t>training_set.csv</w:t>
      </w:r>
      <w:r>
        <w:t>' and '</w:t>
      </w:r>
      <w:r w:rsidRPr="00ED6E7C">
        <w:t>training_class.csv</w:t>
      </w:r>
      <w:r>
        <w:t xml:space="preserve">' will describe the training set's input to the ANN, and its desired expected output, correspondingly in that order – on which the learning will take place. </w:t>
      </w:r>
    </w:p>
    <w:p w14:paraId="4894573E" w14:textId="77777777" w:rsidR="0047534E" w:rsidRDefault="0047534E" w:rsidP="0047534E">
      <w:pPr>
        <w:pStyle w:val="ListParagraph"/>
        <w:numPr>
          <w:ilvl w:val="0"/>
          <w:numId w:val="6"/>
        </w:numPr>
        <w:spacing w:after="240"/>
      </w:pPr>
      <w:r>
        <w:t>The '</w:t>
      </w:r>
      <w:r w:rsidRPr="00E04CD4">
        <w:t>testing_set</w:t>
      </w:r>
      <w:r w:rsidRPr="00ED6E7C">
        <w:t>.csv</w:t>
      </w:r>
      <w:r>
        <w:t>' and '</w:t>
      </w:r>
      <w:r w:rsidRPr="00E04CD4">
        <w:t>testing_class</w:t>
      </w:r>
      <w:r w:rsidRPr="00ED6E7C">
        <w:t>.csv</w:t>
      </w:r>
      <w:r>
        <w:t>' will describe the test set's input to the ANN, and its desired expected output, correspondingly in that order – for performance analysis.</w:t>
      </w:r>
    </w:p>
    <w:p w14:paraId="7DE3CE6B" w14:textId="77777777" w:rsidR="0047534E" w:rsidRDefault="0047534E" w:rsidP="0047534E">
      <w:pPr>
        <w:bidi w:val="0"/>
        <w:spacing w:after="240"/>
        <w:ind w:left="0"/>
      </w:pPr>
    </w:p>
    <w:p w14:paraId="2772EA77" w14:textId="77777777" w:rsidR="0047534E" w:rsidRDefault="0047534E" w:rsidP="0047534E">
      <w:pPr>
        <w:pStyle w:val="Heading4"/>
        <w:bidi w:val="0"/>
        <w:spacing w:after="240"/>
      </w:pPr>
      <w:r>
        <w:t>Fully Connected ANN Parameters</w:t>
      </w:r>
    </w:p>
    <w:p w14:paraId="7E9999FD" w14:textId="77777777" w:rsidR="0047534E" w:rsidRDefault="0047534E" w:rsidP="0047534E">
      <w:pPr>
        <w:bidi w:val="0"/>
        <w:spacing w:after="240"/>
      </w:pPr>
      <w:r>
        <w:t>We use 2 header files for the defines of our solution:</w:t>
      </w:r>
    </w:p>
    <w:p w14:paraId="65B5790B" w14:textId="77777777" w:rsidR="0047534E" w:rsidRDefault="0047534E" w:rsidP="0047534E">
      <w:pPr>
        <w:pStyle w:val="ListParagraph"/>
        <w:numPr>
          <w:ilvl w:val="0"/>
          <w:numId w:val="6"/>
        </w:numPr>
        <w:spacing w:after="240"/>
      </w:pPr>
      <w:r w:rsidRPr="00652ADA">
        <w:rPr>
          <w:i/>
          <w:iCs/>
          <w:color w:val="1F497D" w:themeColor="text2"/>
        </w:rPr>
        <w:t>&lt;</w:t>
      </w:r>
      <w:r w:rsidRPr="00652ADA">
        <w:rPr>
          <w:i/>
          <w:iCs/>
          <w:color w:val="00B050"/>
        </w:rPr>
        <w:t>ProjectWorkspace</w:t>
      </w:r>
      <w:r w:rsidRPr="00652ADA">
        <w:rPr>
          <w:i/>
          <w:iCs/>
          <w:color w:val="1F497D" w:themeColor="text2"/>
        </w:rPr>
        <w:t xml:space="preserve"> &gt;</w:t>
      </w:r>
      <w:r>
        <w:rPr>
          <w:i/>
          <w:iCs/>
          <w:color w:val="1F497D" w:themeColor="text2"/>
        </w:rPr>
        <w:t>/</w:t>
      </w:r>
      <w:r w:rsidRPr="003412CB">
        <w:rPr>
          <w:i/>
          <w:iCs/>
          <w:color w:val="1F497D" w:themeColor="text2"/>
        </w:rPr>
        <w:t>EngineCode</w:t>
      </w:r>
      <w:r>
        <w:rPr>
          <w:i/>
          <w:iCs/>
          <w:color w:val="1F497D" w:themeColor="text2"/>
        </w:rPr>
        <w:t>/</w:t>
      </w:r>
      <w:r w:rsidRPr="003412CB">
        <w:rPr>
          <w:i/>
          <w:iCs/>
          <w:color w:val="1F497D" w:themeColor="text2"/>
        </w:rPr>
        <w:t>src</w:t>
      </w:r>
      <w:r>
        <w:rPr>
          <w:i/>
          <w:iCs/>
          <w:color w:val="1F497D" w:themeColor="text2"/>
        </w:rPr>
        <w:t>/</w:t>
      </w:r>
      <w:r w:rsidRPr="003412CB">
        <w:rPr>
          <w:i/>
          <w:iCs/>
          <w:color w:val="1F497D" w:themeColor="text2"/>
        </w:rPr>
        <w:t>dualkernel</w:t>
      </w:r>
      <w:r>
        <w:rPr>
          <w:i/>
          <w:iCs/>
          <w:color w:val="1F497D" w:themeColor="text2"/>
        </w:rPr>
        <w:t>/</w:t>
      </w:r>
      <w:r w:rsidRPr="003412CB">
        <w:rPr>
          <w:i/>
          <w:iCs/>
          <w:color w:val="1F497D" w:themeColor="text2"/>
        </w:rPr>
        <w:t>global_header.maxj</w:t>
      </w:r>
      <w:r>
        <w:rPr>
          <w:i/>
          <w:iCs/>
          <w:color w:val="1F497D" w:themeColor="text2"/>
        </w:rPr>
        <w:t xml:space="preserve"> </w:t>
      </w:r>
    </w:p>
    <w:p w14:paraId="7DF177D4" w14:textId="77777777" w:rsidR="0047534E" w:rsidRDefault="0047534E" w:rsidP="0047534E">
      <w:pPr>
        <w:pStyle w:val="ListParagraph"/>
        <w:numPr>
          <w:ilvl w:val="1"/>
          <w:numId w:val="6"/>
        </w:numPr>
        <w:spacing w:after="240"/>
      </w:pPr>
      <w:r>
        <w:t>This is the DFE Hardware parameters used to:</w:t>
      </w:r>
    </w:p>
    <w:p w14:paraId="338F023E" w14:textId="77777777" w:rsidR="0047534E" w:rsidRDefault="0047534E" w:rsidP="0047534E">
      <w:pPr>
        <w:pStyle w:val="ListParagraph"/>
        <w:numPr>
          <w:ilvl w:val="2"/>
          <w:numId w:val="6"/>
        </w:numPr>
        <w:spacing w:after="240"/>
      </w:pPr>
      <w:r>
        <w:t>construct the topology of the ANN, (layers size)</w:t>
      </w:r>
    </w:p>
    <w:p w14:paraId="1055D2AD" w14:textId="77777777" w:rsidR="0047534E" w:rsidRDefault="0047534E" w:rsidP="0047534E">
      <w:pPr>
        <w:pStyle w:val="ListParagraph"/>
        <w:numPr>
          <w:ilvl w:val="2"/>
          <w:numId w:val="6"/>
        </w:numPr>
        <w:spacing w:after="240"/>
      </w:pPr>
      <w:r>
        <w:t>neural activation function</w:t>
      </w:r>
    </w:p>
    <w:p w14:paraId="477FFBA2" w14:textId="77777777" w:rsidR="0047534E" w:rsidRDefault="0047534E" w:rsidP="0047534E">
      <w:pPr>
        <w:pStyle w:val="ListParagraph"/>
        <w:numPr>
          <w:ilvl w:val="2"/>
          <w:numId w:val="6"/>
        </w:numPr>
        <w:spacing w:after="240"/>
      </w:pPr>
      <w:r>
        <w:t xml:space="preserve">data float precision </w:t>
      </w:r>
      <w:r w:rsidRPr="003412CB">
        <w:t>representation</w:t>
      </w:r>
    </w:p>
    <w:p w14:paraId="13E545F4" w14:textId="77777777" w:rsidR="0047534E" w:rsidRDefault="0047534E" w:rsidP="0047534E">
      <w:pPr>
        <w:pStyle w:val="ListParagraph"/>
        <w:numPr>
          <w:ilvl w:val="2"/>
          <w:numId w:val="6"/>
        </w:numPr>
        <w:spacing w:after="240"/>
      </w:pPr>
      <w:r>
        <w:t>epoch size of Batch update</w:t>
      </w:r>
    </w:p>
    <w:p w14:paraId="5DB95BC9" w14:textId="77777777" w:rsidR="0047534E" w:rsidRPr="003412CB" w:rsidRDefault="0047534E" w:rsidP="0047534E">
      <w:pPr>
        <w:pStyle w:val="ListParagraph"/>
        <w:numPr>
          <w:ilvl w:val="1"/>
          <w:numId w:val="6"/>
        </w:numPr>
        <w:spacing w:after="240"/>
      </w:pPr>
      <w:r>
        <w:t>will not change unless we want different net size.</w:t>
      </w:r>
    </w:p>
    <w:p w14:paraId="2B030610" w14:textId="77777777" w:rsidR="0047534E" w:rsidRPr="00652ADA" w:rsidRDefault="0047534E" w:rsidP="0047534E">
      <w:pPr>
        <w:bidi w:val="0"/>
        <w:spacing w:after="240"/>
      </w:pPr>
    </w:p>
    <w:p w14:paraId="2E0C57B3" w14:textId="77777777" w:rsidR="0047534E" w:rsidRDefault="0047534E" w:rsidP="0047534E">
      <w:pPr>
        <w:pStyle w:val="ListParagraph"/>
        <w:numPr>
          <w:ilvl w:val="0"/>
          <w:numId w:val="6"/>
        </w:numPr>
        <w:spacing w:after="240"/>
      </w:pPr>
      <w:r w:rsidRPr="00652ADA">
        <w:rPr>
          <w:i/>
          <w:iCs/>
          <w:color w:val="1F497D" w:themeColor="text2"/>
        </w:rPr>
        <w:t>&lt;</w:t>
      </w:r>
      <w:r w:rsidRPr="00652ADA">
        <w:rPr>
          <w:i/>
          <w:iCs/>
          <w:color w:val="00B050"/>
        </w:rPr>
        <w:t>ProjectWorkspace</w:t>
      </w:r>
      <w:r w:rsidRPr="00652ADA">
        <w:rPr>
          <w:i/>
          <w:iCs/>
          <w:color w:val="1F497D" w:themeColor="text2"/>
        </w:rPr>
        <w:t xml:space="preserve"> &gt;</w:t>
      </w:r>
      <w:r>
        <w:rPr>
          <w:i/>
          <w:iCs/>
          <w:color w:val="1F497D" w:themeColor="text2"/>
        </w:rPr>
        <w:t>/</w:t>
      </w:r>
      <w:r w:rsidRPr="000E00DE">
        <w:rPr>
          <w:i/>
          <w:iCs/>
          <w:color w:val="1F497D" w:themeColor="text2"/>
        </w:rPr>
        <w:t>CPUCode</w:t>
      </w:r>
      <w:r>
        <w:rPr>
          <w:i/>
          <w:iCs/>
          <w:color w:val="1F497D" w:themeColor="text2"/>
        </w:rPr>
        <w:t>/</w:t>
      </w:r>
      <w:r w:rsidRPr="000E00DE">
        <w:rPr>
          <w:i/>
          <w:iCs/>
          <w:color w:val="1F497D" w:themeColor="text2"/>
        </w:rPr>
        <w:t>Header.h</w:t>
      </w:r>
      <w:r>
        <w:rPr>
          <w:i/>
          <w:iCs/>
          <w:color w:val="1F497D" w:themeColor="text2"/>
        </w:rPr>
        <w:t xml:space="preserve"> </w:t>
      </w:r>
    </w:p>
    <w:p w14:paraId="2A8D373C" w14:textId="77777777" w:rsidR="0047534E" w:rsidRDefault="0047534E" w:rsidP="0047534E">
      <w:pPr>
        <w:pStyle w:val="ListParagraph"/>
        <w:numPr>
          <w:ilvl w:val="1"/>
          <w:numId w:val="6"/>
        </w:numPr>
        <w:spacing w:after="240"/>
      </w:pPr>
      <w:r>
        <w:t>This is the CPU Host parameters used to:</w:t>
      </w:r>
    </w:p>
    <w:p w14:paraId="068CBE09" w14:textId="77777777" w:rsidR="0047534E" w:rsidRDefault="0047534E" w:rsidP="0047534E">
      <w:pPr>
        <w:pStyle w:val="ListParagraph"/>
        <w:numPr>
          <w:ilvl w:val="2"/>
          <w:numId w:val="6"/>
        </w:numPr>
        <w:spacing w:after="240"/>
      </w:pPr>
      <w:r>
        <w:t>learning rate</w:t>
      </w:r>
    </w:p>
    <w:p w14:paraId="60630C73" w14:textId="77777777" w:rsidR="0047534E" w:rsidRDefault="0047534E" w:rsidP="0047534E">
      <w:pPr>
        <w:pStyle w:val="ListParagraph"/>
        <w:numPr>
          <w:ilvl w:val="2"/>
          <w:numId w:val="6"/>
        </w:numPr>
        <w:spacing w:after="240"/>
      </w:pPr>
      <w:r>
        <w:lastRenderedPageBreak/>
        <w:t>enable logger modes</w:t>
      </w:r>
    </w:p>
    <w:p w14:paraId="52E185EC" w14:textId="77777777" w:rsidR="0047534E" w:rsidRDefault="0047534E" w:rsidP="0047534E">
      <w:pPr>
        <w:pStyle w:val="ListParagraph"/>
        <w:numPr>
          <w:ilvl w:val="2"/>
          <w:numId w:val="6"/>
        </w:numPr>
        <w:spacing w:after="240"/>
      </w:pPr>
      <w:r>
        <w:t>debug vectors per step</w:t>
      </w:r>
    </w:p>
    <w:p w14:paraId="30DB8906" w14:textId="77777777" w:rsidR="0047534E" w:rsidRDefault="0047534E" w:rsidP="0047534E">
      <w:pPr>
        <w:pStyle w:val="ListParagraph"/>
        <w:numPr>
          <w:ilvl w:val="2"/>
          <w:numId w:val="6"/>
        </w:numPr>
        <w:spacing w:after="240"/>
      </w:pPr>
      <w:r>
        <w:t>initial condition of weights &amp; biases</w:t>
      </w:r>
    </w:p>
    <w:p w14:paraId="7124804C" w14:textId="77777777" w:rsidR="0047534E" w:rsidRDefault="0047534E" w:rsidP="0047534E">
      <w:pPr>
        <w:pStyle w:val="ListParagraph"/>
        <w:numPr>
          <w:ilvl w:val="2"/>
          <w:numId w:val="6"/>
        </w:numPr>
        <w:spacing w:after="240"/>
      </w:pPr>
      <w:r>
        <w:t xml:space="preserve">enable stochastic data order shuffling </w:t>
      </w:r>
    </w:p>
    <w:p w14:paraId="205ACAA3" w14:textId="77777777" w:rsidR="0047534E" w:rsidRDefault="0047534E" w:rsidP="0047534E">
      <w:pPr>
        <w:pStyle w:val="ListParagraph"/>
        <w:numPr>
          <w:ilvl w:val="2"/>
          <w:numId w:val="6"/>
        </w:numPr>
        <w:spacing w:after="240"/>
      </w:pPr>
      <w:r>
        <w:t>output layer Clamping and Rounding</w:t>
      </w:r>
    </w:p>
    <w:p w14:paraId="561C9FC3" w14:textId="77777777" w:rsidR="0047534E" w:rsidRPr="003412CB" w:rsidRDefault="0047534E" w:rsidP="0047534E">
      <w:pPr>
        <w:pStyle w:val="ListParagraph"/>
        <w:numPr>
          <w:ilvl w:val="1"/>
          <w:numId w:val="6"/>
        </w:numPr>
        <w:spacing w:after="240"/>
      </w:pPr>
      <w:r>
        <w:t>Depending on these parameters, the same run might converge into different results.</w:t>
      </w:r>
    </w:p>
    <w:p w14:paraId="2329DFCC" w14:textId="77777777" w:rsidR="0047534E" w:rsidRPr="00652ADA" w:rsidRDefault="0047534E" w:rsidP="0047534E">
      <w:pPr>
        <w:bidi w:val="0"/>
        <w:spacing w:after="240"/>
      </w:pPr>
    </w:p>
    <w:p w14:paraId="187B546D" w14:textId="77777777" w:rsidR="0047534E" w:rsidRDefault="0047534E" w:rsidP="0047534E">
      <w:pPr>
        <w:bidi w:val="0"/>
        <w:spacing w:after="240"/>
        <w:ind w:left="0"/>
      </w:pPr>
      <w:r>
        <w:br w:type="page"/>
      </w:r>
    </w:p>
    <w:p w14:paraId="4E629FBB" w14:textId="77777777" w:rsidR="0047534E" w:rsidRDefault="0047534E" w:rsidP="0047534E">
      <w:pPr>
        <w:pStyle w:val="Heading2"/>
        <w:bidi w:val="0"/>
        <w:spacing w:after="240"/>
        <w:ind w:left="1080" w:hanging="1080"/>
      </w:pPr>
      <w:bookmarkStart w:id="63" w:name="_Toc496792722"/>
      <w:r w:rsidRPr="006D3C1D">
        <w:lastRenderedPageBreak/>
        <w:t>Application Layer</w:t>
      </w:r>
      <w:bookmarkEnd w:id="63"/>
    </w:p>
    <w:p w14:paraId="3896A35F" w14:textId="77777777" w:rsidR="0047534E" w:rsidRPr="005469A9" w:rsidRDefault="0047534E" w:rsidP="0047534E">
      <w:pPr>
        <w:bidi w:val="0"/>
        <w:spacing w:after="240"/>
      </w:pPr>
      <w:r>
        <w:t>Here is the main flow of our solution and what component is executing it:</w:t>
      </w:r>
    </w:p>
    <w:p w14:paraId="06065692" w14:textId="77777777" w:rsidR="0047534E" w:rsidRPr="00F371A4" w:rsidRDefault="0047534E" w:rsidP="0047534E">
      <w:pPr>
        <w:bidi w:val="0"/>
        <w:spacing w:after="240"/>
      </w:pPr>
      <w:r>
        <w:object w:dxaOrig="7831" w:dyaOrig="6886" w14:anchorId="1B530A8B">
          <v:shape id="_x0000_i1028" type="#_x0000_t75" style="width:432.55pt;height:379.8pt" o:ole="">
            <v:imagedata r:id="rId25" o:title=""/>
          </v:shape>
          <o:OLEObject Type="Embed" ProgID="Visio.Drawing.15" ShapeID="_x0000_i1028" DrawAspect="Content" ObjectID="_1570535278" r:id="rId26"/>
        </w:object>
      </w:r>
    </w:p>
    <w:p w14:paraId="3C33D776" w14:textId="77777777" w:rsidR="0047534E" w:rsidRDefault="0047534E" w:rsidP="0047534E">
      <w:pPr>
        <w:pStyle w:val="Heading3"/>
        <w:bidi w:val="0"/>
        <w:spacing w:after="240"/>
        <w:ind w:left="1440" w:hanging="1440"/>
        <w:rPr>
          <w:rStyle w:val="hps"/>
        </w:rPr>
      </w:pPr>
      <w:bookmarkStart w:id="64" w:name="_Toc496792723"/>
      <w:r>
        <w:rPr>
          <w:rStyle w:val="hps"/>
        </w:rPr>
        <w:t xml:space="preserve">CPU </w:t>
      </w:r>
      <w:r w:rsidRPr="00574A89">
        <w:rPr>
          <w:rStyle w:val="hps"/>
        </w:rPr>
        <w:t>Load</w:t>
      </w:r>
      <w:r>
        <w:rPr>
          <w:rStyle w:val="hps"/>
        </w:rPr>
        <w:t xml:space="preserve"> DataBase</w:t>
      </w:r>
      <w:r w:rsidRPr="00574A89">
        <w:rPr>
          <w:rStyle w:val="hps"/>
        </w:rPr>
        <w:t xml:space="preserve"> &amp; Init</w:t>
      </w:r>
      <w:r>
        <w:rPr>
          <w:rStyle w:val="hps"/>
        </w:rPr>
        <w:t>ialize ANN Model</w:t>
      </w:r>
      <w:bookmarkEnd w:id="64"/>
    </w:p>
    <w:p w14:paraId="2BDD9B17" w14:textId="77777777" w:rsidR="0047534E" w:rsidRDefault="0047534E" w:rsidP="0047534E">
      <w:pPr>
        <w:bidi w:val="0"/>
        <w:spacing w:after="240"/>
      </w:pPr>
      <w:r>
        <w:t xml:space="preserve">The CPU will load all user inputted data and parameters. Afterwards it will allocating the data streams and load ANN topology. This happens only once in the beginning of the program. </w:t>
      </w:r>
    </w:p>
    <w:p w14:paraId="6F93974C" w14:textId="77777777" w:rsidR="0047534E" w:rsidRDefault="0047534E" w:rsidP="0047534E">
      <w:pPr>
        <w:bidi w:val="0"/>
        <w:spacing w:after="240"/>
      </w:pPr>
    </w:p>
    <w:p w14:paraId="0C202590" w14:textId="77777777" w:rsidR="0047534E" w:rsidRDefault="0047534E" w:rsidP="0047534E">
      <w:pPr>
        <w:bidi w:val="0"/>
        <w:spacing w:after="240"/>
      </w:pPr>
      <w:r w:rsidRPr="008D454B">
        <w:rPr>
          <w:b/>
          <w:bCs/>
          <w:u w:val="single"/>
        </w:rPr>
        <w:t>Important not</w:t>
      </w:r>
      <w:r>
        <w:rPr>
          <w:b/>
          <w:bCs/>
          <w:u w:val="single"/>
        </w:rPr>
        <w:t>e:</w:t>
      </w:r>
      <w:r>
        <w:t xml:space="preserve"> the Maxeler streaming interface demands that the CPU will pass a string argument that depicts the splitting and fanning stream that go inside the DFE manager. We had worked hard to create a simple initial function called "</w:t>
      </w:r>
      <w:r w:rsidRPr="009D4585">
        <w:t>create_routing_string</w:t>
      </w:r>
      <w:r>
        <w:t xml:space="preserve">" that does just that based solely on the ANN parameters. </w:t>
      </w:r>
    </w:p>
    <w:p w14:paraId="484DCEF8" w14:textId="77777777" w:rsidR="0047534E" w:rsidRDefault="0047534E" w:rsidP="0047534E">
      <w:pPr>
        <w:bidi w:val="0"/>
        <w:spacing w:after="240"/>
      </w:pPr>
    </w:p>
    <w:p w14:paraId="6C09C8C6" w14:textId="77777777" w:rsidR="0047534E" w:rsidRPr="008D454B" w:rsidRDefault="0047534E" w:rsidP="0047534E">
      <w:pPr>
        <w:bidi w:val="0"/>
        <w:spacing w:after="240"/>
      </w:pPr>
      <w:r>
        <w:t xml:space="preserve">Also, given the c++ libs in use in the Maxeler OS, we implemented a wrapper for generating a </w:t>
      </w:r>
      <w:r w:rsidRPr="002D56E6">
        <w:t>standard</w:t>
      </w:r>
      <w:r>
        <w:t xml:space="preserve"> n</w:t>
      </w:r>
      <w:r w:rsidRPr="002D56E6">
        <w:t>ormal</w:t>
      </w:r>
      <w:r>
        <w:t xml:space="preserve"> d</w:t>
      </w:r>
      <w:r w:rsidRPr="002D56E6">
        <w:t>istribution</w:t>
      </w:r>
      <w:r>
        <w:t xml:space="preserve"> a</w:t>
      </w:r>
      <w:r w:rsidRPr="002D56E6">
        <w:t>rray</w:t>
      </w:r>
      <w:r>
        <w:t xml:space="preserve"> (called "</w:t>
      </w:r>
      <w:r w:rsidRPr="002D56E6">
        <w:t>standardNormalDistributionArray</w:t>
      </w:r>
      <w:r>
        <w:t>")</w:t>
      </w:r>
    </w:p>
    <w:p w14:paraId="4E68351C" w14:textId="77777777" w:rsidR="0047534E" w:rsidRDefault="0047534E" w:rsidP="0047534E">
      <w:pPr>
        <w:bidi w:val="0"/>
        <w:spacing w:after="240"/>
        <w:ind w:left="0"/>
      </w:pPr>
      <w:r>
        <w:rPr>
          <w:b/>
          <w:bCs/>
        </w:rPr>
        <w:lastRenderedPageBreak/>
        <w:br w:type="page"/>
      </w:r>
    </w:p>
    <w:p w14:paraId="0ECA63A4" w14:textId="77777777" w:rsidR="0047534E" w:rsidRDefault="0047534E" w:rsidP="0047534E">
      <w:pPr>
        <w:pStyle w:val="Heading3"/>
        <w:bidi w:val="0"/>
        <w:spacing w:after="240"/>
        <w:ind w:left="1440" w:hanging="1440"/>
        <w:rPr>
          <w:rStyle w:val="hps"/>
        </w:rPr>
      </w:pPr>
      <w:bookmarkStart w:id="65" w:name="_Ref491079435"/>
      <w:bookmarkStart w:id="66" w:name="_Toc496792724"/>
      <w:r>
        <w:lastRenderedPageBreak/>
        <w:t xml:space="preserve">DFE </w:t>
      </w:r>
      <w:r>
        <w:rPr>
          <w:rStyle w:val="hps"/>
        </w:rPr>
        <w:t xml:space="preserve">Feedforward &amp; </w:t>
      </w:r>
      <w:r w:rsidRPr="009F6752">
        <w:rPr>
          <w:rStyle w:val="hps"/>
        </w:rPr>
        <w:t>Backpropagation</w:t>
      </w:r>
      <w:r>
        <w:rPr>
          <w:rStyle w:val="hps"/>
        </w:rPr>
        <w:t xml:space="preserve"> of the Fully Connected ANN</w:t>
      </w:r>
      <w:bookmarkEnd w:id="65"/>
      <w:r>
        <w:rPr>
          <w:rStyle w:val="hps"/>
        </w:rPr>
        <w:t xml:space="preserve"> of 1 Epoch</w:t>
      </w:r>
      <w:bookmarkEnd w:id="66"/>
    </w:p>
    <w:p w14:paraId="055D56B6" w14:textId="77777777" w:rsidR="0047534E" w:rsidRPr="003111A9" w:rsidRDefault="00A67178" w:rsidP="0047534E">
      <w:pPr>
        <w:bidi w:val="0"/>
        <w:spacing w:after="240"/>
      </w:pPr>
      <w:r>
        <w:rPr>
          <w:noProof/>
          <w:lang w:val="he-IL"/>
        </w:rPr>
        <w:object w:dxaOrig="0" w:dyaOrig="0" w14:anchorId="426A7E12">
          <v:shape id="_x0000_s1043" type="#_x0000_t75" style="position:absolute;left:0;text-align:left;margin-left:137.25pt;margin-top:40.2pt;width:185.85pt;height:9in;z-index:251659264;mso-position-horizontal-relative:margin;mso-position-vertical-relative:margin">
            <v:imagedata r:id="rId27" o:title=""/>
            <w10:wrap type="square" anchorx="margin" anchory="margin"/>
          </v:shape>
          <o:OLEObject Type="Embed" ProgID="Visio.Drawing.15" ShapeID="_x0000_s1043" DrawAspect="Content" ObjectID="_1570535287" r:id="rId28"/>
        </w:object>
      </w:r>
    </w:p>
    <w:p w14:paraId="68D42635" w14:textId="77777777" w:rsidR="0047534E" w:rsidRDefault="0047534E" w:rsidP="0047534E">
      <w:pPr>
        <w:bidi w:val="0"/>
        <w:spacing w:after="240"/>
        <w:ind w:left="0"/>
      </w:pPr>
      <w:r>
        <w:br w:type="page"/>
      </w:r>
    </w:p>
    <w:p w14:paraId="2DCAB1E5" w14:textId="77777777" w:rsidR="0047534E" w:rsidRDefault="0047534E" w:rsidP="0047534E">
      <w:pPr>
        <w:pStyle w:val="Heading4"/>
        <w:bidi w:val="0"/>
        <w:spacing w:after="240"/>
        <w:ind w:left="2225" w:hanging="1800"/>
      </w:pPr>
      <w:r>
        <w:lastRenderedPageBreak/>
        <w:t>Driving the input data from CPU into ANN input layer of an entire Epoch Per DFE Call</w:t>
      </w:r>
    </w:p>
    <w:p w14:paraId="54177495" w14:textId="77777777" w:rsidR="0047534E" w:rsidRDefault="0047534E" w:rsidP="0047534E">
      <w:pPr>
        <w:bidi w:val="0"/>
        <w:spacing w:after="240"/>
      </w:pPr>
      <w:r>
        <w:t>The CPU will utilize the Maxeler SliC interface and will push a new data set entry to the DFE hardware pipeline, until the Epoch done – so we call the DFE per Epoch.</w:t>
      </w:r>
    </w:p>
    <w:p w14:paraId="22E06287" w14:textId="77777777" w:rsidR="0047534E" w:rsidRDefault="0047534E" w:rsidP="0047534E">
      <w:pPr>
        <w:bidi w:val="0"/>
        <w:spacing w:after="240"/>
      </w:pPr>
    </w:p>
    <w:p w14:paraId="1530AC30" w14:textId="77777777" w:rsidR="0047534E" w:rsidRDefault="0047534E" w:rsidP="0047534E">
      <w:pPr>
        <w:bidi w:val="0"/>
        <w:spacing w:after="240"/>
      </w:pPr>
      <w:r>
        <w:t xml:space="preserve">We wanted to utilize the hardware pipeline, thus making Batch Epoch Update the idle method of weights and bias update. </w:t>
      </w:r>
      <w:r>
        <w:br/>
        <w:t>This is because any update of those created a feedback loop that renders the data inside the pipeline obsolete. So, by working only per Batch Epoch we ensured we average the gradient change no nullify noise, and at the same time taking enough data samples before stopping the entire net for learning corrections.</w:t>
      </w:r>
    </w:p>
    <w:p w14:paraId="074A6A6F" w14:textId="77777777" w:rsidR="0047534E" w:rsidRDefault="0047534E" w:rsidP="0047534E">
      <w:pPr>
        <w:bidi w:val="0"/>
        <w:spacing w:after="240"/>
      </w:pPr>
    </w:p>
    <w:p w14:paraId="4CE1D241" w14:textId="77777777" w:rsidR="0047534E" w:rsidRDefault="0047534E" w:rsidP="0047534E">
      <w:pPr>
        <w:bidi w:val="0"/>
        <w:spacing w:after="240"/>
      </w:pPr>
      <w:r>
        <w:t xml:space="preserve">The expected (desired) </w:t>
      </w:r>
      <w:r w:rsidRPr="00ED6E7C">
        <w:t>class</w:t>
      </w:r>
      <w:r>
        <w:t xml:space="preserve">\target values of each data entry is also pushed into the DFE from the CPU. It passes through the pipeline stages until the ANN </w:t>
      </w:r>
      <w:r>
        <w:rPr>
          <w:rStyle w:val="hps"/>
        </w:rPr>
        <w:t xml:space="preserve">Feedforward </w:t>
      </w:r>
      <w:r>
        <w:t>is done and it can be compared to what the ANN had computed.</w:t>
      </w:r>
    </w:p>
    <w:p w14:paraId="0E4BEEB8" w14:textId="77777777" w:rsidR="0047534E" w:rsidRDefault="0047534E" w:rsidP="0047534E">
      <w:pPr>
        <w:bidi w:val="0"/>
        <w:spacing w:after="240"/>
      </w:pPr>
    </w:p>
    <w:p w14:paraId="1211B9ED" w14:textId="77777777" w:rsidR="0047534E" w:rsidRDefault="0047534E" w:rsidP="0047534E">
      <w:pPr>
        <w:pStyle w:val="Heading4"/>
        <w:bidi w:val="0"/>
        <w:spacing w:after="240"/>
        <w:ind w:left="2225" w:hanging="1800"/>
      </w:pPr>
      <w:bookmarkStart w:id="67" w:name="_Ref490564445"/>
      <w:r>
        <w:rPr>
          <w:rStyle w:val="hps"/>
        </w:rPr>
        <w:t xml:space="preserve">Feedforward single layer: </w:t>
      </w:r>
      <w:r>
        <w:t>Connectivity Band Kernel</w:t>
      </w:r>
      <w:bookmarkEnd w:id="67"/>
    </w:p>
    <w:p w14:paraId="4D166B99" w14:textId="77777777" w:rsidR="0047534E" w:rsidRDefault="0047534E" w:rsidP="0047534E">
      <w:pPr>
        <w:bidi w:val="0"/>
        <w:spacing w:after="240"/>
      </w:pPr>
      <w:r>
        <w:t>This DFE Hardware Kernel named "</w:t>
      </w:r>
      <w:r w:rsidRPr="00C165AB">
        <w:t>connectivity_band_Kernel</w:t>
      </w:r>
      <w:r>
        <w:t xml:space="preserve">.maxj" implements a </w:t>
      </w:r>
      <w:r>
        <w:rPr>
          <w:rStyle w:val="hps"/>
        </w:rPr>
        <w:t xml:space="preserve">Fully Connected </w:t>
      </w:r>
      <w:r>
        <w:t>network that connects each point in the output of the previous layer, to this layer activation function by multiplying the data with the current layers weights and bias</w:t>
      </w:r>
    </w:p>
    <w:p w14:paraId="702AB6C1" w14:textId="77777777" w:rsidR="0047534E" w:rsidRDefault="0047534E" w:rsidP="0047534E">
      <w:pPr>
        <w:bidi w:val="0"/>
        <w:spacing w:after="240"/>
      </w:pPr>
      <w:r>
        <w:object w:dxaOrig="11221" w:dyaOrig="9570" w14:anchorId="5BC833B6">
          <v:shape id="_x0000_i1030" type="#_x0000_t75" style="width:474.3pt;height:403.4pt" o:ole="">
            <v:imagedata r:id="rId29" o:title=""/>
          </v:shape>
          <o:OLEObject Type="Embed" ProgID="Visio.Drawing.15" ShapeID="_x0000_i1030" DrawAspect="Content" ObjectID="_1570535279" r:id="rId30"/>
        </w:object>
      </w:r>
      <w:r>
        <w:t xml:space="preserve"> </w:t>
      </w:r>
      <w:r>
        <w:br w:type="page"/>
      </w:r>
    </w:p>
    <w:p w14:paraId="31B1F2B7" w14:textId="77777777" w:rsidR="0047534E" w:rsidRDefault="0047534E" w:rsidP="0047534E">
      <w:pPr>
        <w:bidi w:val="0"/>
        <w:spacing w:after="240"/>
      </w:pPr>
      <w:r>
        <w:lastRenderedPageBreak/>
        <w:t>The implementation of the Matrix Multifaction was done by a Loop-Unrolling Pipelined method to achieve minimal latency and computational complicity while using the bare minimal LUTs and resources.</w:t>
      </w:r>
    </w:p>
    <w:p w14:paraId="12B91FD7" w14:textId="77777777" w:rsidR="0047534E" w:rsidRDefault="0047534E" w:rsidP="0047534E">
      <w:pPr>
        <w:bidi w:val="0"/>
        <w:spacing w:after="240"/>
      </w:pPr>
      <w:r>
        <w:rPr>
          <w:noProof/>
        </w:rPr>
        <w:drawing>
          <wp:inline distT="0" distB="0" distL="0" distR="0" wp14:anchorId="41B5590D" wp14:editId="6526321E">
            <wp:extent cx="2762537" cy="2599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371" cy="2608213"/>
                    </a:xfrm>
                    <a:prstGeom prst="rect">
                      <a:avLst/>
                    </a:prstGeom>
                  </pic:spPr>
                </pic:pic>
              </a:graphicData>
            </a:graphic>
          </wp:inline>
        </w:drawing>
      </w:r>
    </w:p>
    <w:p w14:paraId="630727E9" w14:textId="77777777" w:rsidR="0047534E" w:rsidRDefault="0047534E" w:rsidP="0047534E">
      <w:pPr>
        <w:bidi w:val="0"/>
        <w:spacing w:after="240"/>
      </w:pPr>
    </w:p>
    <w:p w14:paraId="24930750" w14:textId="77777777" w:rsidR="0047534E" w:rsidRDefault="0047534E" w:rsidP="0047534E">
      <w:pPr>
        <w:pStyle w:val="Heading4"/>
        <w:bidi w:val="0"/>
        <w:spacing w:after="240"/>
        <w:ind w:left="2225" w:hanging="1800"/>
      </w:pPr>
      <w:bookmarkStart w:id="68" w:name="_Ref490564481"/>
      <w:r>
        <w:rPr>
          <w:rStyle w:val="hps"/>
        </w:rPr>
        <w:t xml:space="preserve">Feedforward single layer: </w:t>
      </w:r>
      <w:r>
        <w:t>N</w:t>
      </w:r>
      <w:r w:rsidRPr="00AB3E34">
        <w:t>euron</w:t>
      </w:r>
      <w:r>
        <w:t xml:space="preserve"> A</w:t>
      </w:r>
      <w:r w:rsidRPr="00AB3E34">
        <w:t>ctivation</w:t>
      </w:r>
      <w:r>
        <w:t xml:space="preserve"> F</w:t>
      </w:r>
      <w:r w:rsidRPr="00AB3E34">
        <w:t>unction</w:t>
      </w:r>
      <w:r>
        <w:t xml:space="preserve"> K</w:t>
      </w:r>
      <w:r w:rsidRPr="00AB3E34">
        <w:t>ernel</w:t>
      </w:r>
      <w:bookmarkEnd w:id="68"/>
    </w:p>
    <w:p w14:paraId="378C5098" w14:textId="77777777" w:rsidR="0047534E" w:rsidRDefault="0047534E" w:rsidP="0047534E">
      <w:pPr>
        <w:bidi w:val="0"/>
        <w:spacing w:after="240"/>
      </w:pPr>
      <w:r>
        <w:t>This DFE Hardware Kernel named "</w:t>
      </w:r>
      <w:r w:rsidRPr="00AB3E34">
        <w:t>neuron_activation_function_kernel</w:t>
      </w:r>
      <w:r>
        <w:t xml:space="preserve">.maxj" implements a </w:t>
      </w:r>
      <w:r>
        <w:rPr>
          <w:rStyle w:val="hps"/>
        </w:rPr>
        <w:t xml:space="preserve">vector wise </w:t>
      </w:r>
      <w:r>
        <w:t>activation function after previous module (</w:t>
      </w:r>
      <w:r>
        <w:fldChar w:fldCharType="begin"/>
      </w:r>
      <w:r>
        <w:instrText xml:space="preserve"> REF _Ref490564445 \r \h </w:instrText>
      </w:r>
      <w:r>
        <w:fldChar w:fldCharType="separate"/>
      </w:r>
      <w:r>
        <w:rPr>
          <w:cs/>
        </w:rPr>
        <w:t>‎</w:t>
      </w:r>
      <w:r>
        <w:t>5.3.2.2</w:t>
      </w:r>
      <w:r>
        <w:fldChar w:fldCharType="end"/>
      </w:r>
      <w:r>
        <w:t>).</w:t>
      </w:r>
    </w:p>
    <w:p w14:paraId="1CFCAA77" w14:textId="77777777" w:rsidR="0047534E" w:rsidRDefault="0047534E" w:rsidP="0047534E">
      <w:pPr>
        <w:bidi w:val="0"/>
        <w:spacing w:after="240"/>
      </w:pPr>
    </w:p>
    <w:p w14:paraId="24246981" w14:textId="77777777" w:rsidR="0047534E" w:rsidRPr="00847A46" w:rsidRDefault="0047534E" w:rsidP="0047534E">
      <w:pPr>
        <w:bidi w:val="0"/>
        <w:spacing w:after="240"/>
      </w:pPr>
      <w:r>
        <w:t>If we were to change this module calculation, we must make sure the derivative also changes with respect to the activation function (</w:t>
      </w:r>
      <w:r>
        <w:fldChar w:fldCharType="begin"/>
      </w:r>
      <w:r>
        <w:instrText xml:space="preserve"> REF _Ref490646110 \r \h </w:instrText>
      </w:r>
      <w:r>
        <w:fldChar w:fldCharType="separate"/>
      </w:r>
      <w:r>
        <w:rPr>
          <w:cs/>
        </w:rPr>
        <w:t>‎</w:t>
      </w:r>
      <w:r>
        <w:t>5.3.2.5</w:t>
      </w:r>
      <w:r>
        <w:fldChar w:fldCharType="end"/>
      </w:r>
      <w:r>
        <w:t>).</w:t>
      </w:r>
    </w:p>
    <w:p w14:paraId="23F03E46" w14:textId="77777777" w:rsidR="0047534E" w:rsidRDefault="0047534E" w:rsidP="0047534E">
      <w:pPr>
        <w:bidi w:val="0"/>
        <w:spacing w:after="240"/>
      </w:pPr>
      <w:r>
        <w:br/>
        <w:t>here in the visoi is an example of Sigmond function:</w:t>
      </w:r>
    </w:p>
    <w:p w14:paraId="5291D70D" w14:textId="77777777" w:rsidR="0047534E" w:rsidRDefault="0047534E" w:rsidP="0047534E">
      <w:pPr>
        <w:bidi w:val="0"/>
        <w:spacing w:after="240"/>
      </w:pPr>
      <w:r>
        <w:object w:dxaOrig="11220" w:dyaOrig="3900" w14:anchorId="2A74B651">
          <v:shape id="_x0000_i1031" type="#_x0000_t75" style="width:415.5pt;height:144.55pt" o:ole="">
            <v:imagedata r:id="rId32" o:title=""/>
          </v:shape>
          <o:OLEObject Type="Embed" ProgID="Visio.Drawing.15" ShapeID="_x0000_i1031" DrawAspect="Content" ObjectID="_1570535280" r:id="rId33"/>
        </w:object>
      </w:r>
    </w:p>
    <w:p w14:paraId="3FF3DC79" w14:textId="77777777" w:rsidR="0047534E" w:rsidRDefault="0047534E" w:rsidP="0047534E">
      <w:pPr>
        <w:bidi w:val="0"/>
        <w:spacing w:after="240"/>
      </w:pPr>
      <w:r w:rsidRPr="00B8405E">
        <w:rPr>
          <w:b/>
          <w:bCs/>
          <w:u w:val="single"/>
        </w:rPr>
        <w:t>Important note</w:t>
      </w:r>
      <w:r>
        <w:t>: the Maxeler math library that implements exponential power (</w:t>
      </w:r>
      <w:r w:rsidRPr="00520BD7">
        <w:t>KernelMath.exp</w:t>
      </w:r>
      <w:r>
        <w:t>) had NOT implemented the correct calculation when the input was a Float type SADLY!  We had shown that casting the Float into the nears Integer dose not hurt performances and insert only a minute margin of error.</w:t>
      </w:r>
    </w:p>
    <w:p w14:paraId="095DE421" w14:textId="77777777" w:rsidR="0047534E" w:rsidRDefault="0047534E" w:rsidP="0047534E">
      <w:pPr>
        <w:bidi w:val="0"/>
        <w:spacing w:after="240"/>
      </w:pPr>
    </w:p>
    <w:p w14:paraId="7205751E" w14:textId="77777777" w:rsidR="0047534E" w:rsidRPr="00B337BA" w:rsidRDefault="0047534E" w:rsidP="0047534E">
      <w:pPr>
        <w:bidi w:val="0"/>
        <w:spacing w:after="240"/>
        <w:rPr>
          <w:b/>
          <w:bCs/>
        </w:rPr>
      </w:pPr>
    </w:p>
    <w:p w14:paraId="566AE367" w14:textId="77777777" w:rsidR="0047534E" w:rsidRDefault="0047534E" w:rsidP="0047534E">
      <w:pPr>
        <w:bidi w:val="0"/>
        <w:spacing w:after="240"/>
      </w:pPr>
      <w:r w:rsidRPr="00B337BA">
        <w:rPr>
          <w:b/>
          <w:bCs/>
        </w:rPr>
        <w:t xml:space="preserve">The last 2 kernels </w:t>
      </w:r>
      <w:r>
        <w:rPr>
          <w:b/>
          <w:bCs/>
        </w:rPr>
        <w:t>(</w:t>
      </w:r>
      <w:r w:rsidRPr="0028014B">
        <w:fldChar w:fldCharType="begin"/>
      </w:r>
      <w:r w:rsidRPr="0028014B">
        <w:instrText xml:space="preserve"> REF _Ref490564445 \r \h </w:instrText>
      </w:r>
      <w:r>
        <w:instrText xml:space="preserve"> \* MERGEFORMAT </w:instrText>
      </w:r>
      <w:r w:rsidRPr="0028014B">
        <w:fldChar w:fldCharType="separate"/>
      </w:r>
      <w:r w:rsidRPr="0028014B">
        <w:rPr>
          <w:cs/>
        </w:rPr>
        <w:t>‎</w:t>
      </w:r>
      <w:r w:rsidRPr="0028014B">
        <w:t>5.3.2.2</w:t>
      </w:r>
      <w:r w:rsidRPr="0028014B">
        <w:fldChar w:fldCharType="end"/>
      </w:r>
      <w:r w:rsidRPr="0028014B">
        <w:t xml:space="preserve"> + </w:t>
      </w:r>
      <w:r w:rsidRPr="0028014B">
        <w:fldChar w:fldCharType="begin"/>
      </w:r>
      <w:r w:rsidRPr="0028014B">
        <w:instrText xml:space="preserve"> REF _Ref490564481 \r \h </w:instrText>
      </w:r>
      <w:r>
        <w:instrText xml:space="preserve"> \* MERGEFORMAT </w:instrText>
      </w:r>
      <w:r w:rsidRPr="0028014B">
        <w:fldChar w:fldCharType="separate"/>
      </w:r>
      <w:r w:rsidRPr="0028014B">
        <w:rPr>
          <w:cs/>
        </w:rPr>
        <w:t>‎</w:t>
      </w:r>
      <w:r w:rsidRPr="0028014B">
        <w:t>5.3.2.3</w:t>
      </w:r>
      <w:r w:rsidRPr="0028014B">
        <w:fldChar w:fldCharType="end"/>
      </w:r>
      <w:r>
        <w:rPr>
          <w:b/>
          <w:bCs/>
        </w:rPr>
        <w:t xml:space="preserve">) </w:t>
      </w:r>
      <w:r w:rsidRPr="00B337BA">
        <w:rPr>
          <w:b/>
          <w:bCs/>
        </w:rPr>
        <w:t xml:space="preserve">combined are calculating a </w:t>
      </w:r>
      <w:r w:rsidRPr="007572A6">
        <w:rPr>
          <w:b/>
          <w:bCs/>
          <w:u w:val="single"/>
        </w:rPr>
        <w:t>Single</w:t>
      </w:r>
      <w:r w:rsidRPr="00B337BA">
        <w:rPr>
          <w:b/>
          <w:bCs/>
        </w:rPr>
        <w:t xml:space="preserve"> layer in the ANN. Depending on the parameters we would use as many instances </w:t>
      </w:r>
      <w:r>
        <w:rPr>
          <w:b/>
          <w:bCs/>
        </w:rPr>
        <w:t xml:space="preserve">(and vector width) </w:t>
      </w:r>
      <w:r w:rsidRPr="00B337BA">
        <w:rPr>
          <w:b/>
          <w:bCs/>
        </w:rPr>
        <w:t xml:space="preserve">of these </w:t>
      </w:r>
      <w:r>
        <w:rPr>
          <w:b/>
          <w:bCs/>
        </w:rPr>
        <w:t>two</w:t>
      </w:r>
      <w:r w:rsidRPr="00B337BA">
        <w:rPr>
          <w:b/>
          <w:bCs/>
        </w:rPr>
        <w:t xml:space="preserve"> until every layer has a kernel</w:t>
      </w:r>
      <w:r>
        <w:t>. Thus, concluding our Feedforward stream.</w:t>
      </w:r>
    </w:p>
    <w:p w14:paraId="5DA2C8A6" w14:textId="77777777" w:rsidR="0047534E" w:rsidRDefault="0047534E" w:rsidP="0047534E">
      <w:pPr>
        <w:bidi w:val="0"/>
        <w:spacing w:after="240"/>
      </w:pPr>
    </w:p>
    <w:p w14:paraId="48F8672A" w14:textId="77777777" w:rsidR="0047534E" w:rsidRDefault="0047534E" w:rsidP="0047534E">
      <w:pPr>
        <w:bidi w:val="0"/>
        <w:spacing w:after="240"/>
        <w:ind w:left="0"/>
      </w:pPr>
      <w:r>
        <w:br w:type="page"/>
      </w:r>
    </w:p>
    <w:p w14:paraId="7C9A8E72" w14:textId="77777777" w:rsidR="0047534E" w:rsidRDefault="0047534E" w:rsidP="0047534E">
      <w:pPr>
        <w:pStyle w:val="Heading4"/>
        <w:bidi w:val="0"/>
        <w:spacing w:after="240"/>
        <w:ind w:left="2225" w:hanging="1800"/>
      </w:pPr>
      <w:r>
        <w:rPr>
          <w:rStyle w:val="hps"/>
        </w:rPr>
        <w:lastRenderedPageBreak/>
        <w:t xml:space="preserve">ANN Error </w:t>
      </w:r>
      <w:r>
        <w:t>Kernel</w:t>
      </w:r>
    </w:p>
    <w:p w14:paraId="5057A399" w14:textId="77777777" w:rsidR="0047534E" w:rsidRDefault="0047534E" w:rsidP="0047534E">
      <w:pPr>
        <w:bidi w:val="0"/>
        <w:spacing w:after="240"/>
      </w:pPr>
      <w:r>
        <w:t>This DFE Hardware Kernel named "</w:t>
      </w:r>
      <w:r w:rsidRPr="00D26639">
        <w:t>FF_net_error_Kernel</w:t>
      </w:r>
      <w:r>
        <w:t xml:space="preserve">.maxj" implements a </w:t>
      </w:r>
      <w:r>
        <w:rPr>
          <w:rStyle w:val="hps"/>
        </w:rPr>
        <w:t xml:space="preserve">vector wise </w:t>
      </w:r>
    </w:p>
    <w:p w14:paraId="4D2C0BE8" w14:textId="77777777" w:rsidR="0047534E" w:rsidRDefault="0047534E" w:rsidP="0047534E">
      <w:pPr>
        <w:bidi w:val="0"/>
        <w:spacing w:after="240"/>
      </w:pPr>
      <w:r>
        <w:t xml:space="preserve">calculation of final ANN Output Layer's total Error in respect to the target expected values supplied by the user. </w:t>
      </w:r>
    </w:p>
    <w:p w14:paraId="2DD1AFA1" w14:textId="77777777" w:rsidR="0047534E" w:rsidRDefault="0047534E" w:rsidP="0047534E">
      <w:pPr>
        <w:bidi w:val="0"/>
        <w:spacing w:after="240"/>
      </w:pPr>
      <w:r>
        <w:t>i.e., this module is used only once, as the first step of the Back Propagation</w:t>
      </w:r>
    </w:p>
    <w:p w14:paraId="604B7FFD" w14:textId="77777777" w:rsidR="0047534E" w:rsidRDefault="0047534E" w:rsidP="0047534E">
      <w:pPr>
        <w:bidi w:val="0"/>
        <w:spacing w:after="240"/>
      </w:pPr>
      <w:r>
        <w:t xml:space="preserve">after the last neuron_activation_function. </w:t>
      </w:r>
    </w:p>
    <w:p w14:paraId="4B79F835" w14:textId="77777777" w:rsidR="0047534E" w:rsidRDefault="0047534E" w:rsidP="0047534E">
      <w:pPr>
        <w:bidi w:val="0"/>
        <w:spacing w:after="240"/>
      </w:pPr>
      <w:r>
        <w:t xml:space="preserve">The Lost Function is SSE: </w:t>
      </w:r>
      <w:r w:rsidRPr="00BA34FF">
        <w:rPr>
          <w:position w:val="-28"/>
        </w:rPr>
        <w:object w:dxaOrig="4440" w:dyaOrig="680" w14:anchorId="5A831C2A">
          <v:shape id="_x0000_i1032" type="#_x0000_t75" style="width:222.05pt;height:33.55pt" o:ole="">
            <v:imagedata r:id="rId34" o:title=""/>
          </v:shape>
          <o:OLEObject Type="Embed" ProgID="Equation.DSMT4" ShapeID="_x0000_i1032" DrawAspect="Content" ObjectID="_1570535281" r:id="rId35"/>
        </w:object>
      </w:r>
      <w:r>
        <w:t xml:space="preserve"> </w:t>
      </w:r>
    </w:p>
    <w:p w14:paraId="2133E74B" w14:textId="77777777" w:rsidR="0047534E" w:rsidRDefault="0047534E" w:rsidP="0047534E">
      <w:pPr>
        <w:bidi w:val="0"/>
        <w:spacing w:after="240"/>
      </w:pPr>
    </w:p>
    <w:p w14:paraId="5F3CDA26" w14:textId="77777777" w:rsidR="0047534E" w:rsidRDefault="0047534E" w:rsidP="0047534E">
      <w:pPr>
        <w:bidi w:val="0"/>
        <w:spacing w:after="240"/>
      </w:pPr>
      <w:r>
        <w:t xml:space="preserve">The expected (desired) </w:t>
      </w:r>
      <w:r w:rsidRPr="00ED6E7C">
        <w:t>class</w:t>
      </w:r>
      <w:r>
        <w:t>\target expected values of each data entry is now popped from the pipeline stream, so that the output net from input at time T, corresponds and compared to the expected target at time T.</w:t>
      </w:r>
    </w:p>
    <w:p w14:paraId="3C89BC98" w14:textId="77777777" w:rsidR="0047534E" w:rsidRDefault="0047534E" w:rsidP="0047534E">
      <w:pPr>
        <w:bidi w:val="0"/>
        <w:spacing w:after="240"/>
      </w:pPr>
      <w:r>
        <w:object w:dxaOrig="11221" w:dyaOrig="4186" w14:anchorId="72DC4FD2">
          <v:shape id="_x0000_i1033" type="#_x0000_t75" style="width:415.5pt;height:154.45pt" o:ole="">
            <v:imagedata r:id="rId36" o:title=""/>
          </v:shape>
          <o:OLEObject Type="Embed" ProgID="Visio.Drawing.15" ShapeID="_x0000_i1033" DrawAspect="Content" ObjectID="_1570535282" r:id="rId37"/>
        </w:object>
      </w:r>
    </w:p>
    <w:p w14:paraId="0B14F66D" w14:textId="77777777" w:rsidR="0047534E" w:rsidRDefault="0047534E" w:rsidP="0047534E">
      <w:pPr>
        <w:bidi w:val="0"/>
        <w:spacing w:after="240"/>
      </w:pPr>
    </w:p>
    <w:p w14:paraId="3E3E79F5" w14:textId="77777777" w:rsidR="0047534E" w:rsidRDefault="0047534E" w:rsidP="0047534E">
      <w:pPr>
        <w:pStyle w:val="Heading4"/>
        <w:bidi w:val="0"/>
        <w:spacing w:after="240"/>
        <w:ind w:left="2225" w:hanging="1800"/>
      </w:pPr>
      <w:bookmarkStart w:id="69" w:name="_Ref490646110"/>
      <w:r>
        <w:t>Back Propagation</w:t>
      </w:r>
      <w:r>
        <w:rPr>
          <w:rStyle w:val="hps"/>
        </w:rPr>
        <w:t xml:space="preserve"> single layer: </w:t>
      </w:r>
      <w:r>
        <w:t>N</w:t>
      </w:r>
      <w:r w:rsidRPr="00AB3E34">
        <w:t>euron</w:t>
      </w:r>
      <w:r>
        <w:t xml:space="preserve"> A</w:t>
      </w:r>
      <w:r w:rsidRPr="00AB3E34">
        <w:t>ctivation</w:t>
      </w:r>
      <w:r>
        <w:t xml:space="preserve"> D</w:t>
      </w:r>
      <w:r w:rsidRPr="000D2C03">
        <w:t xml:space="preserve">erivative </w:t>
      </w:r>
      <w:r>
        <w:t>F</w:t>
      </w:r>
      <w:r w:rsidRPr="00AB3E34">
        <w:t>unction</w:t>
      </w:r>
      <w:r>
        <w:t xml:space="preserve"> K</w:t>
      </w:r>
      <w:r w:rsidRPr="00AB3E34">
        <w:t>ernel</w:t>
      </w:r>
      <w:bookmarkEnd w:id="69"/>
    </w:p>
    <w:p w14:paraId="7DD974FB" w14:textId="77777777" w:rsidR="0047534E" w:rsidRDefault="0047534E" w:rsidP="0047534E">
      <w:pPr>
        <w:bidi w:val="0"/>
        <w:spacing w:after="240"/>
      </w:pPr>
      <w:r>
        <w:t>This DFE Hardware Kernel named "</w:t>
      </w:r>
      <w:r w:rsidRPr="000D2C03">
        <w:t>neuron_activation_function_div_kernel</w:t>
      </w:r>
      <w:r>
        <w:t xml:space="preserve">.maxj" implements a </w:t>
      </w:r>
      <w:r>
        <w:rPr>
          <w:rStyle w:val="hps"/>
        </w:rPr>
        <w:t xml:space="preserve">vector wise </w:t>
      </w:r>
      <w:r>
        <w:t>activation function d</w:t>
      </w:r>
      <w:r w:rsidRPr="000D2C03">
        <w:t>erivative</w:t>
      </w:r>
      <w:r>
        <w:t xml:space="preserve"> calculation to be used in the Gradient Descent algorithm.</w:t>
      </w:r>
    </w:p>
    <w:p w14:paraId="1A69BE3E" w14:textId="77777777" w:rsidR="0047534E" w:rsidRDefault="0047534E" w:rsidP="0047534E">
      <w:pPr>
        <w:bidi w:val="0"/>
        <w:spacing w:after="240"/>
      </w:pPr>
    </w:p>
    <w:p w14:paraId="65B40A24" w14:textId="77777777" w:rsidR="0047534E" w:rsidRPr="00847A46" w:rsidRDefault="0047534E" w:rsidP="0047534E">
      <w:pPr>
        <w:bidi w:val="0"/>
        <w:spacing w:after="240"/>
      </w:pPr>
      <w:r>
        <w:t>If we were to change this module calculation, we must make sure the actual original activation function (</w:t>
      </w:r>
      <w:r>
        <w:fldChar w:fldCharType="begin"/>
      </w:r>
      <w:r>
        <w:instrText xml:space="preserve"> REF _Ref490564481 \r \h </w:instrText>
      </w:r>
      <w:r>
        <w:fldChar w:fldCharType="separate"/>
      </w:r>
      <w:r>
        <w:rPr>
          <w:cs/>
        </w:rPr>
        <w:t>‎</w:t>
      </w:r>
      <w:r>
        <w:t>5.3.2.3</w:t>
      </w:r>
      <w:r>
        <w:fldChar w:fldCharType="end"/>
      </w:r>
      <w:r>
        <w:t>) also changes with respect to the d</w:t>
      </w:r>
      <w:r w:rsidRPr="000D2C03">
        <w:t>erivative</w:t>
      </w:r>
      <w:r>
        <w:t>.</w:t>
      </w:r>
    </w:p>
    <w:p w14:paraId="46F5FB11" w14:textId="77777777" w:rsidR="0047534E" w:rsidRDefault="0047534E" w:rsidP="0047534E">
      <w:pPr>
        <w:bidi w:val="0"/>
        <w:spacing w:after="240"/>
      </w:pPr>
      <w:r>
        <w:lastRenderedPageBreak/>
        <w:br/>
        <w:t>here in the visoi is an example of Sigmond function:</w:t>
      </w:r>
      <w:r w:rsidRPr="00325682">
        <w:rPr>
          <w:rtl/>
        </w:rPr>
        <w:t xml:space="preserve"> </w:t>
      </w:r>
      <w:r>
        <w:object w:dxaOrig="11221" w:dyaOrig="4771" w14:anchorId="08EF1FF5">
          <v:shape id="_x0000_i1034" type="#_x0000_t75" style="width:415.5pt;height:177pt" o:ole="">
            <v:imagedata r:id="rId38" o:title=""/>
          </v:shape>
          <o:OLEObject Type="Embed" ProgID="Visio.Drawing.15" ShapeID="_x0000_i1034" DrawAspect="Content" ObjectID="_1570535283" r:id="rId39"/>
        </w:object>
      </w:r>
    </w:p>
    <w:p w14:paraId="65AD9BE8" w14:textId="77777777" w:rsidR="0047534E" w:rsidRDefault="0047534E" w:rsidP="0047534E">
      <w:pPr>
        <w:bidi w:val="0"/>
        <w:spacing w:after="240"/>
        <w:ind w:left="0"/>
      </w:pPr>
      <w:r>
        <w:br w:type="page"/>
      </w:r>
    </w:p>
    <w:p w14:paraId="5043003A" w14:textId="77777777" w:rsidR="0047534E" w:rsidRDefault="0047534E" w:rsidP="0047534E">
      <w:pPr>
        <w:pStyle w:val="Heading4"/>
        <w:bidi w:val="0"/>
        <w:spacing w:after="240"/>
        <w:ind w:left="2225" w:hanging="1800"/>
      </w:pPr>
      <w:bookmarkStart w:id="70" w:name="_Ref490647802"/>
      <w:r>
        <w:lastRenderedPageBreak/>
        <w:t>Back Propagation</w:t>
      </w:r>
      <w:r>
        <w:rPr>
          <w:rStyle w:val="hps"/>
        </w:rPr>
        <w:t xml:space="preserve"> single layer: </w:t>
      </w:r>
      <w:r w:rsidRPr="00325682">
        <w:t>Back</w:t>
      </w:r>
      <w:r>
        <w:t xml:space="preserve"> P</w:t>
      </w:r>
      <w:r w:rsidRPr="00325682">
        <w:t>ropagation</w:t>
      </w:r>
      <w:r>
        <w:t xml:space="preserve"> K</w:t>
      </w:r>
      <w:r w:rsidRPr="00AB3E34">
        <w:t>ernel</w:t>
      </w:r>
      <w:bookmarkEnd w:id="70"/>
    </w:p>
    <w:p w14:paraId="356C8EF5" w14:textId="77777777" w:rsidR="0047534E" w:rsidRDefault="0047534E" w:rsidP="0047534E">
      <w:pPr>
        <w:bidi w:val="0"/>
        <w:spacing w:after="240"/>
      </w:pPr>
      <w:r>
        <w:t>This DFE Hardware Kernel named "</w:t>
      </w:r>
      <w:r w:rsidRPr="00325682">
        <w:t>Back_propagation_kernel</w:t>
      </w:r>
      <w:r>
        <w:t xml:space="preserve">.maxj" implements a </w:t>
      </w:r>
      <w:r>
        <w:rPr>
          <w:rStyle w:val="hps"/>
        </w:rPr>
        <w:t xml:space="preserve">vector wise </w:t>
      </w:r>
      <w:r w:rsidRPr="00325682">
        <w:t xml:space="preserve">calculation of </w:t>
      </w:r>
      <w:r>
        <w:t>layer's error</w:t>
      </w:r>
      <w:r w:rsidRPr="00325682">
        <w:t>.</w:t>
      </w:r>
      <w:r>
        <w:t xml:space="preserve"> to be used in the Gradient Descent algorithm.</w:t>
      </w:r>
    </w:p>
    <w:p w14:paraId="20B51756" w14:textId="77777777" w:rsidR="0047534E" w:rsidRDefault="0047534E" w:rsidP="0047534E">
      <w:pPr>
        <w:bidi w:val="0"/>
        <w:spacing w:after="240"/>
      </w:pPr>
      <w:r>
        <w:object w:dxaOrig="11221" w:dyaOrig="4035" w14:anchorId="58A9A66F">
          <v:shape id="_x0000_i1035" type="#_x0000_t75" style="width:415.5pt;height:148.95pt" o:ole="">
            <v:imagedata r:id="rId40" o:title=""/>
          </v:shape>
          <o:OLEObject Type="Embed" ProgID="Visio.Drawing.15" ShapeID="_x0000_i1035" DrawAspect="Content" ObjectID="_1570535284" r:id="rId41"/>
        </w:object>
      </w:r>
    </w:p>
    <w:p w14:paraId="5E4CF8E9" w14:textId="77777777" w:rsidR="0047534E" w:rsidRDefault="0047534E" w:rsidP="0047534E">
      <w:pPr>
        <w:bidi w:val="0"/>
        <w:spacing w:after="240"/>
        <w:ind w:left="0"/>
      </w:pPr>
      <w:r>
        <w:br w:type="page"/>
      </w:r>
    </w:p>
    <w:p w14:paraId="49F5E51A" w14:textId="77777777" w:rsidR="0047534E" w:rsidRDefault="0047534E" w:rsidP="0047534E">
      <w:pPr>
        <w:pStyle w:val="Heading4"/>
        <w:bidi w:val="0"/>
        <w:spacing w:after="240"/>
        <w:ind w:left="2225" w:hanging="1800"/>
      </w:pPr>
      <w:bookmarkStart w:id="71" w:name="_Ref490647813"/>
      <w:r>
        <w:lastRenderedPageBreak/>
        <w:t>Back Propagation</w:t>
      </w:r>
      <w:r>
        <w:rPr>
          <w:rStyle w:val="hps"/>
        </w:rPr>
        <w:t xml:space="preserve"> single layer: </w:t>
      </w:r>
      <w:r w:rsidRPr="00E21192">
        <w:t>Back Propagation Connectivity Band</w:t>
      </w:r>
      <w:r>
        <w:t xml:space="preserve"> K</w:t>
      </w:r>
      <w:r w:rsidRPr="00AB3E34">
        <w:t>ernel</w:t>
      </w:r>
      <w:bookmarkEnd w:id="71"/>
    </w:p>
    <w:p w14:paraId="7962E3D8" w14:textId="77777777" w:rsidR="0047534E" w:rsidRDefault="0047534E" w:rsidP="0047534E">
      <w:pPr>
        <w:bidi w:val="0"/>
        <w:spacing w:after="240"/>
      </w:pPr>
      <w:r>
        <w:t>This DFE Hardware Kernel named "</w:t>
      </w:r>
      <w:r w:rsidRPr="00643226">
        <w:t>BP_connectivity_band_Kernel</w:t>
      </w:r>
      <w:r>
        <w:t xml:space="preserve">.maxj" implements the </w:t>
      </w:r>
      <w:r w:rsidRPr="00643226">
        <w:rPr>
          <w:rStyle w:val="hps"/>
        </w:rPr>
        <w:t>calculation</w:t>
      </w:r>
      <w:r>
        <w:rPr>
          <w:rStyle w:val="hps"/>
        </w:rPr>
        <w:t xml:space="preserve"> of correction of</w:t>
      </w:r>
      <w:r w:rsidRPr="00643226">
        <w:rPr>
          <w:rStyle w:val="hps"/>
        </w:rPr>
        <w:t xml:space="preserve"> weights &amp; bias </w:t>
      </w:r>
      <w:r>
        <w:rPr>
          <w:rStyle w:val="hps"/>
        </w:rPr>
        <w:t xml:space="preserve">based on the </w:t>
      </w:r>
      <w:r w:rsidRPr="00643226">
        <w:rPr>
          <w:rStyle w:val="hps"/>
        </w:rPr>
        <w:t>error</w:t>
      </w:r>
      <w:r>
        <w:rPr>
          <w:rStyle w:val="hps"/>
        </w:rPr>
        <w:t xml:space="preserve"> – that will minimize the cost function via the gradient descent algorithm,</w:t>
      </w:r>
      <w:r w:rsidRPr="00643226">
        <w:rPr>
          <w:rStyle w:val="hps"/>
        </w:rPr>
        <w:t xml:space="preserve"> and summarize </w:t>
      </w:r>
      <w:r>
        <w:rPr>
          <w:rStyle w:val="hps"/>
        </w:rPr>
        <w:t xml:space="preserve">the correction until </w:t>
      </w:r>
      <w:r w:rsidRPr="00643226">
        <w:rPr>
          <w:rStyle w:val="hps"/>
        </w:rPr>
        <w:t xml:space="preserve">epoch batch </w:t>
      </w:r>
      <w:r>
        <w:rPr>
          <w:rStyle w:val="hps"/>
        </w:rPr>
        <w:t>end.</w:t>
      </w:r>
      <w:r w:rsidRPr="00643226">
        <w:rPr>
          <w:rStyle w:val="hps"/>
        </w:rPr>
        <w:t xml:space="preserve"> </w:t>
      </w:r>
      <w:r>
        <w:rPr>
          <w:rStyle w:val="hps"/>
        </w:rPr>
        <w:t xml:space="preserve">Only then will we </w:t>
      </w:r>
      <w:r w:rsidRPr="00643226">
        <w:rPr>
          <w:rStyle w:val="hps"/>
        </w:rPr>
        <w:t>update weights &amp; biases</w:t>
      </w:r>
      <w:r>
        <w:rPr>
          <w:rStyle w:val="hps"/>
        </w:rPr>
        <w:t>, i.e</w:t>
      </w:r>
      <w:r w:rsidRPr="00643226">
        <w:rPr>
          <w:rStyle w:val="hps"/>
        </w:rPr>
        <w:t>.</w:t>
      </w:r>
      <w:r>
        <w:rPr>
          <w:rStyle w:val="hps"/>
        </w:rPr>
        <w:t xml:space="preserve"> with a DFE Loopback!</w:t>
      </w:r>
    </w:p>
    <w:p w14:paraId="61CBC7A8" w14:textId="77777777" w:rsidR="0047534E" w:rsidRDefault="0047534E" w:rsidP="0047534E">
      <w:pPr>
        <w:bidi w:val="0"/>
        <w:spacing w:after="240"/>
      </w:pPr>
    </w:p>
    <w:p w14:paraId="61B77157" w14:textId="77777777" w:rsidR="0047534E" w:rsidRDefault="0047534E" w:rsidP="0047534E">
      <w:pPr>
        <w:bidi w:val="0"/>
        <w:spacing w:after="240"/>
      </w:pPr>
      <w:r>
        <w:object w:dxaOrig="11416" w:dyaOrig="14386" w14:anchorId="7F62E582">
          <v:shape id="_x0000_i1036" type="#_x0000_t75" style="width:414.95pt;height:522.7pt" o:ole="">
            <v:imagedata r:id="rId42" o:title=""/>
          </v:shape>
          <o:OLEObject Type="Embed" ProgID="Visio.Drawing.15" ShapeID="_x0000_i1036" DrawAspect="Content" ObjectID="_1570535285" r:id="rId43"/>
        </w:object>
      </w:r>
    </w:p>
    <w:p w14:paraId="5583F35E" w14:textId="77777777" w:rsidR="0047534E" w:rsidRPr="00B337BA" w:rsidRDefault="0047534E" w:rsidP="0047534E">
      <w:pPr>
        <w:bidi w:val="0"/>
        <w:spacing w:after="240"/>
        <w:rPr>
          <w:b/>
          <w:bCs/>
        </w:rPr>
      </w:pPr>
    </w:p>
    <w:p w14:paraId="421C320B" w14:textId="77777777" w:rsidR="0047534E" w:rsidRDefault="0047534E" w:rsidP="0047534E">
      <w:pPr>
        <w:bidi w:val="0"/>
        <w:spacing w:after="240"/>
      </w:pPr>
      <w:r w:rsidRPr="00B337BA">
        <w:rPr>
          <w:b/>
          <w:bCs/>
        </w:rPr>
        <w:lastRenderedPageBreak/>
        <w:t xml:space="preserve">The last 2 kernels </w:t>
      </w:r>
      <w:r>
        <w:rPr>
          <w:b/>
          <w:bCs/>
        </w:rPr>
        <w:t>(</w:t>
      </w:r>
      <w:r>
        <w:fldChar w:fldCharType="begin"/>
      </w:r>
      <w:r>
        <w:instrText xml:space="preserve"> REF _Ref490647802 \r \h </w:instrText>
      </w:r>
      <w:r>
        <w:fldChar w:fldCharType="separate"/>
      </w:r>
      <w:r>
        <w:rPr>
          <w:cs/>
        </w:rPr>
        <w:t>‎</w:t>
      </w:r>
      <w:r>
        <w:t>5.3.2.6</w:t>
      </w:r>
      <w:r>
        <w:fldChar w:fldCharType="end"/>
      </w:r>
      <w:r w:rsidRPr="0028014B">
        <w:t>+</w:t>
      </w:r>
      <w:r>
        <w:rPr>
          <w:b/>
          <w:bCs/>
        </w:rPr>
        <w:fldChar w:fldCharType="begin"/>
      </w:r>
      <w:r>
        <w:rPr>
          <w:b/>
          <w:bCs/>
        </w:rPr>
        <w:instrText xml:space="preserve"> REF _Ref490647813 \r \h  \* MERGEFORMAT </w:instrText>
      </w:r>
      <w:r>
        <w:rPr>
          <w:b/>
          <w:bCs/>
        </w:rPr>
      </w:r>
      <w:r>
        <w:rPr>
          <w:b/>
          <w:bCs/>
        </w:rPr>
        <w:fldChar w:fldCharType="separate"/>
      </w:r>
      <w:r>
        <w:rPr>
          <w:b/>
          <w:bCs/>
          <w:cs/>
        </w:rPr>
        <w:t>‎</w:t>
      </w:r>
      <w:r w:rsidRPr="009A4856">
        <w:t>5.3.2.7</w:t>
      </w:r>
      <w:r>
        <w:rPr>
          <w:b/>
          <w:bCs/>
        </w:rPr>
        <w:fldChar w:fldCharType="end"/>
      </w:r>
      <w:r>
        <w:rPr>
          <w:b/>
          <w:bCs/>
        </w:rPr>
        <w:t xml:space="preserve">) </w:t>
      </w:r>
      <w:r w:rsidRPr="00B337BA">
        <w:rPr>
          <w:b/>
          <w:bCs/>
        </w:rPr>
        <w:t xml:space="preserve">combined are calculating a </w:t>
      </w:r>
      <w:r w:rsidRPr="007572A6">
        <w:rPr>
          <w:b/>
          <w:bCs/>
          <w:u w:val="single"/>
        </w:rPr>
        <w:t>Single</w:t>
      </w:r>
      <w:r w:rsidRPr="00B337BA">
        <w:rPr>
          <w:b/>
          <w:bCs/>
        </w:rPr>
        <w:t xml:space="preserve"> layer in the ANN. Depending on the parameters we would use as many instances </w:t>
      </w:r>
      <w:r>
        <w:rPr>
          <w:b/>
          <w:bCs/>
        </w:rPr>
        <w:t xml:space="preserve">(and vector width) </w:t>
      </w:r>
      <w:r w:rsidRPr="00B337BA">
        <w:rPr>
          <w:b/>
          <w:bCs/>
        </w:rPr>
        <w:t xml:space="preserve">of these </w:t>
      </w:r>
      <w:r>
        <w:rPr>
          <w:b/>
          <w:bCs/>
        </w:rPr>
        <w:t>two</w:t>
      </w:r>
      <w:r w:rsidRPr="00B337BA">
        <w:rPr>
          <w:b/>
          <w:bCs/>
        </w:rPr>
        <w:t xml:space="preserve"> until every layer has a kernel</w:t>
      </w:r>
      <w:r>
        <w:t>. Thus, concluding our Back-Propagation</w:t>
      </w:r>
      <w:r>
        <w:rPr>
          <w:rStyle w:val="hps"/>
        </w:rPr>
        <w:t xml:space="preserve"> </w:t>
      </w:r>
      <w:r>
        <w:t>stream.</w:t>
      </w:r>
    </w:p>
    <w:p w14:paraId="4EB8A21E" w14:textId="77777777" w:rsidR="0047534E" w:rsidRDefault="0047534E" w:rsidP="0047534E">
      <w:pPr>
        <w:bidi w:val="0"/>
        <w:spacing w:after="240"/>
        <w:ind w:left="0"/>
        <w:rPr>
          <w:b/>
          <w:bCs/>
        </w:rPr>
      </w:pPr>
      <w:r>
        <w:rPr>
          <w:b/>
          <w:bCs/>
        </w:rPr>
        <w:br w:type="page"/>
      </w:r>
    </w:p>
    <w:p w14:paraId="1C3035BD" w14:textId="77777777" w:rsidR="0047534E" w:rsidRDefault="0047534E" w:rsidP="0047534E">
      <w:pPr>
        <w:pStyle w:val="Heading4"/>
        <w:bidi w:val="0"/>
        <w:spacing w:after="240"/>
        <w:ind w:left="2225" w:hanging="1800"/>
      </w:pPr>
      <w:r w:rsidRPr="002A24FB">
        <w:lastRenderedPageBreak/>
        <w:t>Soft</w:t>
      </w:r>
      <w:r>
        <w:t>M</w:t>
      </w:r>
      <w:r w:rsidRPr="002A24FB">
        <w:t>ax</w:t>
      </w:r>
      <w:r>
        <w:t xml:space="preserve"> K</w:t>
      </w:r>
      <w:r w:rsidRPr="002A24FB">
        <w:t>ernel</w:t>
      </w:r>
    </w:p>
    <w:p w14:paraId="008A492A" w14:textId="77777777" w:rsidR="0047534E" w:rsidRDefault="0047534E" w:rsidP="0047534E">
      <w:pPr>
        <w:bidi w:val="0"/>
        <w:spacing w:after="240"/>
        <w:ind w:left="0"/>
      </w:pPr>
      <w:r>
        <w:t>This DFE Hardware Kernel named "</w:t>
      </w:r>
      <w:r w:rsidRPr="002A24FB">
        <w:t>softmax_kernel</w:t>
      </w:r>
      <w:r>
        <w:t xml:space="preserve">.maxj" implements a vector wise SoftMax activation for the output layer of a stochastic net where we desire to output to be a probabilistic representation of classes. </w:t>
      </w:r>
    </w:p>
    <w:p w14:paraId="542577E5" w14:textId="77777777" w:rsidR="0047534E" w:rsidRDefault="0047534E" w:rsidP="0047534E">
      <w:pPr>
        <w:pStyle w:val="Heading4"/>
        <w:bidi w:val="0"/>
        <w:spacing w:after="240"/>
        <w:ind w:left="2225" w:hanging="1800"/>
      </w:pPr>
      <w:r>
        <w:t>V</w:t>
      </w:r>
      <w:r w:rsidRPr="00FE30F8">
        <w:t>ector</w:t>
      </w:r>
      <w:r>
        <w:t xml:space="preserve"> D</w:t>
      </w:r>
      <w:r w:rsidRPr="00FE30F8">
        <w:t>up</w:t>
      </w:r>
      <w:r>
        <w:t xml:space="preserve">licate </w:t>
      </w:r>
      <w:r w:rsidRPr="00FE30F8">
        <w:t>Kernel</w:t>
      </w:r>
    </w:p>
    <w:p w14:paraId="3C756967" w14:textId="77777777" w:rsidR="0047534E" w:rsidRDefault="0047534E" w:rsidP="0047534E">
      <w:pPr>
        <w:bidi w:val="0"/>
        <w:spacing w:after="240"/>
        <w:ind w:left="0"/>
      </w:pPr>
      <w:r>
        <w:t>This DFE Hardware helper Kernel named "</w:t>
      </w:r>
      <w:r w:rsidRPr="003C6FE8">
        <w:t>vector_dup_Kernel</w:t>
      </w:r>
      <w:r>
        <w:t>.maxj" is used to hold same value in different stages in the hardware pipeline.</w:t>
      </w:r>
    </w:p>
    <w:p w14:paraId="7F597838" w14:textId="77777777" w:rsidR="0047534E" w:rsidRDefault="0047534E" w:rsidP="0047534E">
      <w:pPr>
        <w:pStyle w:val="Heading3"/>
        <w:bidi w:val="0"/>
        <w:spacing w:after="240"/>
        <w:ind w:left="1440" w:hanging="1440"/>
        <w:rPr>
          <w:rStyle w:val="hps"/>
        </w:rPr>
      </w:pPr>
      <w:bookmarkStart w:id="72" w:name="_Toc496792725"/>
      <w:r w:rsidRPr="009F6752">
        <w:t>N</w:t>
      </w:r>
      <w:r>
        <w:t>on</w:t>
      </w:r>
      <w:r w:rsidRPr="009F6752">
        <w:t xml:space="preserve"> Block</w:t>
      </w:r>
      <w:r>
        <w:t xml:space="preserve">ing CPU </w:t>
      </w:r>
      <w:r>
        <w:rPr>
          <w:rStyle w:val="hps"/>
        </w:rPr>
        <w:t>prepare next Epoch &amp; Statistics</w:t>
      </w:r>
      <w:bookmarkEnd w:id="72"/>
    </w:p>
    <w:p w14:paraId="2665FA73" w14:textId="77777777" w:rsidR="0047534E" w:rsidRDefault="0047534E" w:rsidP="0047534E">
      <w:pPr>
        <w:bidi w:val="0"/>
        <w:spacing w:after="240"/>
      </w:pPr>
      <w:r>
        <w:t xml:space="preserve">As shown in this following </w:t>
      </w:r>
      <w:r w:rsidRPr="0075485B">
        <w:t>dependency</w:t>
      </w:r>
      <w:r>
        <w:t xml:space="preserve"> graph, we can achieve parallelism by preparing the next iteration Epoch data in the CPU: permutation the entries order, </w:t>
      </w:r>
      <w:r>
        <w:br/>
        <w:t xml:space="preserve">and calculation last Epoch performance statistics by the CPU Host, </w:t>
      </w:r>
      <w:r>
        <w:br/>
        <w:t>while at the same time the Hardware DFE is working on the current Epoch.</w:t>
      </w:r>
    </w:p>
    <w:p w14:paraId="3145DC3A" w14:textId="77777777" w:rsidR="0047534E" w:rsidRDefault="0047534E" w:rsidP="0047534E">
      <w:pPr>
        <w:bidi w:val="0"/>
        <w:spacing w:after="240"/>
      </w:pPr>
      <w:r>
        <w:object w:dxaOrig="7996" w:dyaOrig="11266" w14:anchorId="100BAFBB">
          <v:shape id="_x0000_i1037" type="#_x0000_t75" style="width:301.2pt;height:424.85pt" o:ole="">
            <v:imagedata r:id="rId44" o:title=""/>
          </v:shape>
          <o:OLEObject Type="Embed" ProgID="Visio.Drawing.15" ShapeID="_x0000_i1037" DrawAspect="Content" ObjectID="_1570535286" r:id="rId45"/>
        </w:object>
      </w:r>
    </w:p>
    <w:p w14:paraId="601E7DBA" w14:textId="77777777" w:rsidR="0047534E" w:rsidRDefault="0047534E" w:rsidP="0047534E">
      <w:pPr>
        <w:bidi w:val="0"/>
        <w:spacing w:after="240"/>
      </w:pPr>
      <w:r>
        <w:lastRenderedPageBreak/>
        <w:t>This will be done by a Non-Blocking call to the DFE.</w:t>
      </w:r>
    </w:p>
    <w:p w14:paraId="0CCA2E8D" w14:textId="77777777" w:rsidR="0047534E" w:rsidRDefault="0047534E" w:rsidP="0047534E">
      <w:pPr>
        <w:bidi w:val="0"/>
        <w:spacing w:after="240"/>
        <w:ind w:left="0"/>
      </w:pPr>
      <w:r>
        <w:br w:type="page"/>
      </w:r>
    </w:p>
    <w:p w14:paraId="436892DE" w14:textId="77777777" w:rsidR="0047534E" w:rsidRDefault="0047534E" w:rsidP="0047534E">
      <w:pPr>
        <w:pStyle w:val="Heading4"/>
        <w:bidi w:val="0"/>
        <w:spacing w:after="240"/>
        <w:ind w:left="2225" w:hanging="1800"/>
      </w:pPr>
      <w:r>
        <w:lastRenderedPageBreak/>
        <w:t xml:space="preserve">CPU </w:t>
      </w:r>
      <w:r w:rsidRPr="00B472ED">
        <w:t>permutationOnPairOfArray</w:t>
      </w:r>
    </w:p>
    <w:p w14:paraId="1DD7189B" w14:textId="77777777" w:rsidR="0047534E" w:rsidRPr="00AF0AA7" w:rsidRDefault="0047534E" w:rsidP="0047534E">
      <w:pPr>
        <w:bidi w:val="0"/>
        <w:spacing w:after="240"/>
      </w:pPr>
      <w:r>
        <w:t>This c++ function helps to shuffle the data of both the input entries and target output entries to a random permutation. This function runs aids by decrease overfitting on fixed data sequences.</w:t>
      </w:r>
    </w:p>
    <w:p w14:paraId="5FD7B07F" w14:textId="77777777" w:rsidR="0047534E" w:rsidRDefault="0047534E" w:rsidP="0047534E">
      <w:pPr>
        <w:pStyle w:val="Heading4"/>
        <w:bidi w:val="0"/>
        <w:spacing w:after="240"/>
        <w:ind w:left="2225" w:hanging="1800"/>
      </w:pPr>
      <w:r>
        <w:t xml:space="preserve">CPU </w:t>
      </w:r>
      <w:r w:rsidRPr="00B472ED">
        <w:t>doStatistics</w:t>
      </w:r>
    </w:p>
    <w:p w14:paraId="709AEF32" w14:textId="77777777" w:rsidR="0047534E" w:rsidRDefault="0047534E" w:rsidP="0047534E">
      <w:pPr>
        <w:bidi w:val="0"/>
        <w:spacing w:after="240"/>
      </w:pPr>
      <w:r>
        <w:t>This c++ analysis function calculates last Epoch performances and saves them to a log if enabled:</w:t>
      </w:r>
    </w:p>
    <w:p w14:paraId="02D7430F" w14:textId="77777777" w:rsidR="0047534E" w:rsidRDefault="0047534E" w:rsidP="0047534E">
      <w:pPr>
        <w:pStyle w:val="ListParagraph"/>
        <w:numPr>
          <w:ilvl w:val="0"/>
          <w:numId w:val="7"/>
        </w:numPr>
        <w:spacing w:after="240"/>
      </w:pPr>
      <w:r>
        <w:t>a</w:t>
      </w:r>
      <w:r w:rsidRPr="00B4713C">
        <w:t>ccuracy</w:t>
      </w:r>
    </w:p>
    <w:p w14:paraId="17344D86" w14:textId="77777777" w:rsidR="0047534E" w:rsidRDefault="0047534E" w:rsidP="0047534E">
      <w:pPr>
        <w:pStyle w:val="ListParagraph"/>
        <w:numPr>
          <w:ilvl w:val="0"/>
          <w:numId w:val="7"/>
        </w:numPr>
        <w:spacing w:after="240"/>
      </w:pPr>
      <w:r>
        <w:t>epoch MSE</w:t>
      </w:r>
    </w:p>
    <w:p w14:paraId="4C8ED490" w14:textId="77777777" w:rsidR="0047534E" w:rsidRPr="00963687" w:rsidRDefault="0047534E" w:rsidP="0047534E">
      <w:pPr>
        <w:pStyle w:val="ListParagraph"/>
        <w:numPr>
          <w:ilvl w:val="0"/>
          <w:numId w:val="7"/>
        </w:numPr>
        <w:spacing w:after="240"/>
      </w:pPr>
      <w:r>
        <w:t xml:space="preserve">class </w:t>
      </w:r>
      <w:r w:rsidRPr="00B4713C">
        <w:t>confusion</w:t>
      </w:r>
      <w:r>
        <w:t xml:space="preserve"> </w:t>
      </w:r>
      <w:r w:rsidRPr="00B4713C">
        <w:t>matrix</w:t>
      </w:r>
    </w:p>
    <w:p w14:paraId="1E7D82B7" w14:textId="77777777" w:rsidR="0047534E" w:rsidRDefault="0047534E" w:rsidP="0047534E">
      <w:pPr>
        <w:pStyle w:val="Heading4"/>
        <w:bidi w:val="0"/>
        <w:spacing w:after="240"/>
        <w:ind w:left="2225" w:hanging="1800"/>
      </w:pPr>
      <w:r>
        <w:t xml:space="preserve">CPU </w:t>
      </w:r>
      <w:r w:rsidRPr="00DA0D34">
        <w:t>doUpdateModelAfterDFE</w:t>
      </w:r>
    </w:p>
    <w:p w14:paraId="500C5742" w14:textId="77777777" w:rsidR="0047534E" w:rsidRDefault="0047534E" w:rsidP="0047534E">
      <w:pPr>
        <w:bidi w:val="0"/>
        <w:spacing w:after="240"/>
      </w:pPr>
      <w:r>
        <w:t xml:space="preserve">This c++ function updated the next Epoch ANN weights and biases using the </w:t>
      </w:r>
      <w:r w:rsidRPr="00D72D0B">
        <w:t>learning</w:t>
      </w:r>
      <w:r>
        <w:t xml:space="preserve"> </w:t>
      </w:r>
      <w:r w:rsidRPr="00D72D0B">
        <w:t>rate</w:t>
      </w:r>
      <w:r>
        <w:t xml:space="preserve"> and the batched averaged DFE weights and biases correction.</w:t>
      </w:r>
    </w:p>
    <w:p w14:paraId="047C6256" w14:textId="77777777" w:rsidR="0047534E" w:rsidRDefault="0047534E" w:rsidP="0047534E">
      <w:pPr>
        <w:bidi w:val="0"/>
        <w:spacing w:after="240"/>
      </w:pPr>
      <w:r>
        <w:t>Making this function a barrier that can only be called after entire epoch is ran through the DFE, and before next epoch.</w:t>
      </w:r>
    </w:p>
    <w:p w14:paraId="32D52B2D" w14:textId="77777777" w:rsidR="0047534E" w:rsidRDefault="0047534E" w:rsidP="0047534E">
      <w:pPr>
        <w:pStyle w:val="Heading4"/>
        <w:bidi w:val="0"/>
        <w:spacing w:after="240"/>
        <w:ind w:left="2225" w:hanging="1800"/>
      </w:pPr>
      <w:r>
        <w:t xml:space="preserve">CPU </w:t>
      </w:r>
      <w:r w:rsidRPr="00B472ED">
        <w:t>check</w:t>
      </w:r>
    </w:p>
    <w:p w14:paraId="36E61E16" w14:textId="77777777" w:rsidR="0047534E" w:rsidRDefault="0047534E" w:rsidP="0047534E">
      <w:pPr>
        <w:bidi w:val="0"/>
        <w:spacing w:after="240"/>
      </w:pPr>
      <w:r>
        <w:t>A debug only c++ function that compares DFE ANN return output layer to a given Matlab ANN with the same data, weights and biases.</w:t>
      </w:r>
    </w:p>
    <w:p w14:paraId="351D096F" w14:textId="77777777" w:rsidR="0047534E" w:rsidRPr="00B152E0" w:rsidRDefault="0047534E" w:rsidP="0047534E">
      <w:pPr>
        <w:bidi w:val="0"/>
        <w:spacing w:after="240"/>
      </w:pPr>
      <w:r w:rsidRPr="00F22570">
        <w:t>compare</w:t>
      </w:r>
      <w:r>
        <w:t>s</w:t>
      </w:r>
      <w:r w:rsidRPr="00F22570">
        <w:t xml:space="preserve"> floats via epsilon</w:t>
      </w:r>
      <w:r>
        <w:t xml:space="preserve"> margin.</w:t>
      </w:r>
    </w:p>
    <w:p w14:paraId="35FFC031" w14:textId="77777777" w:rsidR="0047534E" w:rsidRDefault="0047534E" w:rsidP="0047534E">
      <w:pPr>
        <w:pStyle w:val="Heading4"/>
        <w:bidi w:val="0"/>
        <w:spacing w:after="240"/>
        <w:ind w:left="2225" w:hanging="1800"/>
      </w:pPr>
      <w:r>
        <w:t xml:space="preserve">CPU </w:t>
      </w:r>
      <w:r w:rsidRPr="00DA0D34">
        <w:t>clampToBinaryOutput</w:t>
      </w:r>
    </w:p>
    <w:p w14:paraId="2F7CDB9D" w14:textId="77777777" w:rsidR="0047534E" w:rsidRPr="00AF0AA7" w:rsidRDefault="0047534E" w:rsidP="0047534E">
      <w:pPr>
        <w:bidi w:val="0"/>
        <w:spacing w:after="240"/>
      </w:pPr>
      <w:r>
        <w:t xml:space="preserve">This c++ function is used to binarize a </w:t>
      </w:r>
      <w:r w:rsidRPr="00965652">
        <w:t>NetVariableType</w:t>
      </w:r>
      <w:r>
        <w:t xml:space="preserve"> using bottom and upper thresholds. This is useful when output is a binary vector.</w:t>
      </w:r>
    </w:p>
    <w:p w14:paraId="6401D845" w14:textId="77777777" w:rsidR="0047534E" w:rsidRPr="00965652" w:rsidRDefault="0047534E" w:rsidP="0047534E">
      <w:pPr>
        <w:bidi w:val="0"/>
        <w:spacing w:after="240"/>
      </w:pPr>
    </w:p>
    <w:p w14:paraId="35D2BEC9" w14:textId="77777777" w:rsidR="0047534E" w:rsidRDefault="0047534E" w:rsidP="0047534E">
      <w:pPr>
        <w:pStyle w:val="Heading3"/>
        <w:bidi w:val="0"/>
        <w:spacing w:after="240"/>
        <w:ind w:left="1440" w:hanging="1440"/>
        <w:rPr>
          <w:rStyle w:val="hps"/>
        </w:rPr>
      </w:pPr>
      <w:bookmarkStart w:id="73" w:name="_Toc496792726"/>
      <w:r>
        <w:rPr>
          <w:rStyle w:val="hps"/>
        </w:rPr>
        <w:t>CPU Stop condition &amp; save ANN Model</w:t>
      </w:r>
      <w:bookmarkEnd w:id="73"/>
    </w:p>
    <w:p w14:paraId="70EDF830" w14:textId="77777777" w:rsidR="0047534E" w:rsidRDefault="0047534E" w:rsidP="0047534E">
      <w:pPr>
        <w:bidi w:val="0"/>
        <w:spacing w:after="240"/>
      </w:pPr>
      <w:r>
        <w:t>The final ANN is stored by the weights as biases, thus exporting them will save the ANN.</w:t>
      </w:r>
    </w:p>
    <w:p w14:paraId="74573B1A" w14:textId="77777777" w:rsidR="0047534E" w:rsidRDefault="0047534E" w:rsidP="0047534E">
      <w:pPr>
        <w:bidi w:val="0"/>
        <w:spacing w:after="240"/>
        <w:ind w:left="0"/>
      </w:pPr>
      <w:r>
        <w:br w:type="page"/>
      </w:r>
    </w:p>
    <w:p w14:paraId="5183436A" w14:textId="77777777" w:rsidR="0047534E" w:rsidRDefault="0047534E" w:rsidP="0047534E">
      <w:pPr>
        <w:pStyle w:val="Heading1"/>
        <w:numPr>
          <w:ilvl w:val="0"/>
          <w:numId w:val="3"/>
        </w:numPr>
        <w:bidi w:val="0"/>
        <w:spacing w:after="240"/>
      </w:pPr>
      <w:bookmarkStart w:id="74" w:name="_Toc496792727"/>
      <w:r w:rsidRPr="006D3C1D">
        <w:lastRenderedPageBreak/>
        <w:t>Development Process</w:t>
      </w:r>
      <w:bookmarkEnd w:id="74"/>
    </w:p>
    <w:p w14:paraId="33BE13CC" w14:textId="77777777" w:rsidR="0047534E" w:rsidRDefault="0047534E" w:rsidP="0047534E">
      <w:pPr>
        <w:pStyle w:val="Heading2"/>
        <w:bidi w:val="0"/>
        <w:spacing w:after="240"/>
        <w:ind w:left="1080" w:hanging="1080"/>
      </w:pPr>
      <w:bookmarkStart w:id="75" w:name="_Toc496792728"/>
      <w:r w:rsidRPr="006D3C1D">
        <w:t>Development Methodologies</w:t>
      </w:r>
      <w:bookmarkEnd w:id="75"/>
    </w:p>
    <w:p w14:paraId="1E0A4E3B" w14:textId="77777777" w:rsidR="0047534E" w:rsidRPr="00524C64" w:rsidRDefault="0047534E" w:rsidP="0047534E">
      <w:pPr>
        <w:bidi w:val="0"/>
        <w:spacing w:after="240"/>
      </w:pPr>
      <w:r>
        <w:t>The project was divided into subtasks and steps shown in our Ghent:</w:t>
      </w:r>
    </w:p>
    <w:p w14:paraId="0C67EE1A" w14:textId="77777777" w:rsidR="0047534E" w:rsidRDefault="0047534E" w:rsidP="0047534E">
      <w:pPr>
        <w:bidi w:val="0"/>
        <w:spacing w:after="240"/>
      </w:pPr>
      <w:r>
        <w:rPr>
          <w:noProof/>
        </w:rPr>
        <w:drawing>
          <wp:inline distT="0" distB="0" distL="0" distR="0" wp14:anchorId="055DA668" wp14:editId="74C5A0C5">
            <wp:extent cx="4648200" cy="462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200" cy="4629150"/>
                    </a:xfrm>
                    <a:prstGeom prst="rect">
                      <a:avLst/>
                    </a:prstGeom>
                  </pic:spPr>
                </pic:pic>
              </a:graphicData>
            </a:graphic>
          </wp:inline>
        </w:drawing>
      </w:r>
    </w:p>
    <w:p w14:paraId="0A26058F" w14:textId="77777777" w:rsidR="0047534E" w:rsidRDefault="0047534E" w:rsidP="0047534E">
      <w:pPr>
        <w:bidi w:val="0"/>
        <w:spacing w:after="240"/>
      </w:pPr>
      <w:r>
        <w:rPr>
          <w:noProof/>
        </w:rPr>
        <w:lastRenderedPageBreak/>
        <w:drawing>
          <wp:inline distT="0" distB="0" distL="0" distR="0" wp14:anchorId="5CB5A039" wp14:editId="3ED091E2">
            <wp:extent cx="4686300" cy="464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6300" cy="4648200"/>
                    </a:xfrm>
                    <a:prstGeom prst="rect">
                      <a:avLst/>
                    </a:prstGeom>
                  </pic:spPr>
                </pic:pic>
              </a:graphicData>
            </a:graphic>
          </wp:inline>
        </w:drawing>
      </w:r>
    </w:p>
    <w:p w14:paraId="6FAFF592" w14:textId="77777777" w:rsidR="0047534E" w:rsidRDefault="0047534E" w:rsidP="0047534E">
      <w:pPr>
        <w:bidi w:val="0"/>
        <w:spacing w:after="240"/>
      </w:pPr>
      <w:r>
        <w:rPr>
          <w:noProof/>
        </w:rPr>
        <w:lastRenderedPageBreak/>
        <w:drawing>
          <wp:inline distT="0" distB="0" distL="0" distR="0" wp14:anchorId="62796982" wp14:editId="66D19B55">
            <wp:extent cx="4705350" cy="467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5350" cy="4676775"/>
                    </a:xfrm>
                    <a:prstGeom prst="rect">
                      <a:avLst/>
                    </a:prstGeom>
                  </pic:spPr>
                </pic:pic>
              </a:graphicData>
            </a:graphic>
          </wp:inline>
        </w:drawing>
      </w:r>
    </w:p>
    <w:p w14:paraId="4C6CCBD6" w14:textId="77777777" w:rsidR="0047534E" w:rsidRPr="0041061E" w:rsidRDefault="0047534E" w:rsidP="0047534E">
      <w:pPr>
        <w:bidi w:val="0"/>
        <w:spacing w:after="240"/>
      </w:pPr>
      <w:r>
        <w:rPr>
          <w:noProof/>
        </w:rPr>
        <w:lastRenderedPageBreak/>
        <w:drawing>
          <wp:inline distT="0" distB="0" distL="0" distR="0" wp14:anchorId="1240F66E" wp14:editId="613A98AD">
            <wp:extent cx="4667250" cy="4600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7250" cy="4600575"/>
                    </a:xfrm>
                    <a:prstGeom prst="rect">
                      <a:avLst/>
                    </a:prstGeom>
                  </pic:spPr>
                </pic:pic>
              </a:graphicData>
            </a:graphic>
          </wp:inline>
        </w:drawing>
      </w:r>
    </w:p>
    <w:p w14:paraId="04D4BCDE" w14:textId="77777777" w:rsidR="0047534E" w:rsidRDefault="0047534E" w:rsidP="0047534E">
      <w:pPr>
        <w:bidi w:val="0"/>
        <w:spacing w:after="240"/>
      </w:pPr>
    </w:p>
    <w:p w14:paraId="705E483E" w14:textId="77777777" w:rsidR="0047534E" w:rsidRDefault="0047534E" w:rsidP="0047534E">
      <w:pPr>
        <w:pStyle w:val="Heading2"/>
        <w:bidi w:val="0"/>
        <w:spacing w:after="240"/>
        <w:ind w:left="1080" w:hanging="1080"/>
        <w:rPr>
          <w:rStyle w:val="hps"/>
        </w:rPr>
      </w:pPr>
      <w:bookmarkStart w:id="76" w:name="_Toc496792729"/>
      <w:r w:rsidRPr="006D3C1D">
        <w:t>Design Patterns</w:t>
      </w:r>
      <w:bookmarkEnd w:id="76"/>
    </w:p>
    <w:p w14:paraId="6C066A2E" w14:textId="77777777" w:rsidR="0047534E" w:rsidRDefault="0047534E" w:rsidP="0047534E">
      <w:pPr>
        <w:pStyle w:val="ListParagraph"/>
        <w:numPr>
          <w:ilvl w:val="0"/>
          <w:numId w:val="8"/>
        </w:numPr>
        <w:spacing w:after="240"/>
      </w:pPr>
      <w:r>
        <w:t>Upon completion of catching up to the theoretical background of ANN,</w:t>
      </w:r>
      <w:r>
        <w:br/>
        <w:t xml:space="preserve">we went over many cycles of devising the computational tasks between the DFE and CPU, and the full DFE architecture and Building Blocks [that were explained in chapter </w:t>
      </w:r>
      <w:r>
        <w:fldChar w:fldCharType="begin"/>
      </w:r>
      <w:r>
        <w:instrText xml:space="preserve"> REF _Ref491079435 \r \h </w:instrText>
      </w:r>
      <w:r>
        <w:fldChar w:fldCharType="separate"/>
      </w:r>
      <w:r>
        <w:rPr>
          <w:cs/>
        </w:rPr>
        <w:t>‎</w:t>
      </w:r>
      <w:r>
        <w:t>5.3.2</w:t>
      </w:r>
      <w:r>
        <w:fldChar w:fldCharType="end"/>
      </w:r>
      <w:r>
        <w:t xml:space="preserve">]. </w:t>
      </w:r>
    </w:p>
    <w:p w14:paraId="4D246A0F" w14:textId="77777777" w:rsidR="0047534E" w:rsidRDefault="0047534E" w:rsidP="0047534E">
      <w:pPr>
        <w:pStyle w:val="ListParagraph"/>
        <w:numPr>
          <w:ilvl w:val="0"/>
          <w:numId w:val="8"/>
        </w:numPr>
        <w:spacing w:after="240"/>
      </w:pPr>
      <w:r>
        <w:t>We implemented a Matlab Golden Module to apply our abstract algorithm – so that we would check if it converges to a desired accuracy, and plot understandable results.</w:t>
      </w:r>
    </w:p>
    <w:p w14:paraId="0905AB54" w14:textId="77777777" w:rsidR="0047534E" w:rsidRDefault="0047534E" w:rsidP="0047534E">
      <w:pPr>
        <w:pStyle w:val="ListParagraph"/>
        <w:numPr>
          <w:ilvl w:val="0"/>
          <w:numId w:val="8"/>
        </w:numPr>
        <w:spacing w:after="240"/>
      </w:pPr>
      <w:r>
        <w:t xml:space="preserve">Only after the entire completion of the full DFE architecture, we moved on to the planning and design of the inner modules – </w:t>
      </w:r>
      <w:r w:rsidRPr="006C2007">
        <w:rPr>
          <w:b/>
          <w:bCs/>
        </w:rPr>
        <w:t>in the spirit of Top to Bottom</w:t>
      </w:r>
      <w:r>
        <w:t>!</w:t>
      </w:r>
    </w:p>
    <w:p w14:paraId="398A5BE1" w14:textId="77777777" w:rsidR="0047534E" w:rsidRDefault="0047534E" w:rsidP="0047534E">
      <w:pPr>
        <w:pStyle w:val="ListParagraph"/>
        <w:numPr>
          <w:ilvl w:val="0"/>
          <w:numId w:val="8"/>
        </w:numPr>
        <w:spacing w:after="240"/>
      </w:pPr>
      <w:r>
        <w:t>Only then for each of our building blocks we:</w:t>
      </w:r>
    </w:p>
    <w:p w14:paraId="0BF3A095" w14:textId="77777777" w:rsidR="0047534E" w:rsidRDefault="0047534E" w:rsidP="0047534E">
      <w:pPr>
        <w:pStyle w:val="ListParagraph"/>
        <w:numPr>
          <w:ilvl w:val="1"/>
          <w:numId w:val="7"/>
        </w:numPr>
        <w:spacing w:after="240"/>
      </w:pPr>
      <w:r>
        <w:t>Implement the DFE Kernel</w:t>
      </w:r>
    </w:p>
    <w:p w14:paraId="1C641F71" w14:textId="77777777" w:rsidR="0047534E" w:rsidRDefault="0047534E" w:rsidP="0047534E">
      <w:pPr>
        <w:pStyle w:val="ListParagraph"/>
        <w:numPr>
          <w:ilvl w:val="1"/>
          <w:numId w:val="7"/>
        </w:numPr>
        <w:spacing w:after="240"/>
      </w:pPr>
      <w:r>
        <w:t xml:space="preserve">Create a unit DFE Manager </w:t>
      </w:r>
    </w:p>
    <w:p w14:paraId="4816E514" w14:textId="77777777" w:rsidR="0047534E" w:rsidRDefault="0047534E" w:rsidP="0047534E">
      <w:pPr>
        <w:pStyle w:val="ListParagraph"/>
        <w:numPr>
          <w:ilvl w:val="1"/>
          <w:numId w:val="7"/>
        </w:numPr>
        <w:spacing w:after="240"/>
      </w:pPr>
      <w:r>
        <w:t>Use the Golden Model and CPU Host to inject meaningful data and expected result after the DFE Kernal</w:t>
      </w:r>
    </w:p>
    <w:p w14:paraId="315EFE7E" w14:textId="77777777" w:rsidR="0047534E" w:rsidRDefault="0047534E" w:rsidP="0047534E">
      <w:pPr>
        <w:pStyle w:val="ListParagraph"/>
        <w:numPr>
          <w:ilvl w:val="1"/>
          <w:numId w:val="7"/>
        </w:numPr>
        <w:spacing w:after="240"/>
      </w:pPr>
      <w:r>
        <w:t xml:space="preserve">Compare </w:t>
      </w:r>
      <w:r w:rsidRPr="00F824C9">
        <w:rPr>
          <w:b/>
          <w:bCs/>
        </w:rPr>
        <w:t>Simulation</w:t>
      </w:r>
      <w:r>
        <w:t xml:space="preserve"> result and fix :)</w:t>
      </w:r>
    </w:p>
    <w:p w14:paraId="2455F387" w14:textId="77777777" w:rsidR="0047534E" w:rsidRDefault="0047534E" w:rsidP="0047534E">
      <w:pPr>
        <w:pStyle w:val="ListParagraph"/>
        <w:numPr>
          <w:ilvl w:val="0"/>
          <w:numId w:val="8"/>
        </w:numPr>
        <w:spacing w:after="240"/>
      </w:pPr>
      <w:r>
        <w:t>Full DFE Manager for the entire ANN integration.</w:t>
      </w:r>
    </w:p>
    <w:p w14:paraId="106C4E06" w14:textId="77777777" w:rsidR="0047534E" w:rsidRDefault="0047534E" w:rsidP="0047534E">
      <w:pPr>
        <w:pStyle w:val="ListParagraph"/>
        <w:numPr>
          <w:ilvl w:val="0"/>
          <w:numId w:val="8"/>
        </w:numPr>
        <w:spacing w:after="240"/>
      </w:pPr>
      <w:r>
        <w:t>Expending the CPU Host code for added user interface and helper function</w:t>
      </w:r>
    </w:p>
    <w:p w14:paraId="25F9F6B3" w14:textId="77777777" w:rsidR="0047534E" w:rsidRDefault="0047534E" w:rsidP="0047534E">
      <w:pPr>
        <w:pStyle w:val="ListParagraph"/>
        <w:numPr>
          <w:ilvl w:val="0"/>
          <w:numId w:val="8"/>
        </w:numPr>
        <w:spacing w:after="240"/>
      </w:pPr>
      <w:r>
        <w:t xml:space="preserve">Run full </w:t>
      </w:r>
      <w:r w:rsidRPr="00F824C9">
        <w:rPr>
          <w:b/>
          <w:bCs/>
        </w:rPr>
        <w:t>Simulation</w:t>
      </w:r>
      <w:r>
        <w:t xml:space="preserve"> of the ANN</w:t>
      </w:r>
    </w:p>
    <w:p w14:paraId="017A058D" w14:textId="77777777" w:rsidR="0047534E" w:rsidRDefault="0047534E" w:rsidP="0047534E">
      <w:pPr>
        <w:pStyle w:val="ListParagraph"/>
        <w:numPr>
          <w:ilvl w:val="0"/>
          <w:numId w:val="8"/>
        </w:numPr>
        <w:spacing w:after="240"/>
      </w:pPr>
      <w:r>
        <w:t xml:space="preserve">Run full </w:t>
      </w:r>
      <w:r w:rsidRPr="00C91B51">
        <w:rPr>
          <w:b/>
          <w:bCs/>
        </w:rPr>
        <w:t xml:space="preserve">Synthesized Hardware Test </w:t>
      </w:r>
      <w:r>
        <w:t>of the ANN</w:t>
      </w:r>
    </w:p>
    <w:p w14:paraId="4133A181" w14:textId="77777777" w:rsidR="0047534E" w:rsidRDefault="0047534E" w:rsidP="0047534E">
      <w:pPr>
        <w:bidi w:val="0"/>
        <w:spacing w:after="240"/>
        <w:ind w:left="0"/>
      </w:pPr>
      <w:r>
        <w:lastRenderedPageBreak/>
        <w:br w:type="page"/>
      </w:r>
    </w:p>
    <w:p w14:paraId="74C79CF1" w14:textId="77777777" w:rsidR="0047534E" w:rsidRDefault="0047534E" w:rsidP="0047534E">
      <w:pPr>
        <w:pStyle w:val="Heading1"/>
        <w:numPr>
          <w:ilvl w:val="0"/>
          <w:numId w:val="3"/>
        </w:numPr>
        <w:bidi w:val="0"/>
        <w:spacing w:after="240"/>
      </w:pPr>
      <w:bookmarkStart w:id="77" w:name="_Toc496792730"/>
      <w:r w:rsidRPr="006D3C1D">
        <w:lastRenderedPageBreak/>
        <w:t>Testing</w:t>
      </w:r>
      <w:bookmarkEnd w:id="77"/>
    </w:p>
    <w:p w14:paraId="28DCAF01" w14:textId="77777777" w:rsidR="0047534E" w:rsidRDefault="0047534E" w:rsidP="0047534E">
      <w:pPr>
        <w:pStyle w:val="Heading2"/>
        <w:bidi w:val="0"/>
        <w:spacing w:after="240"/>
        <w:ind w:left="1080" w:hanging="1080"/>
      </w:pPr>
      <w:bookmarkStart w:id="78" w:name="_Toc496792731"/>
      <w:r>
        <w:t xml:space="preserve">Simulation </w:t>
      </w:r>
      <w:r w:rsidRPr="006D3C1D">
        <w:t>Unit Testing</w:t>
      </w:r>
      <w:bookmarkEnd w:id="78"/>
    </w:p>
    <w:p w14:paraId="3532911B" w14:textId="77777777" w:rsidR="0047534E" w:rsidRDefault="0047534E" w:rsidP="0047534E">
      <w:pPr>
        <w:bidi w:val="0"/>
        <w:spacing w:after="240"/>
      </w:pPr>
      <w:r>
        <w:t xml:space="preserve">Following the discussion in the previous chapter, we were driven by the need to always compare each module's actions to the corresponding Golden Module outcome. </w:t>
      </w:r>
    </w:p>
    <w:p w14:paraId="6FF5872E" w14:textId="77777777" w:rsidR="0047534E" w:rsidRDefault="0047534E" w:rsidP="0047534E">
      <w:pPr>
        <w:bidi w:val="0"/>
        <w:spacing w:after="240"/>
      </w:pPr>
    </w:p>
    <w:p w14:paraId="394FEFC4" w14:textId="77777777" w:rsidR="0047534E" w:rsidRDefault="0047534E" w:rsidP="0047534E">
      <w:pPr>
        <w:bidi w:val="0"/>
        <w:spacing w:after="240"/>
      </w:pPr>
      <w:r>
        <w:t>We had relayed heavily on the Maxeler vector kernels examples as the bases of syntax needed to translate our algorithm to a proper DFE. This enabled us to meticulously zoom in on bugs and feathers.</w:t>
      </w:r>
    </w:p>
    <w:p w14:paraId="4AADF603" w14:textId="77777777" w:rsidR="0047534E" w:rsidRDefault="0047534E" w:rsidP="0047534E">
      <w:pPr>
        <w:bidi w:val="0"/>
        <w:spacing w:after="240"/>
      </w:pPr>
    </w:p>
    <w:p w14:paraId="0EC3B9B1" w14:textId="77777777" w:rsidR="0047534E" w:rsidRDefault="0047534E" w:rsidP="0047534E">
      <w:pPr>
        <w:pStyle w:val="ListParagraph"/>
        <w:numPr>
          <w:ilvl w:val="0"/>
          <w:numId w:val="7"/>
        </w:numPr>
        <w:spacing w:after="240"/>
      </w:pPr>
      <w:r>
        <w:t>Our main difficulty was upon new unfamiliar Maxeler syntax and cases where the supplied tutorials had not generalized the use of what showcased, of insufficient error messages about data width and sizes used to transfer it from\to the CPU.</w:t>
      </w:r>
    </w:p>
    <w:p w14:paraId="05B784A9" w14:textId="77777777" w:rsidR="0047534E" w:rsidRDefault="0047534E" w:rsidP="0047534E">
      <w:pPr>
        <w:bidi w:val="0"/>
        <w:spacing w:after="240"/>
      </w:pPr>
    </w:p>
    <w:p w14:paraId="6C68F433" w14:textId="77777777" w:rsidR="0047534E" w:rsidRDefault="0047534E" w:rsidP="0047534E">
      <w:pPr>
        <w:pStyle w:val="ListParagraph"/>
        <w:numPr>
          <w:ilvl w:val="0"/>
          <w:numId w:val="7"/>
        </w:numPr>
        <w:spacing w:after="240"/>
      </w:pPr>
      <w:r>
        <w:t>Another challenge was the "</w:t>
      </w:r>
      <w:r w:rsidRPr="008929F7">
        <w:t>BP_connectivity_band_Kernel</w:t>
      </w:r>
      <w:r>
        <w:t xml:space="preserve">" [chapter </w:t>
      </w:r>
      <w:r>
        <w:fldChar w:fldCharType="begin"/>
      </w:r>
      <w:r>
        <w:instrText xml:space="preserve"> REF _Ref490647813 \r \h </w:instrText>
      </w:r>
      <w:r>
        <w:fldChar w:fldCharType="separate"/>
      </w:r>
      <w:r>
        <w:rPr>
          <w:cs/>
        </w:rPr>
        <w:t>‎</w:t>
      </w:r>
      <w:r>
        <w:t>5.3.2.7</w:t>
      </w:r>
      <w:r>
        <w:fldChar w:fldCharType="end"/>
      </w:r>
      <w:r>
        <w:t xml:space="preserve">]. This was the only place inside our DFE Hardware in which a pipeline feedback loop was unavoidable given the need to sum up the Epoch batch updates. </w:t>
      </w:r>
      <w:r>
        <w:br/>
        <w:t>This would require 2 auto-compilations of the kernel. One for finding out the pipeline loop length and the other for final nodes and register location's rank. All the while maintaining control the data validity flow of pushing and popping new valid data at the right clock tick.</w:t>
      </w:r>
    </w:p>
    <w:p w14:paraId="116D3A32" w14:textId="77777777" w:rsidR="0047534E" w:rsidRDefault="0047534E" w:rsidP="0047534E">
      <w:pPr>
        <w:pStyle w:val="ListParagraph"/>
        <w:spacing w:after="240"/>
      </w:pPr>
    </w:p>
    <w:p w14:paraId="265E58C5" w14:textId="77777777" w:rsidR="0047534E" w:rsidRDefault="0047534E" w:rsidP="0047534E">
      <w:pPr>
        <w:bidi w:val="0"/>
        <w:spacing w:after="240"/>
      </w:pPr>
      <w:r>
        <w:t>A big disadvantage to unit test is the fact that the CPU Host and Manager are hiding any data stream halts and validity propagation timing within the data in the pipeline, hence the next step after the logical behavior was verified, was the integration of kernels.</w:t>
      </w:r>
    </w:p>
    <w:p w14:paraId="0C8057C9" w14:textId="77777777" w:rsidR="0047534E" w:rsidRPr="009778DA" w:rsidRDefault="0047534E" w:rsidP="0047534E">
      <w:pPr>
        <w:bidi w:val="0"/>
        <w:spacing w:after="240"/>
      </w:pPr>
    </w:p>
    <w:p w14:paraId="32B461CF" w14:textId="77777777" w:rsidR="0047534E" w:rsidRDefault="0047534E" w:rsidP="0047534E">
      <w:pPr>
        <w:pStyle w:val="Heading2"/>
        <w:bidi w:val="0"/>
        <w:spacing w:after="240"/>
        <w:ind w:left="1080" w:hanging="1080"/>
      </w:pPr>
      <w:bookmarkStart w:id="79" w:name="_Toc496792732"/>
      <w:r>
        <w:t xml:space="preserve">Simulation </w:t>
      </w:r>
      <w:r w:rsidRPr="006D3C1D">
        <w:t xml:space="preserve">Integration </w:t>
      </w:r>
      <w:r>
        <w:t>T</w:t>
      </w:r>
      <w:r w:rsidRPr="006D3C1D">
        <w:t>esting</w:t>
      </w:r>
      <w:bookmarkEnd w:id="79"/>
    </w:p>
    <w:p w14:paraId="4D1906FC" w14:textId="77777777" w:rsidR="0047534E" w:rsidRDefault="0047534E" w:rsidP="0047534E">
      <w:pPr>
        <w:bidi w:val="0"/>
        <w:spacing w:after="240"/>
      </w:pPr>
      <w:r>
        <w:t>As a pre-condition, we had to overcame the problems of creating a parameter-defined flexible Fully Connected ANN Manager that will instance and connect each of DFE Kernel with the appropriate inputs and output sizes and widths. This means we now held the final ANN DFE Manager – depicting the ANN topology architecture based on the parameters.</w:t>
      </w:r>
    </w:p>
    <w:p w14:paraId="542DC1A5" w14:textId="77777777" w:rsidR="0047534E" w:rsidRDefault="0047534E" w:rsidP="0047534E">
      <w:pPr>
        <w:bidi w:val="0"/>
        <w:spacing w:after="240"/>
      </w:pPr>
    </w:p>
    <w:p w14:paraId="7A6AB772" w14:textId="77777777" w:rsidR="0047534E" w:rsidRDefault="0047534E" w:rsidP="0047534E">
      <w:pPr>
        <w:bidi w:val="0"/>
        <w:spacing w:after="240"/>
      </w:pPr>
      <w:r>
        <w:t xml:space="preserve">Then we started the actual simulated integration of the full ANN, but ran into issues of data stream valid WaveFront – i.e. the data from different inner streams was not aligned to the same data in other streams passing through different logics. </w:t>
      </w:r>
    </w:p>
    <w:p w14:paraId="6B0C8ED1" w14:textId="77777777" w:rsidR="0047534E" w:rsidRDefault="0047534E" w:rsidP="0047534E">
      <w:pPr>
        <w:bidi w:val="0"/>
        <w:spacing w:after="240"/>
      </w:pPr>
      <w:r>
        <w:t xml:space="preserve">The Infamous Stream Halt can be witnessed in the leftmost diagram below. </w:t>
      </w:r>
    </w:p>
    <w:p w14:paraId="5BCFD23F" w14:textId="77777777" w:rsidR="0047534E" w:rsidRDefault="0047534E" w:rsidP="0047534E">
      <w:pPr>
        <w:bidi w:val="0"/>
        <w:spacing w:after="240"/>
      </w:pPr>
    </w:p>
    <w:p w14:paraId="4EC1B17F" w14:textId="77777777" w:rsidR="0047534E" w:rsidRPr="00BC172E" w:rsidRDefault="0047534E" w:rsidP="0047534E">
      <w:pPr>
        <w:bidi w:val="0"/>
        <w:spacing w:after="240"/>
      </w:pPr>
      <w:r>
        <w:t>We solved this matter by mathematically defining per stream the number of valid data entries that will be popped and pushed inside the DFE Manager – depending on the ANN and DFEvar parameters. Thereby aligning the data from the same entry plane in the architecture's streams. The valid stream result can be shown in the rightmost diagram below.</w:t>
      </w:r>
    </w:p>
    <w:p w14:paraId="77C34394" w14:textId="77777777" w:rsidR="0047534E" w:rsidRDefault="0047534E" w:rsidP="0047534E">
      <w:pPr>
        <w:bidi w:val="0"/>
        <w:spacing w:after="240"/>
      </w:pPr>
    </w:p>
    <w:p w14:paraId="19047AEE" w14:textId="77777777" w:rsidR="0047534E" w:rsidRDefault="0047534E" w:rsidP="0047534E">
      <w:pPr>
        <w:bidi w:val="0"/>
        <w:spacing w:after="240"/>
      </w:pPr>
      <w:r>
        <w:t>After this stage was done, our Maxeler Simulation and the Golden Model were preforming the same calculation, given the same data and initial conditions!</w:t>
      </w:r>
    </w:p>
    <w:p w14:paraId="5BECC12B" w14:textId="77777777" w:rsidR="0047534E" w:rsidRPr="009157FB" w:rsidRDefault="0047534E" w:rsidP="0047534E">
      <w:pPr>
        <w:bidi w:val="0"/>
        <w:spacing w:after="240"/>
      </w:pPr>
      <w:r>
        <w:rPr>
          <w:noProof/>
        </w:rPr>
        <w:lastRenderedPageBreak/>
        <mc:AlternateContent>
          <mc:Choice Requires="wpg">
            <w:drawing>
              <wp:anchor distT="0" distB="0" distL="114300" distR="114300" simplePos="0" relativeHeight="251660288" behindDoc="1" locked="0" layoutInCell="1" allowOverlap="1" wp14:anchorId="1FFFFFF6" wp14:editId="3B0B5569">
                <wp:simplePos x="0" y="0"/>
                <wp:positionH relativeFrom="column">
                  <wp:posOffset>-338162</wp:posOffset>
                </wp:positionH>
                <wp:positionV relativeFrom="paragraph">
                  <wp:posOffset>0</wp:posOffset>
                </wp:positionV>
                <wp:extent cx="6214745" cy="886333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214745" cy="8863330"/>
                          <a:chOff x="0" y="0"/>
                          <a:chExt cx="6215209" cy="8863330"/>
                        </a:xfrm>
                      </wpg:grpSpPr>
                      <wpg:grpSp>
                        <wpg:cNvPr id="14" name="Group 14"/>
                        <wpg:cNvGrpSpPr/>
                        <wpg:grpSpPr>
                          <a:xfrm>
                            <a:off x="0" y="0"/>
                            <a:ext cx="6215209" cy="8863330"/>
                            <a:chOff x="0" y="0"/>
                            <a:chExt cx="6215209" cy="8863330"/>
                          </a:xfrm>
                        </wpg:grpSpPr>
                        <pic:pic xmlns:pic="http://schemas.openxmlformats.org/drawingml/2006/picture">
                          <pic:nvPicPr>
                            <pic:cNvPr id="12" name="Picture 12" descr="A close up of a map&#10;&#10;Description generated with very high confidenc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7525" cy="8863330"/>
                            </a:xfrm>
                            <a:prstGeom prst="rect">
                              <a:avLst/>
                            </a:prstGeom>
                          </pic:spPr>
                        </pic:pic>
                        <pic:pic xmlns:pic="http://schemas.openxmlformats.org/drawingml/2006/picture">
                          <pic:nvPicPr>
                            <pic:cNvPr id="13" name="Picture 13" descr="A screenshot of a cell phone&#10;&#10;Description generated with very high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234519" y="0"/>
                              <a:ext cx="2980690" cy="8863330"/>
                            </a:xfrm>
                            <a:prstGeom prst="rect">
                              <a:avLst/>
                            </a:prstGeom>
                          </pic:spPr>
                        </pic:pic>
                      </wpg:grpSp>
                      <wps:wsp>
                        <wps:cNvPr id="15" name="Arrow: Right 15"/>
                        <wps:cNvSpPr/>
                        <wps:spPr>
                          <a:xfrm>
                            <a:off x="3009331" y="1583140"/>
                            <a:ext cx="204716" cy="184150"/>
                          </a:xfrm>
                          <a:prstGeom prst="rightArrow">
                            <a:avLst>
                              <a:gd name="adj1" fmla="val 27765"/>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 name="Arrow: Right 16"/>
                        <wps:cNvSpPr/>
                        <wps:spPr>
                          <a:xfrm>
                            <a:off x="3029803" y="75063"/>
                            <a:ext cx="204716" cy="184150"/>
                          </a:xfrm>
                          <a:prstGeom prst="rightArrow">
                            <a:avLst>
                              <a:gd name="adj1" fmla="val 27765"/>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Arrow: Right 17"/>
                        <wps:cNvSpPr/>
                        <wps:spPr>
                          <a:xfrm>
                            <a:off x="3009331" y="3671248"/>
                            <a:ext cx="204716" cy="184150"/>
                          </a:xfrm>
                          <a:prstGeom prst="rightArrow">
                            <a:avLst>
                              <a:gd name="adj1" fmla="val 27765"/>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Arrow: Right 18"/>
                        <wps:cNvSpPr/>
                        <wps:spPr>
                          <a:xfrm>
                            <a:off x="3009331" y="6523630"/>
                            <a:ext cx="204716" cy="184150"/>
                          </a:xfrm>
                          <a:prstGeom prst="rightArrow">
                            <a:avLst>
                              <a:gd name="adj1" fmla="val 27765"/>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0C3615C8" id="Group 19" o:spid="_x0000_s1026" style="position:absolute;left:0;text-align:left;margin-left:-26.65pt;margin-top:0;width:489.35pt;height:697.9pt;z-index:-251656192" coordsize="62152,8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">
                <v:group id="Group 14" o:spid="_x0000_s1027" style="position:absolute;width:62152;height:88633" coordsize="62152,8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2" o:spid="_x0000_s1028" type="#_x0000_t75" alt="A close up of a map&#10;&#10;Description generated with very high confidence" style="position:absolute;width:30575;height:8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">
                    <v:imagedata r:id="rId52" o:title="A close up of a map&#10;&#10;Description generated with very high confidence"/>
                  </v:shape>
                  <v:shape id="Picture 13" o:spid="_x0000_s1029" type="#_x0000_t75" alt="A screenshot of a cell phone&#10;&#10;Description generated with very high confidence" style="position:absolute;left:32345;width:29807;height:8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">
                    <v:imagedata r:id="rId53" o:title="A screenshot of a cell phone&#10;&#10;Description generated with very high confidence"/>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30" type="#_x0000_t13" style="position:absolute;left:30093;top:15831;width:204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" adj="11885,7801" fillcolor="#4f81bd [3204]" strokecolor="#243f60 [1604]" strokeweight="2pt"/>
                <v:shape id="Arrow: Right 16" o:spid="_x0000_s1031" type="#_x0000_t13" style="position:absolute;left:30298;top:750;width:2047;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" adj="11885,7801" fillcolor="#4f81bd [3204]" strokecolor="#243f60 [1604]" strokeweight="2pt"/>
                <v:shape id="Arrow: Right 17" o:spid="_x0000_s1032" type="#_x0000_t13" style="position:absolute;left:30093;top:36712;width:204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" adj="11885,7801" fillcolor="#4f81bd [3204]" strokecolor="#243f60 [1604]" strokeweight="2pt"/>
                <v:shape id="Arrow: Right 18" o:spid="_x0000_s1033" type="#_x0000_t13" style="position:absolute;left:30093;top:65236;width:204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" adj="11885,7801" fillcolor="#4f81bd [3204]" strokecolor="#243f60 [1604]" strokeweight="2pt"/>
                <w10:wrap type="topAndBottom"/>
              </v:group>
            </w:pict>
          </mc:Fallback>
        </mc:AlternateContent>
      </w:r>
    </w:p>
    <w:p w14:paraId="24BB7E1E" w14:textId="77777777" w:rsidR="0047534E" w:rsidRDefault="0047534E" w:rsidP="0047534E">
      <w:pPr>
        <w:pStyle w:val="Heading2"/>
        <w:shd w:val="clear" w:color="auto" w:fill="FFFFFF"/>
        <w:bidi w:val="0"/>
        <w:spacing w:after="240"/>
        <w:ind w:left="1080" w:right="17" w:hanging="1080"/>
      </w:pPr>
      <w:bookmarkStart w:id="80" w:name="_Toc496792733"/>
      <w:r w:rsidRPr="006D3C1D">
        <w:lastRenderedPageBreak/>
        <w:t xml:space="preserve">Functional </w:t>
      </w:r>
      <w:r w:rsidRPr="00C91B51">
        <w:t xml:space="preserve">Synthesized Hardware </w:t>
      </w:r>
      <w:r w:rsidRPr="006D3C1D">
        <w:t>Testin</w:t>
      </w:r>
      <w:r>
        <w:t>g</w:t>
      </w:r>
      <w:bookmarkEnd w:id="80"/>
    </w:p>
    <w:p w14:paraId="47E2032A" w14:textId="77777777" w:rsidR="0047534E" w:rsidRDefault="0047534E" w:rsidP="0047534E">
      <w:pPr>
        <w:bidi w:val="0"/>
        <w:spacing w:after="240"/>
      </w:pPr>
      <w:r>
        <w:t>The next step after logical simulation of the DFE Hardware is to s</w:t>
      </w:r>
      <w:r w:rsidRPr="00C91B51">
        <w:t>ynthesize</w:t>
      </w:r>
      <w:r>
        <w:t xml:space="preserve"> the design into the FPGAs in the Maxeler. </w:t>
      </w:r>
      <w:r>
        <w:br/>
        <w:t xml:space="preserve">The resulting burning file is the final ANN that will run on the hardware. </w:t>
      </w:r>
    </w:p>
    <w:p w14:paraId="44A039ED" w14:textId="77777777" w:rsidR="0047534E" w:rsidRDefault="0047534E" w:rsidP="0047534E">
      <w:pPr>
        <w:bidi w:val="0"/>
        <w:spacing w:after="240"/>
      </w:pPr>
      <w:r>
        <w:t xml:space="preserve">We use the same exact simulation test bench to assure the physical computation is the same as the simulated.  </w:t>
      </w:r>
    </w:p>
    <w:p w14:paraId="51DB0081" w14:textId="77777777" w:rsidR="0047534E" w:rsidRDefault="0047534E" w:rsidP="0047534E">
      <w:pPr>
        <w:pStyle w:val="Heading4"/>
        <w:numPr>
          <w:ilvl w:val="0"/>
          <w:numId w:val="0"/>
        </w:numPr>
        <w:bidi w:val="0"/>
        <w:spacing w:after="240"/>
        <w:ind w:left="1785" w:hanging="1701"/>
      </w:pPr>
    </w:p>
    <w:p w14:paraId="59AF32AC" w14:textId="77777777" w:rsidR="0047534E" w:rsidRDefault="0047534E" w:rsidP="0047534E">
      <w:pPr>
        <w:bidi w:val="0"/>
        <w:spacing w:after="240"/>
      </w:pPr>
      <w:r>
        <w:t>Initially we got zeroes on the ANN output and after some investigating we had discovered that the source is in the "</w:t>
      </w:r>
      <w:r w:rsidRPr="00AB3E34">
        <w:t>neuron_activation_function_kernel</w:t>
      </w:r>
      <w:r>
        <w:t>.maxj" activation function: the KernalMath.exp float argument representation in the Maxeler math library that implements exponential power (</w:t>
      </w:r>
      <w:r w:rsidRPr="00520BD7">
        <w:t>KernelMath.exp</w:t>
      </w:r>
      <w:r>
        <w:t xml:space="preserve">) had NOT implemented the correct calculation when the input was a Float type SADLY!  </w:t>
      </w:r>
      <w:r>
        <w:br/>
        <w:t>This issue was not noticed beforehand because the simulation values differ from actual hardware results!</w:t>
      </w:r>
      <w:r>
        <w:br/>
        <w:t xml:space="preserve">We had shown that casting the Float into the nears Integer dose not hurt performances and insert only a minute margin of error. </w:t>
      </w:r>
    </w:p>
    <w:p w14:paraId="3137DA36" w14:textId="77777777" w:rsidR="0047534E" w:rsidRDefault="0047534E" w:rsidP="0047534E">
      <w:pPr>
        <w:bidi w:val="0"/>
        <w:spacing w:after="240"/>
      </w:pPr>
    </w:p>
    <w:p w14:paraId="46BB0868" w14:textId="77777777" w:rsidR="0047534E" w:rsidRDefault="0047534E" w:rsidP="0047534E">
      <w:pPr>
        <w:bidi w:val="0"/>
        <w:spacing w:after="240"/>
      </w:pPr>
      <w:r>
        <w:t>After this stage was done, our Maxeler Hardware and the Golden Model were preforming the same calculation, given the same data and initial conditions!</w:t>
      </w:r>
    </w:p>
    <w:p w14:paraId="103E5FDE" w14:textId="77777777" w:rsidR="0047534E" w:rsidRPr="00877A09" w:rsidRDefault="0047534E" w:rsidP="0047534E">
      <w:pPr>
        <w:bidi w:val="0"/>
        <w:spacing w:after="240"/>
      </w:pPr>
    </w:p>
    <w:p w14:paraId="43F07235" w14:textId="77777777" w:rsidR="0047534E" w:rsidRDefault="0047534E" w:rsidP="0047534E">
      <w:pPr>
        <w:pStyle w:val="Heading2"/>
        <w:shd w:val="clear" w:color="auto" w:fill="FFFFFF"/>
        <w:bidi w:val="0"/>
        <w:spacing w:after="240"/>
        <w:ind w:left="1080" w:right="17" w:hanging="1080"/>
        <w:rPr>
          <w:rFonts w:asciiTheme="minorHAnsi" w:hAnsiTheme="minorHAnsi"/>
          <w:sz w:val="22"/>
          <w:szCs w:val="22"/>
        </w:rPr>
      </w:pPr>
      <w:bookmarkStart w:id="81" w:name="_Toc496792734"/>
      <w:r w:rsidRPr="006D3C1D">
        <w:t>Performance Testin</w:t>
      </w:r>
      <w:r>
        <w:t>g</w:t>
      </w:r>
      <w:sdt>
        <w:sdtPr>
          <w:id w:val="1433555682"/>
          <w:citation/>
        </w:sdtPr>
        <w:sdtEndPr>
          <w:rPr>
            <w:sz w:val="16"/>
            <w:szCs w:val="16"/>
          </w:rPr>
        </w:sdtEndPr>
        <w:sdtContent>
          <w:r w:rsidRPr="00F6120D">
            <w:rPr>
              <w:sz w:val="16"/>
              <w:szCs w:val="16"/>
            </w:rPr>
            <w:fldChar w:fldCharType="begin"/>
          </w:r>
          <w:r w:rsidRPr="00F6120D">
            <w:rPr>
              <w:sz w:val="16"/>
              <w:szCs w:val="16"/>
            </w:rPr>
            <w:instrText xml:space="preserve"> CITATION Kei13 \l 1033 </w:instrText>
          </w:r>
          <w:r w:rsidRPr="00F6120D">
            <w:rPr>
              <w:sz w:val="16"/>
              <w:szCs w:val="16"/>
            </w:rPr>
            <w:fldChar w:fldCharType="separate"/>
          </w:r>
          <w:r>
            <w:rPr>
              <w:noProof/>
              <w:sz w:val="16"/>
              <w:szCs w:val="16"/>
            </w:rPr>
            <w:t xml:space="preserve"> </w:t>
          </w:r>
          <w:r w:rsidRPr="00C7014C">
            <w:rPr>
              <w:noProof/>
              <w:sz w:val="16"/>
              <w:szCs w:val="16"/>
            </w:rPr>
            <w:t>(Kelleher, 2013)</w:t>
          </w:r>
          <w:r w:rsidRPr="00F6120D">
            <w:rPr>
              <w:sz w:val="16"/>
              <w:szCs w:val="16"/>
            </w:rPr>
            <w:fldChar w:fldCharType="end"/>
          </w:r>
        </w:sdtContent>
      </w:sdt>
      <w:bookmarkEnd w:id="81"/>
    </w:p>
    <w:p w14:paraId="7A5A3BAF" w14:textId="77777777" w:rsidR="0047534E" w:rsidRDefault="0047534E" w:rsidP="0047534E">
      <w:pPr>
        <w:bidi w:val="0"/>
        <w:spacing w:after="240"/>
      </w:pPr>
      <w:r>
        <w:t>We used 2 main date sets:</w:t>
      </w:r>
    </w:p>
    <w:p w14:paraId="72B0A002" w14:textId="77777777" w:rsidR="0047534E" w:rsidRDefault="0047534E" w:rsidP="0047534E">
      <w:pPr>
        <w:pStyle w:val="ListParagraph"/>
        <w:numPr>
          <w:ilvl w:val="0"/>
          <w:numId w:val="7"/>
        </w:numPr>
        <w:spacing w:after="240"/>
      </w:pPr>
      <w:r w:rsidRPr="000E3243">
        <w:t>Center for Machine Learning and Intelligent Systems: Letter Recognition Data Set</w:t>
      </w:r>
    </w:p>
    <w:p w14:paraId="7CF75B3E" w14:textId="77777777" w:rsidR="0047534E" w:rsidRDefault="0047534E" w:rsidP="0047534E">
      <w:pPr>
        <w:pStyle w:val="ListParagraph"/>
        <w:numPr>
          <w:ilvl w:val="0"/>
          <w:numId w:val="7"/>
        </w:numPr>
        <w:spacing w:after="240"/>
      </w:pPr>
      <w:r>
        <w:t>Self-generated N-Dimensional Gaussian noised clusters classes</w:t>
      </w:r>
      <w:r w:rsidRPr="00795192">
        <w:rPr>
          <w:noProof/>
        </w:rPr>
        <w:t xml:space="preserve"> </w:t>
      </w:r>
      <w:r>
        <w:rPr>
          <w:noProof/>
        </w:rPr>
        <w:drawing>
          <wp:inline distT="0" distB="0" distL="0" distR="0" wp14:anchorId="3CD87D34" wp14:editId="5848087C">
            <wp:extent cx="5274310" cy="1807210"/>
            <wp:effectExtent l="0" t="0" r="2540" b="254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4"/>
                    <a:stretch>
                      <a:fillRect/>
                    </a:stretch>
                  </pic:blipFill>
                  <pic:spPr>
                    <a:xfrm>
                      <a:off x="0" y="0"/>
                      <a:ext cx="5274310" cy="1807210"/>
                    </a:xfrm>
                    <a:prstGeom prst="rect">
                      <a:avLst/>
                    </a:prstGeom>
                  </pic:spPr>
                </pic:pic>
              </a:graphicData>
            </a:graphic>
          </wp:inline>
        </w:drawing>
      </w:r>
    </w:p>
    <w:p w14:paraId="387456BB" w14:textId="77777777" w:rsidR="0047534E" w:rsidRDefault="0047534E" w:rsidP="0047534E">
      <w:pPr>
        <w:pStyle w:val="Heading3"/>
        <w:bidi w:val="0"/>
        <w:spacing w:after="240"/>
      </w:pPr>
      <w:bookmarkStart w:id="82" w:name="_Toc496792735"/>
      <w:r>
        <w:t>Resource Utilization</w:t>
      </w:r>
      <w:bookmarkEnd w:id="82"/>
    </w:p>
    <w:p w14:paraId="62300B7D" w14:textId="77777777" w:rsidR="0047534E" w:rsidRDefault="0047534E" w:rsidP="0047534E">
      <w:pPr>
        <w:bidi w:val="0"/>
        <w:spacing w:after="240"/>
      </w:pPr>
      <w:r>
        <w:t>The ANN took a lot of resources from the overall area – effecting the scalability of our project. See next chapter for f</w:t>
      </w:r>
      <w:r w:rsidRPr="00A02D98">
        <w:t xml:space="preserve">uture </w:t>
      </w:r>
      <w:r>
        <w:t>w</w:t>
      </w:r>
      <w:r w:rsidRPr="00A02D98">
        <w:t>ork</w:t>
      </w:r>
      <w:r>
        <w:t>.</w:t>
      </w:r>
    </w:p>
    <w:p w14:paraId="6835A628" w14:textId="77777777" w:rsidR="0047534E" w:rsidRPr="00A02D98" w:rsidRDefault="0047534E" w:rsidP="0047534E">
      <w:pPr>
        <w:bidi w:val="0"/>
        <w:spacing w:after="240"/>
      </w:pPr>
      <w:r>
        <w:lastRenderedPageBreak/>
        <w:t>The synthesis was performed on a single Xilinx Spartan 6 FPGA board.</w:t>
      </w:r>
    </w:p>
    <w:p w14:paraId="6D342E03" w14:textId="77777777" w:rsidR="0047534E" w:rsidRDefault="0047534E" w:rsidP="0047534E">
      <w:pPr>
        <w:bidi w:val="0"/>
        <w:spacing w:after="240"/>
      </w:pPr>
      <w:r>
        <w:t>ANN = [2 8 4] RESOURCE USAGE</w:t>
      </w:r>
    </w:p>
    <w:p w14:paraId="05D60EFF" w14:textId="77777777" w:rsidR="0047534E" w:rsidRDefault="0047534E" w:rsidP="0047534E">
      <w:pPr>
        <w:pStyle w:val="ListParagraph"/>
        <w:numPr>
          <w:ilvl w:val="0"/>
          <w:numId w:val="6"/>
        </w:numPr>
        <w:spacing w:after="240"/>
      </w:pPr>
      <w:r>
        <w:t xml:space="preserve">Logic utilization:     </w:t>
      </w:r>
      <w:r>
        <w:tab/>
      </w:r>
      <w:r>
        <w:tab/>
      </w:r>
      <w:r>
        <w:tab/>
        <w:t>195599 / 297600 (65.73%)</w:t>
      </w:r>
    </w:p>
    <w:p w14:paraId="000A0151" w14:textId="77777777" w:rsidR="0047534E" w:rsidRDefault="0047534E" w:rsidP="0047534E">
      <w:pPr>
        <w:pStyle w:val="ListParagraph"/>
        <w:numPr>
          <w:ilvl w:val="0"/>
          <w:numId w:val="6"/>
        </w:numPr>
        <w:spacing w:after="240"/>
      </w:pPr>
      <w:r>
        <w:t xml:space="preserve">LUTs:                </w:t>
      </w:r>
      <w:r>
        <w:tab/>
      </w:r>
      <w:r>
        <w:tab/>
      </w:r>
      <w:r>
        <w:tab/>
        <w:t>140452 / 297600 (47.19%)</w:t>
      </w:r>
    </w:p>
    <w:p w14:paraId="1AE12824" w14:textId="77777777" w:rsidR="0047534E" w:rsidRDefault="0047534E" w:rsidP="0047534E">
      <w:pPr>
        <w:pStyle w:val="ListParagraph"/>
        <w:numPr>
          <w:ilvl w:val="0"/>
          <w:numId w:val="6"/>
        </w:numPr>
        <w:spacing w:after="240"/>
      </w:pPr>
      <w:r>
        <w:t xml:space="preserve">Primary FFs:         </w:t>
      </w:r>
      <w:r>
        <w:tab/>
      </w:r>
      <w:r>
        <w:tab/>
      </w:r>
      <w:r>
        <w:tab/>
        <w:t>187653 / 297600 (63.06%)</w:t>
      </w:r>
    </w:p>
    <w:p w14:paraId="4ACDAAE5" w14:textId="77777777" w:rsidR="0047534E" w:rsidRDefault="0047534E" w:rsidP="0047534E">
      <w:pPr>
        <w:pStyle w:val="ListParagraph"/>
        <w:numPr>
          <w:ilvl w:val="0"/>
          <w:numId w:val="6"/>
        </w:numPr>
        <w:spacing w:after="240"/>
      </w:pPr>
      <w:r>
        <w:t xml:space="preserve">Multipliers (25x18):      </w:t>
      </w:r>
      <w:r>
        <w:tab/>
      </w:r>
      <w:r>
        <w:tab/>
        <w:t>444 / 2016   (22.02%)</w:t>
      </w:r>
    </w:p>
    <w:p w14:paraId="4F21F50C" w14:textId="77777777" w:rsidR="0047534E" w:rsidRDefault="0047534E" w:rsidP="0047534E">
      <w:pPr>
        <w:pStyle w:val="ListParagraph"/>
        <w:numPr>
          <w:ilvl w:val="0"/>
          <w:numId w:val="6"/>
        </w:numPr>
        <w:spacing w:after="240"/>
      </w:pPr>
      <w:r>
        <w:t xml:space="preserve">DSP blocks:             </w:t>
      </w:r>
      <w:r>
        <w:tab/>
      </w:r>
      <w:r>
        <w:tab/>
      </w:r>
      <w:r>
        <w:tab/>
        <w:t>444 / 2016   (22.02%)</w:t>
      </w:r>
    </w:p>
    <w:p w14:paraId="64C2AFBD" w14:textId="77777777" w:rsidR="0047534E" w:rsidRDefault="0047534E" w:rsidP="0047534E">
      <w:pPr>
        <w:pStyle w:val="ListParagraph"/>
        <w:numPr>
          <w:ilvl w:val="0"/>
          <w:numId w:val="6"/>
        </w:numPr>
        <w:spacing w:after="240"/>
      </w:pPr>
      <w:r>
        <w:t xml:space="preserve">Block memory (BRAM18):    </w:t>
      </w:r>
      <w:r>
        <w:tab/>
        <w:t>377 / 2128   (17.72%)</w:t>
      </w:r>
    </w:p>
    <w:p w14:paraId="1BDCD275" w14:textId="77777777" w:rsidR="0047534E" w:rsidRDefault="0047534E" w:rsidP="0047534E">
      <w:pPr>
        <w:bidi w:val="0"/>
        <w:spacing w:after="240"/>
        <w:rPr>
          <w:rtl/>
        </w:rPr>
      </w:pPr>
    </w:p>
    <w:p w14:paraId="0182A275" w14:textId="77777777" w:rsidR="0047534E" w:rsidRDefault="0047534E" w:rsidP="0047534E">
      <w:pPr>
        <w:bidi w:val="0"/>
        <w:spacing w:after="240"/>
      </w:pPr>
    </w:p>
    <w:p w14:paraId="0B9F0EB7" w14:textId="77777777" w:rsidR="0047534E" w:rsidRDefault="0047534E" w:rsidP="0047534E">
      <w:pPr>
        <w:bidi w:val="0"/>
        <w:spacing w:after="240"/>
      </w:pPr>
      <w:r>
        <w:t>ANN = [2 8 8 4] RESOURCE USAGE</w:t>
      </w:r>
    </w:p>
    <w:p w14:paraId="70043C66" w14:textId="77777777" w:rsidR="0047534E" w:rsidRDefault="0047534E" w:rsidP="0047534E">
      <w:pPr>
        <w:pStyle w:val="ListParagraph"/>
        <w:numPr>
          <w:ilvl w:val="0"/>
          <w:numId w:val="6"/>
        </w:numPr>
        <w:spacing w:after="240"/>
      </w:pPr>
      <w:r>
        <w:t xml:space="preserve">Logic utilization:     </w:t>
      </w:r>
      <w:r>
        <w:tab/>
      </w:r>
      <w:r>
        <w:tab/>
      </w:r>
      <w:r>
        <w:tab/>
        <w:t>388378 / 297600 (130.50%)</w:t>
      </w:r>
    </w:p>
    <w:p w14:paraId="6D8E0A0E" w14:textId="77777777" w:rsidR="0047534E" w:rsidRDefault="0047534E" w:rsidP="0047534E">
      <w:pPr>
        <w:pStyle w:val="ListParagraph"/>
        <w:numPr>
          <w:ilvl w:val="0"/>
          <w:numId w:val="6"/>
        </w:numPr>
        <w:spacing w:after="240"/>
      </w:pPr>
      <w:r>
        <w:t xml:space="preserve">LUTs:                </w:t>
      </w:r>
      <w:r>
        <w:tab/>
      </w:r>
      <w:r>
        <w:tab/>
      </w:r>
      <w:r>
        <w:tab/>
        <w:t>281913 / 297600 (94.73%)</w:t>
      </w:r>
    </w:p>
    <w:p w14:paraId="7D249A04" w14:textId="77777777" w:rsidR="0047534E" w:rsidRDefault="0047534E" w:rsidP="0047534E">
      <w:pPr>
        <w:pStyle w:val="ListParagraph"/>
        <w:numPr>
          <w:ilvl w:val="0"/>
          <w:numId w:val="6"/>
        </w:numPr>
        <w:spacing w:after="240"/>
      </w:pPr>
      <w:r>
        <w:t xml:space="preserve">Primary FFs:         </w:t>
      </w:r>
      <w:r>
        <w:tab/>
      </w:r>
      <w:r>
        <w:tab/>
      </w:r>
      <w:r>
        <w:tab/>
        <w:t>377632 / 297600 (126.89%)</w:t>
      </w:r>
    </w:p>
    <w:p w14:paraId="0035910E" w14:textId="77777777" w:rsidR="0047534E" w:rsidRDefault="0047534E" w:rsidP="0047534E">
      <w:pPr>
        <w:pStyle w:val="ListParagraph"/>
        <w:numPr>
          <w:ilvl w:val="0"/>
          <w:numId w:val="6"/>
        </w:numPr>
        <w:spacing w:after="240"/>
      </w:pPr>
      <w:r>
        <w:t xml:space="preserve">Multipliers (25x18):      </w:t>
      </w:r>
      <w:r>
        <w:tab/>
      </w:r>
      <w:r>
        <w:tab/>
        <w:t>932 / 2016   (46.23%)</w:t>
      </w:r>
    </w:p>
    <w:p w14:paraId="220A7478" w14:textId="77777777" w:rsidR="0047534E" w:rsidRDefault="0047534E" w:rsidP="0047534E">
      <w:pPr>
        <w:pStyle w:val="ListParagraph"/>
        <w:numPr>
          <w:ilvl w:val="0"/>
          <w:numId w:val="6"/>
        </w:numPr>
        <w:spacing w:after="240"/>
      </w:pPr>
      <w:r>
        <w:t xml:space="preserve">DSP blocks:             </w:t>
      </w:r>
      <w:r>
        <w:tab/>
      </w:r>
      <w:r>
        <w:tab/>
      </w:r>
      <w:r>
        <w:tab/>
        <w:t>932 / 2016   (46.23%)</w:t>
      </w:r>
    </w:p>
    <w:p w14:paraId="0622E3C9" w14:textId="77777777" w:rsidR="0047534E" w:rsidRDefault="0047534E" w:rsidP="0047534E">
      <w:pPr>
        <w:pStyle w:val="ListParagraph"/>
        <w:numPr>
          <w:ilvl w:val="0"/>
          <w:numId w:val="6"/>
        </w:numPr>
        <w:spacing w:after="240"/>
      </w:pPr>
      <w:r>
        <w:t xml:space="preserve">Block memory (BRAM18):    </w:t>
      </w:r>
      <w:r>
        <w:tab/>
        <w:t>718 / 2128   (33.74%)</w:t>
      </w:r>
    </w:p>
    <w:p w14:paraId="03893CC3" w14:textId="77777777" w:rsidR="0047534E" w:rsidRDefault="0047534E" w:rsidP="0047534E">
      <w:pPr>
        <w:bidi w:val="0"/>
        <w:spacing w:after="240"/>
      </w:pPr>
    </w:p>
    <w:p w14:paraId="42ECB4CB" w14:textId="77777777" w:rsidR="0047534E" w:rsidRDefault="0047534E" w:rsidP="0047534E">
      <w:pPr>
        <w:bidi w:val="0"/>
        <w:spacing w:after="240"/>
      </w:pPr>
      <w:r>
        <w:t>As seen from the tables above, an addition of a single eight neurons hidden layer made the design exceed the logic and FFs utilization.</w:t>
      </w:r>
    </w:p>
    <w:p w14:paraId="0DE0B32E" w14:textId="77777777" w:rsidR="0047534E" w:rsidRDefault="0047534E" w:rsidP="0047534E">
      <w:pPr>
        <w:bidi w:val="0"/>
        <w:spacing w:after="240"/>
      </w:pPr>
      <w:r>
        <w:t xml:space="preserve">The lack of logic seems to come from the fully connected net topology that require a lot of flip flops and logics, second after is the LUTs usage caused by the 32-bit float exponent and  </w:t>
      </w:r>
      <m:oMath>
        <m:sSup>
          <m:sSupPr>
            <m:ctrlPr>
              <w:rPr>
                <w:rFonts w:ascii="Cambria Math" w:hAnsi="Cambria Math"/>
                <w:i/>
              </w:rPr>
            </m:ctrlPr>
          </m:sSupPr>
          <m:e>
            <m:r>
              <w:rPr>
                <w:rFonts w:ascii="Cambria Math" w:hAnsi="Cambria Math"/>
              </w:rPr>
              <m:t>e</m:t>
            </m:r>
          </m:e>
          <m:sup>
            <m:r>
              <w:rPr>
                <w:rFonts w:ascii="Cambria Math" w:hAnsi="Cambria Math"/>
              </w:rPr>
              <m:t>x</m:t>
            </m:r>
          </m:sup>
        </m:sSup>
      </m:oMath>
      <w:r>
        <w:t xml:space="preserve"> calculations.</w:t>
      </w:r>
    </w:p>
    <w:p w14:paraId="0046A09D" w14:textId="77777777" w:rsidR="0047534E" w:rsidRPr="00D27CCB" w:rsidRDefault="0047534E" w:rsidP="0047534E">
      <w:pPr>
        <w:bidi w:val="0"/>
        <w:spacing w:after="240"/>
        <w:rPr>
          <w:rtl/>
        </w:rPr>
      </w:pPr>
      <w:r>
        <w:t>Since the ANN we managed to synthesize is very small we see this as a “proof of concept” and did not compare the performance against other systems.</w:t>
      </w:r>
    </w:p>
    <w:p w14:paraId="308C63A7" w14:textId="77777777" w:rsidR="0047534E" w:rsidRDefault="0047534E" w:rsidP="0047534E">
      <w:pPr>
        <w:pStyle w:val="Heading3"/>
        <w:bidi w:val="0"/>
        <w:spacing w:after="240"/>
      </w:pPr>
      <w:bookmarkStart w:id="83" w:name="_Toc496792736"/>
      <w:r>
        <w:t>Accuracy</w:t>
      </w:r>
      <w:bookmarkEnd w:id="83"/>
    </w:p>
    <w:p w14:paraId="14D7D57D" w14:textId="77777777" w:rsidR="0047534E" w:rsidRDefault="0047534E" w:rsidP="0047534E">
      <w:pPr>
        <w:bidi w:val="0"/>
        <w:spacing w:after="240"/>
      </w:pPr>
      <w:r>
        <w:t>Here are the accuracy performance of the Maxeler ANN:</w:t>
      </w:r>
    </w:p>
    <w:p w14:paraId="3725D9C7" w14:textId="77777777" w:rsidR="0047534E" w:rsidRDefault="0047534E" w:rsidP="0047534E">
      <w:pPr>
        <w:bidi w:val="0"/>
        <w:spacing w:after="240"/>
      </w:pPr>
    </w:p>
    <w:p w14:paraId="42207811" w14:textId="77777777" w:rsidR="0047534E" w:rsidRDefault="0047534E" w:rsidP="0047534E">
      <w:pPr>
        <w:bidi w:val="0"/>
        <w:spacing w:after="240"/>
      </w:pPr>
    </w:p>
    <w:p w14:paraId="72AAF6AB" w14:textId="77777777" w:rsidR="0047534E" w:rsidRDefault="0047534E" w:rsidP="0047534E">
      <w:pPr>
        <w:bidi w:val="0"/>
        <w:spacing w:after="240"/>
      </w:pPr>
      <w:r w:rsidRPr="007F735D">
        <w:rPr>
          <w:noProof/>
        </w:rPr>
        <w:lastRenderedPageBreak/>
        <w:drawing>
          <wp:inline distT="0" distB="0" distL="0" distR="0" wp14:anchorId="5E7A59A8" wp14:editId="16CE6F5B">
            <wp:extent cx="5274310" cy="28628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p>
    <w:p w14:paraId="23C5FDCD" w14:textId="77777777" w:rsidR="0047534E" w:rsidRDefault="0047534E" w:rsidP="0047534E">
      <w:pPr>
        <w:bidi w:val="0"/>
        <w:spacing w:after="240"/>
      </w:pPr>
      <w:r w:rsidRPr="007F735D">
        <w:rPr>
          <w:noProof/>
        </w:rPr>
        <w:drawing>
          <wp:inline distT="0" distB="0" distL="0" distR="0" wp14:anchorId="0892AA10" wp14:editId="7D92DD88">
            <wp:extent cx="5274310" cy="28628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p>
    <w:p w14:paraId="7DA668BA" w14:textId="77777777" w:rsidR="0047534E" w:rsidRDefault="0047534E" w:rsidP="0047534E">
      <w:pPr>
        <w:bidi w:val="0"/>
        <w:spacing w:after="240"/>
      </w:pPr>
      <w:r w:rsidRPr="007F735D">
        <w:rPr>
          <w:noProof/>
        </w:rPr>
        <w:lastRenderedPageBreak/>
        <w:drawing>
          <wp:inline distT="0" distB="0" distL="0" distR="0" wp14:anchorId="0649B3AE" wp14:editId="547EC4B2">
            <wp:extent cx="5274310" cy="28628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p>
    <w:p w14:paraId="740C9DCE" w14:textId="77777777" w:rsidR="0047534E" w:rsidRDefault="0047534E" w:rsidP="0047534E">
      <w:pPr>
        <w:bidi w:val="0"/>
        <w:spacing w:after="240"/>
      </w:pPr>
      <w:r w:rsidRPr="007F735D">
        <w:rPr>
          <w:noProof/>
        </w:rPr>
        <w:drawing>
          <wp:inline distT="0" distB="0" distL="0" distR="0" wp14:anchorId="1E4CBA21" wp14:editId="008D5930">
            <wp:extent cx="5274310" cy="28628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p>
    <w:p w14:paraId="230ED9F4" w14:textId="77777777" w:rsidR="0047534E" w:rsidRDefault="0047534E" w:rsidP="0047534E">
      <w:pPr>
        <w:bidi w:val="0"/>
        <w:spacing w:after="240"/>
      </w:pPr>
    </w:p>
    <w:p w14:paraId="0BCC31B2" w14:textId="77777777" w:rsidR="0047534E" w:rsidRDefault="0047534E" w:rsidP="0047534E">
      <w:pPr>
        <w:bidi w:val="0"/>
        <w:spacing w:after="240"/>
      </w:pPr>
      <w:r w:rsidRPr="007F735D">
        <w:rPr>
          <w:noProof/>
        </w:rPr>
        <w:lastRenderedPageBreak/>
        <w:drawing>
          <wp:inline distT="0" distB="0" distL="0" distR="0" wp14:anchorId="49A327B5" wp14:editId="1337171C">
            <wp:extent cx="5274310" cy="286284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r w:rsidRPr="007F735D">
        <w:rPr>
          <w:noProof/>
        </w:rPr>
        <w:t xml:space="preserve"> </w:t>
      </w:r>
      <w:r w:rsidRPr="007F735D">
        <w:rPr>
          <w:noProof/>
        </w:rPr>
        <w:drawing>
          <wp:inline distT="0" distB="0" distL="0" distR="0" wp14:anchorId="437E4FA2" wp14:editId="5FC1D81C">
            <wp:extent cx="5274310" cy="286284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r w:rsidRPr="007F735D">
        <w:rPr>
          <w:noProof/>
        </w:rPr>
        <w:drawing>
          <wp:inline distT="0" distB="0" distL="0" distR="0" wp14:anchorId="2A8C9758" wp14:editId="6E96D765">
            <wp:extent cx="5274310" cy="2862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62844"/>
                    </a:xfrm>
                    <a:prstGeom prst="rect">
                      <a:avLst/>
                    </a:prstGeom>
                    <a:noFill/>
                    <a:ln>
                      <a:noFill/>
                    </a:ln>
                  </pic:spPr>
                </pic:pic>
              </a:graphicData>
            </a:graphic>
          </wp:inline>
        </w:drawing>
      </w:r>
    </w:p>
    <w:p w14:paraId="0A836E92" w14:textId="7E85311D" w:rsidR="002C6DFD" w:rsidRDefault="009835FF" w:rsidP="002C6DFD">
      <w:pPr>
        <w:pStyle w:val="Heading1"/>
        <w:numPr>
          <w:ilvl w:val="0"/>
          <w:numId w:val="3"/>
        </w:numPr>
        <w:bidi w:val="0"/>
        <w:spacing w:after="240"/>
      </w:pPr>
      <w:bookmarkStart w:id="84" w:name="_Toc496792737"/>
      <w:r>
        <w:lastRenderedPageBreak/>
        <w:t xml:space="preserve">An </w:t>
      </w:r>
      <w:r w:rsidR="006539C8">
        <w:t>"</w:t>
      </w:r>
      <w:r w:rsidR="002C6DFD">
        <w:t>HOW TO</w:t>
      </w:r>
      <w:r w:rsidR="006539C8">
        <w:t>"</w:t>
      </w:r>
      <w:r w:rsidR="002C6DFD">
        <w:t xml:space="preserve"> Guide</w:t>
      </w:r>
      <w:bookmarkEnd w:id="84"/>
    </w:p>
    <w:p w14:paraId="725E1B15" w14:textId="5D562639" w:rsidR="002C6DFD" w:rsidRDefault="002C6DFD" w:rsidP="00C80959">
      <w:pPr>
        <w:pStyle w:val="Heading2"/>
        <w:bidi w:val="0"/>
        <w:ind w:left="1080" w:hanging="1080"/>
      </w:pPr>
      <w:bookmarkStart w:id="85" w:name="_Toc496792738"/>
      <w:r>
        <w:t>Build &amp; Run Golden Model</w:t>
      </w:r>
      <w:bookmarkEnd w:id="85"/>
    </w:p>
    <w:p w14:paraId="4B7CA656" w14:textId="77777777" w:rsidR="000C5571" w:rsidRDefault="00DA154E" w:rsidP="00DA154E">
      <w:pPr>
        <w:bidi w:val="0"/>
      </w:pPr>
      <w:r>
        <w:t>This Step is optimal and help us immensely when first creating the project. As long as there are *.csv of both train and test.</w:t>
      </w:r>
      <w:r>
        <w:br/>
      </w:r>
    </w:p>
    <w:p w14:paraId="4D05388A" w14:textId="3E793896" w:rsidR="00DA154E" w:rsidRPr="00DA154E" w:rsidRDefault="000C5571" w:rsidP="000C5571">
      <w:pPr>
        <w:bidi w:val="0"/>
      </w:pPr>
      <w:r>
        <w:t>T</w:t>
      </w:r>
      <w:r w:rsidR="00DA154E">
        <w:t xml:space="preserve">o use our matlab golden model to create the above stated file and more: </w:t>
      </w:r>
    </w:p>
    <w:p w14:paraId="1130C7DD" w14:textId="30D91CAC" w:rsidR="001B5B2A" w:rsidRDefault="001B5B2A" w:rsidP="001B5B2A">
      <w:pPr>
        <w:pStyle w:val="ListParagraph"/>
        <w:numPr>
          <w:ilvl w:val="0"/>
          <w:numId w:val="11"/>
        </w:numPr>
      </w:pPr>
      <w:bookmarkStart w:id="86" w:name="_Hlk496689844"/>
      <w:r>
        <w:t xml:space="preserve">Copy the entire folder </w:t>
      </w:r>
      <w:r w:rsidR="00D108D7" w:rsidRPr="001B5B2A">
        <w:t>Final Report/ANN_SourceCodes/Matlab_Golden_Model</w:t>
      </w:r>
      <w:r w:rsidR="00D108D7">
        <w:br/>
        <w:t xml:space="preserve">(link </w:t>
      </w:r>
      <w:hyperlink r:id="rId62" w:history="1">
        <w:r w:rsidR="00D108D7" w:rsidRPr="002F0191">
          <w:rPr>
            <w:rStyle w:val="Hyperlink"/>
          </w:rPr>
          <w:t>https://1drv.ms/f/s!AnS8O9QrD81Mk1nGZpOq3d9EkhQn</w:t>
        </w:r>
      </w:hyperlink>
      <w:r w:rsidR="00D108D7">
        <w:t xml:space="preserve"> )</w:t>
      </w:r>
      <w:r w:rsidR="00D108D7">
        <w:br/>
      </w:r>
      <w:r>
        <w:t>into your Workspace</w:t>
      </w:r>
      <w:r w:rsidRPr="001B5B2A">
        <w:t>/Matlab_Golden_Model</w:t>
      </w:r>
      <w:r w:rsidR="00D108D7">
        <w:t xml:space="preserve"> and enter this new path.</w:t>
      </w:r>
    </w:p>
    <w:bookmarkEnd w:id="86"/>
    <w:p w14:paraId="57ECE384" w14:textId="77777777" w:rsidR="00226753" w:rsidRDefault="001B5B2A" w:rsidP="00226753">
      <w:pPr>
        <w:pStyle w:val="ListParagraph"/>
        <w:numPr>
          <w:ilvl w:val="0"/>
          <w:numId w:val="11"/>
        </w:numPr>
      </w:pPr>
      <w:r>
        <w:t>Choose any desired Data Set in a *.csv format of 2 files:</w:t>
      </w:r>
      <w:r>
        <w:br/>
        <w:t>&lt;ANN Input Data&gt;.csv</w:t>
      </w:r>
      <w:r>
        <w:br/>
        <w:t xml:space="preserve">&lt;ANN Target Output&gt;.csv </w:t>
      </w:r>
      <w:r>
        <w:br/>
        <w:t xml:space="preserve">in </w:t>
      </w:r>
      <w:r w:rsidRPr="001B5B2A">
        <w:t>Final Report/ANN_SourceCodes/Matlab_Golden_Model/csv files</w:t>
      </w:r>
      <w:r>
        <w:br/>
        <w:t xml:space="preserve">we have an example of a </w:t>
      </w:r>
      <w:r w:rsidR="00226753">
        <w:t>MINST a letter Data Set.</w:t>
      </w:r>
      <w:r w:rsidR="00226753">
        <w:br/>
        <w:t>More Data Sets that we used are in:</w:t>
      </w:r>
      <w:r w:rsidR="00226753">
        <w:br/>
      </w:r>
      <w:r w:rsidR="00226753" w:rsidRPr="00226753">
        <w:t>Final Report/ANN_SourceCodes/DataSets</w:t>
      </w:r>
      <w:r w:rsidR="00226753">
        <w:br/>
        <w:t xml:space="preserve">(link: </w:t>
      </w:r>
      <w:hyperlink r:id="rId63" w:history="1">
        <w:r w:rsidR="00226753" w:rsidRPr="002F0191">
          <w:rPr>
            <w:rStyle w:val="Hyperlink"/>
          </w:rPr>
          <w:t>https://1drv.ms/f/s!AnS8O9QrD81Mk1Uf_dPQgJcj-wqE</w:t>
        </w:r>
      </w:hyperlink>
      <w:r w:rsidR="00226753">
        <w:t xml:space="preserve"> )</w:t>
      </w:r>
    </w:p>
    <w:p w14:paraId="17DCCE4C" w14:textId="5B700574" w:rsidR="00226753" w:rsidRDefault="00226753" w:rsidP="00226753">
      <w:pPr>
        <w:pStyle w:val="ListParagraph"/>
        <w:numPr>
          <w:ilvl w:val="0"/>
          <w:numId w:val="11"/>
        </w:numPr>
      </w:pPr>
      <w:r>
        <w:t>Open "</w:t>
      </w:r>
      <w:r w:rsidRPr="00226753">
        <w:t>run_mlp.m</w:t>
      </w:r>
      <w:r>
        <w:t>" in Matlab</w:t>
      </w:r>
    </w:p>
    <w:p w14:paraId="4D6C17A7" w14:textId="115483AF" w:rsidR="00BF2D98" w:rsidRDefault="00226753" w:rsidP="00226753">
      <w:pPr>
        <w:pStyle w:val="ListParagraph"/>
        <w:numPr>
          <w:ilvl w:val="0"/>
          <w:numId w:val="11"/>
        </w:numPr>
      </w:pPr>
      <w:r>
        <w:t>Configure the ANN Golden Model via the following parameters:</w:t>
      </w:r>
    </w:p>
    <w:tbl>
      <w:tblPr>
        <w:tblStyle w:val="GridTable5Dark-Accent4"/>
        <w:tblpPr w:leftFromText="180" w:rightFromText="180" w:vertAnchor="text" w:horzAnchor="page" w:tblpX="2423" w:tblpY="36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2"/>
        <w:gridCol w:w="2213"/>
        <w:gridCol w:w="3448"/>
        <w:gridCol w:w="1984"/>
      </w:tblGrid>
      <w:tr w:rsidR="00BF2D98" w14:paraId="67540A6E" w14:textId="77777777" w:rsidTr="00EA7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dxa"/>
            <w:tcBorders>
              <w:top w:val="none" w:sz="0" w:space="0" w:color="auto"/>
              <w:left w:val="none" w:sz="0" w:space="0" w:color="auto"/>
              <w:right w:val="none" w:sz="0" w:space="0" w:color="auto"/>
            </w:tcBorders>
          </w:tcPr>
          <w:p w14:paraId="46D4532F" w14:textId="77777777" w:rsidR="00BF2D98" w:rsidRDefault="00BF2D98" w:rsidP="00A32ED0">
            <w:pPr>
              <w:bidi w:val="0"/>
              <w:ind w:left="0"/>
            </w:pPr>
            <w:r>
              <w:t>Line in "</w:t>
            </w:r>
            <w:r w:rsidRPr="00226753">
              <w:t>run_mlp.m</w:t>
            </w:r>
            <w:r>
              <w:t>"</w:t>
            </w:r>
          </w:p>
        </w:tc>
        <w:tc>
          <w:tcPr>
            <w:tcW w:w="2213" w:type="dxa"/>
            <w:tcBorders>
              <w:top w:val="none" w:sz="0" w:space="0" w:color="auto"/>
              <w:left w:val="none" w:sz="0" w:space="0" w:color="auto"/>
              <w:right w:val="none" w:sz="0" w:space="0" w:color="auto"/>
            </w:tcBorders>
          </w:tcPr>
          <w:p w14:paraId="5A881308" w14:textId="77777777" w:rsidR="00BF2D98" w:rsidRDefault="00BF2D98" w:rsidP="00A32ED0">
            <w:pPr>
              <w:bidi w:val="0"/>
              <w:ind w:left="0"/>
              <w:cnfStyle w:val="100000000000" w:firstRow="1" w:lastRow="0" w:firstColumn="0" w:lastColumn="0" w:oddVBand="0" w:evenVBand="0" w:oddHBand="0" w:evenHBand="0" w:firstRowFirstColumn="0" w:firstRowLastColumn="0" w:lastRowFirstColumn="0" w:lastRowLastColumn="0"/>
            </w:pPr>
            <w:r>
              <w:t>Variable name</w:t>
            </w:r>
          </w:p>
        </w:tc>
        <w:tc>
          <w:tcPr>
            <w:tcW w:w="3448" w:type="dxa"/>
            <w:tcBorders>
              <w:top w:val="none" w:sz="0" w:space="0" w:color="auto"/>
              <w:left w:val="none" w:sz="0" w:space="0" w:color="auto"/>
              <w:right w:val="none" w:sz="0" w:space="0" w:color="auto"/>
            </w:tcBorders>
          </w:tcPr>
          <w:p w14:paraId="314EF565" w14:textId="77777777" w:rsidR="00BF2D98" w:rsidRDefault="00BF2D98" w:rsidP="00A32ED0">
            <w:pPr>
              <w:bidi w:val="0"/>
              <w:ind w:left="0"/>
              <w:cnfStyle w:val="100000000000" w:firstRow="1" w:lastRow="0" w:firstColumn="0" w:lastColumn="0" w:oddVBand="0" w:evenVBand="0" w:oddHBand="0" w:evenHBand="0" w:firstRowFirstColumn="0" w:firstRowLastColumn="0" w:lastRowFirstColumn="0" w:lastRowLastColumn="0"/>
            </w:pPr>
            <w:r>
              <w:t>How To use</w:t>
            </w:r>
          </w:p>
        </w:tc>
        <w:tc>
          <w:tcPr>
            <w:tcW w:w="1984" w:type="dxa"/>
            <w:tcBorders>
              <w:top w:val="none" w:sz="0" w:space="0" w:color="auto"/>
              <w:left w:val="none" w:sz="0" w:space="0" w:color="auto"/>
              <w:right w:val="none" w:sz="0" w:space="0" w:color="auto"/>
            </w:tcBorders>
          </w:tcPr>
          <w:p w14:paraId="3D28F537" w14:textId="77777777" w:rsidR="00BF2D98" w:rsidRDefault="00BF2D98" w:rsidP="00A32ED0">
            <w:pPr>
              <w:bidi w:val="0"/>
              <w:ind w:left="0"/>
              <w:cnfStyle w:val="100000000000" w:firstRow="1" w:lastRow="0" w:firstColumn="0" w:lastColumn="0" w:oddVBand="0" w:evenVBand="0" w:oddHBand="0" w:evenHBand="0" w:firstRowFirstColumn="0" w:firstRowLastColumn="0" w:lastRowFirstColumn="0" w:lastRowLastColumn="0"/>
            </w:pPr>
            <w:r>
              <w:t>Example of value</w:t>
            </w:r>
          </w:p>
        </w:tc>
      </w:tr>
      <w:tr w:rsidR="00BF2D98" w14:paraId="04BDF71A"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1E211ACB" w14:textId="77777777" w:rsidR="00BF2D98" w:rsidRDefault="00BF2D98" w:rsidP="00A32ED0">
            <w:pPr>
              <w:bidi w:val="0"/>
              <w:ind w:left="0"/>
            </w:pPr>
            <w:r>
              <w:t>34</w:t>
            </w:r>
          </w:p>
        </w:tc>
        <w:tc>
          <w:tcPr>
            <w:tcW w:w="2213" w:type="dxa"/>
          </w:tcPr>
          <w:p w14:paraId="770DA8BF"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rsidRPr="00226753">
              <w:t>hidden_layers</w:t>
            </w:r>
          </w:p>
        </w:tc>
        <w:tc>
          <w:tcPr>
            <w:tcW w:w="3448" w:type="dxa"/>
          </w:tcPr>
          <w:p w14:paraId="620FA0C5"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the number of neurons in the input &amp; output layers are fixed when a Data Set csv file is loaded.</w:t>
            </w:r>
          </w:p>
          <w:p w14:paraId="0C97894D"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we can control the number of neurons in each hidden layer by writing them in a new element in this vector.</w:t>
            </w:r>
          </w:p>
        </w:tc>
        <w:tc>
          <w:tcPr>
            <w:tcW w:w="1984" w:type="dxa"/>
          </w:tcPr>
          <w:p w14:paraId="2C7AF962"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 xml:space="preserve">[4 8] # means </w:t>
            </w:r>
            <w:r w:rsidRPr="00061ABB">
              <w:t>4 neurons in the first hidden layer, an</w:t>
            </w:r>
            <w:r>
              <w:t>d</w:t>
            </w:r>
            <w:r w:rsidRPr="00061ABB">
              <w:t xml:space="preserve"> 8 neuron in the second (and last) hidden layer</w:t>
            </w:r>
            <w:r>
              <w:t>.</w:t>
            </w:r>
          </w:p>
        </w:tc>
      </w:tr>
      <w:tr w:rsidR="00BF2D98" w14:paraId="32C3E2CA" w14:textId="77777777" w:rsidTr="00EA7D74">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06BD5366" w14:textId="77777777" w:rsidR="00BF2D98" w:rsidRDefault="00BF2D98" w:rsidP="00A32ED0">
            <w:pPr>
              <w:bidi w:val="0"/>
              <w:ind w:left="0"/>
            </w:pPr>
            <w:r>
              <w:t>35</w:t>
            </w:r>
          </w:p>
        </w:tc>
        <w:tc>
          <w:tcPr>
            <w:tcW w:w="2213" w:type="dxa"/>
          </w:tcPr>
          <w:p w14:paraId="28353750" w14:textId="77777777" w:rsidR="00BF2D98" w:rsidRDefault="00BF2D98" w:rsidP="00A32ED0">
            <w:pPr>
              <w:bidi w:val="0"/>
              <w:cnfStyle w:val="000000000000" w:firstRow="0" w:lastRow="0" w:firstColumn="0" w:lastColumn="0" w:oddVBand="0" w:evenVBand="0" w:oddHBand="0" w:evenHBand="0" w:firstRowFirstColumn="0" w:firstRowLastColumn="0" w:lastRowFirstColumn="0" w:lastRowLastColumn="0"/>
            </w:pPr>
            <w:r w:rsidRPr="00226753">
              <w:t>iterations</w:t>
            </w:r>
          </w:p>
        </w:tc>
        <w:tc>
          <w:tcPr>
            <w:tcW w:w="3448" w:type="dxa"/>
          </w:tcPr>
          <w:p w14:paraId="1C97C7F0"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rsidRPr="00BB5071">
              <w:t>Iterations</w:t>
            </w:r>
            <w:r>
              <w:t xml:space="preserve"> limit.</w:t>
            </w:r>
          </w:p>
        </w:tc>
        <w:tc>
          <w:tcPr>
            <w:tcW w:w="1984" w:type="dxa"/>
          </w:tcPr>
          <w:p w14:paraId="05DE0DCB"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1500 # is fine</w:t>
            </w:r>
          </w:p>
        </w:tc>
      </w:tr>
      <w:tr w:rsidR="00BF2D98" w14:paraId="7F88B773"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1FE02225" w14:textId="77777777" w:rsidR="00BF2D98" w:rsidRDefault="00BF2D98" w:rsidP="00A32ED0">
            <w:pPr>
              <w:bidi w:val="0"/>
              <w:ind w:left="0"/>
            </w:pPr>
            <w:r>
              <w:t>36</w:t>
            </w:r>
          </w:p>
        </w:tc>
        <w:tc>
          <w:tcPr>
            <w:tcW w:w="2213" w:type="dxa"/>
          </w:tcPr>
          <w:p w14:paraId="748AB935"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rsidRPr="00226753">
              <w:t>learning_rate</w:t>
            </w:r>
          </w:p>
        </w:tc>
        <w:tc>
          <w:tcPr>
            <w:tcW w:w="3448" w:type="dxa"/>
          </w:tcPr>
          <w:p w14:paraId="08F0294F"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rsidRPr="00BB5071">
              <w:t>gradient descent learning rate algorithm</w:t>
            </w:r>
          </w:p>
        </w:tc>
        <w:tc>
          <w:tcPr>
            <w:tcW w:w="1984" w:type="dxa"/>
          </w:tcPr>
          <w:p w14:paraId="006D6357"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1 # is fine</w:t>
            </w:r>
          </w:p>
        </w:tc>
      </w:tr>
      <w:tr w:rsidR="00BF2D98" w14:paraId="236EDB71" w14:textId="77777777" w:rsidTr="00EA7D74">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3AF2B57C" w14:textId="77777777" w:rsidR="00BF2D98" w:rsidRDefault="00BF2D98" w:rsidP="00A32ED0">
            <w:pPr>
              <w:bidi w:val="0"/>
              <w:ind w:left="0"/>
            </w:pPr>
            <w:r>
              <w:t>39</w:t>
            </w:r>
          </w:p>
        </w:tc>
        <w:tc>
          <w:tcPr>
            <w:tcW w:w="2213" w:type="dxa"/>
          </w:tcPr>
          <w:p w14:paraId="0C291B0F"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rsidRPr="00226753">
              <w:t>batch_mode_update</w:t>
            </w:r>
          </w:p>
        </w:tc>
        <w:tc>
          <w:tcPr>
            <w:tcW w:w="3448" w:type="dxa"/>
          </w:tcPr>
          <w:p w14:paraId="1FFFCD17"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{0,1} a flag for the method of model's weights per data entry:</w:t>
            </w:r>
            <w:r>
              <w:br/>
              <w:t>0: update net once per data entry.</w:t>
            </w:r>
          </w:p>
          <w:p w14:paraId="336BBF80"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1: update once in &lt;</w:t>
            </w:r>
            <w:r w:rsidRPr="00226753">
              <w:t>epoch_size</w:t>
            </w:r>
            <w:r>
              <w:t>&gt; entries by averaging.</w:t>
            </w:r>
          </w:p>
        </w:tc>
        <w:tc>
          <w:tcPr>
            <w:tcW w:w="1984" w:type="dxa"/>
          </w:tcPr>
          <w:p w14:paraId="479E6AAA"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1 # we use batch update mode to maximize DFE pipeline use</w:t>
            </w:r>
          </w:p>
        </w:tc>
      </w:tr>
      <w:tr w:rsidR="00BF2D98" w14:paraId="1443BC1E"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6EE5562A" w14:textId="77777777" w:rsidR="00BF2D98" w:rsidRDefault="00BF2D98" w:rsidP="00A32ED0">
            <w:pPr>
              <w:bidi w:val="0"/>
              <w:ind w:left="0"/>
            </w:pPr>
            <w:r>
              <w:t>40</w:t>
            </w:r>
          </w:p>
        </w:tc>
        <w:tc>
          <w:tcPr>
            <w:tcW w:w="2213" w:type="dxa"/>
          </w:tcPr>
          <w:p w14:paraId="6F277A79"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rsidRPr="00226753">
              <w:t>epoch_size</w:t>
            </w:r>
          </w:p>
        </w:tc>
        <w:tc>
          <w:tcPr>
            <w:tcW w:w="3448" w:type="dxa"/>
          </w:tcPr>
          <w:p w14:paraId="58925F7A"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Number of data elements for batch update.</w:t>
            </w:r>
          </w:p>
        </w:tc>
        <w:tc>
          <w:tcPr>
            <w:tcW w:w="1984" w:type="dxa"/>
          </w:tcPr>
          <w:p w14:paraId="0265BE57"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128 # is fine</w:t>
            </w:r>
          </w:p>
        </w:tc>
      </w:tr>
      <w:tr w:rsidR="00BF2D98" w14:paraId="07339D38" w14:textId="77777777" w:rsidTr="00EA7D74">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05947A56" w14:textId="77777777" w:rsidR="00BF2D98" w:rsidRDefault="00BF2D98" w:rsidP="00A32ED0">
            <w:pPr>
              <w:bidi w:val="0"/>
              <w:ind w:left="0"/>
            </w:pPr>
            <w:r>
              <w:t>42</w:t>
            </w:r>
          </w:p>
        </w:tc>
        <w:tc>
          <w:tcPr>
            <w:tcW w:w="2213" w:type="dxa"/>
          </w:tcPr>
          <w:p w14:paraId="2C25D889"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rsidRPr="00226753">
              <w:t>load_model_from_file</w:t>
            </w:r>
          </w:p>
        </w:tc>
        <w:tc>
          <w:tcPr>
            <w:tcW w:w="3448" w:type="dxa"/>
          </w:tcPr>
          <w:p w14:paraId="42F0C873"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{0,1} a flag for loading an existing ANN model:</w:t>
            </w:r>
            <w:r>
              <w:br/>
              <w:t>0: start weights at random.</w:t>
            </w:r>
          </w:p>
          <w:p w14:paraId="2A46C4F6"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1: load weights from "</w:t>
            </w:r>
            <w:r w:rsidRPr="00A83E6B">
              <w:t>model.mat</w:t>
            </w:r>
            <w:r>
              <w:t>"</w:t>
            </w:r>
          </w:p>
        </w:tc>
        <w:tc>
          <w:tcPr>
            <w:tcW w:w="1984" w:type="dxa"/>
          </w:tcPr>
          <w:p w14:paraId="77FEDB65"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t>0 # for new random weights each run.</w:t>
            </w:r>
          </w:p>
        </w:tc>
      </w:tr>
      <w:tr w:rsidR="00BF2D98" w14:paraId="34CCA189"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622313A1" w14:textId="77777777" w:rsidR="00BF2D98" w:rsidRDefault="00BF2D98" w:rsidP="00A32ED0">
            <w:pPr>
              <w:bidi w:val="0"/>
              <w:ind w:left="0"/>
            </w:pPr>
            <w:r>
              <w:t>44</w:t>
            </w:r>
          </w:p>
        </w:tc>
        <w:tc>
          <w:tcPr>
            <w:tcW w:w="2213" w:type="dxa"/>
          </w:tcPr>
          <w:p w14:paraId="76B500B8"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rsidRPr="00226753">
              <w:t>disable_export</w:t>
            </w:r>
          </w:p>
        </w:tc>
        <w:tc>
          <w:tcPr>
            <w:tcW w:w="3448" w:type="dxa"/>
          </w:tcPr>
          <w:p w14:paraId="18E98F01"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{0,1} a flag for exporting detailed calculations value during ANN train for complete comparison as a:</w:t>
            </w:r>
            <w:r>
              <w:br/>
              <w:t>"</w:t>
            </w:r>
            <w:r w:rsidRPr="001B5B2A">
              <w:t xml:space="preserve"> csv files</w:t>
            </w:r>
            <w:r>
              <w:t>/*.csv" format.</w:t>
            </w:r>
          </w:p>
          <w:p w14:paraId="531FCC17"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lastRenderedPageBreak/>
              <w:t>when dramatically changing DFE and wanting to compare it to golden model its useful.</w:t>
            </w:r>
            <w:r>
              <w:br/>
              <w:t>0: save log per iteration.</w:t>
            </w:r>
          </w:p>
          <w:p w14:paraId="05E56713"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1: don’t export debug log.</w:t>
            </w:r>
          </w:p>
        </w:tc>
        <w:tc>
          <w:tcPr>
            <w:tcW w:w="1984" w:type="dxa"/>
          </w:tcPr>
          <w:p w14:paraId="4CAFF9C6"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lastRenderedPageBreak/>
              <w:t>1# when we don’t need to compare every middle calc.</w:t>
            </w:r>
          </w:p>
          <w:p w14:paraId="160E11C6"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lastRenderedPageBreak/>
              <w:t>0# when dramatically changing DFE</w:t>
            </w:r>
          </w:p>
        </w:tc>
      </w:tr>
      <w:tr w:rsidR="00BF2D98" w14:paraId="0D2C04E8" w14:textId="77777777" w:rsidTr="00EA7D74">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tcBorders>
          </w:tcPr>
          <w:p w14:paraId="295DDEFC" w14:textId="77777777" w:rsidR="00BF2D98" w:rsidRDefault="00BF2D98" w:rsidP="00A32ED0">
            <w:pPr>
              <w:bidi w:val="0"/>
              <w:ind w:left="0"/>
            </w:pPr>
            <w:r>
              <w:t>46</w:t>
            </w:r>
          </w:p>
        </w:tc>
        <w:tc>
          <w:tcPr>
            <w:tcW w:w="2213" w:type="dxa"/>
          </w:tcPr>
          <w:p w14:paraId="114037B3"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rsidRPr="00226753">
              <w:t>actietion_func_sel</w:t>
            </w:r>
          </w:p>
        </w:tc>
        <w:tc>
          <w:tcPr>
            <w:tcW w:w="3448" w:type="dxa"/>
          </w:tcPr>
          <w:p w14:paraId="67A592CF"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rsidRPr="00EB2834">
              <w:t>{ 'sigmond' , 'INT sigmond' , 'ReLU' , 'Leaky ReLU' , 'SoftMax' , 'SoftMax INT' }</w:t>
            </w:r>
            <w:r>
              <w:t xml:space="preserve"> to control the neuronal </w:t>
            </w:r>
            <w:r w:rsidRPr="00226753">
              <w:t xml:space="preserve"> activation</w:t>
            </w:r>
            <w:r>
              <w:t xml:space="preserve"> function</w:t>
            </w:r>
          </w:p>
        </w:tc>
        <w:tc>
          <w:tcPr>
            <w:tcW w:w="1984" w:type="dxa"/>
          </w:tcPr>
          <w:p w14:paraId="55FE05A9" w14:textId="77777777" w:rsidR="00BF2D98" w:rsidRDefault="00BF2D98" w:rsidP="00A32ED0">
            <w:pPr>
              <w:bidi w:val="0"/>
              <w:ind w:left="0"/>
              <w:cnfStyle w:val="000000000000" w:firstRow="0" w:lastRow="0" w:firstColumn="0" w:lastColumn="0" w:oddVBand="0" w:evenVBand="0" w:oddHBand="0" w:evenHBand="0" w:firstRowFirstColumn="0" w:firstRowLastColumn="0" w:lastRowFirstColumn="0" w:lastRowLastColumn="0"/>
            </w:pPr>
            <w:r w:rsidRPr="00EB2834">
              <w:t xml:space="preserve">'INT sigmond' </w:t>
            </w:r>
            <w:r>
              <w:t xml:space="preserve"> # like the DFE in the Maxeler</w:t>
            </w:r>
          </w:p>
        </w:tc>
      </w:tr>
      <w:tr w:rsidR="00BF2D98" w14:paraId="69B0C9FF"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dxa"/>
            <w:tcBorders>
              <w:left w:val="none" w:sz="0" w:space="0" w:color="auto"/>
              <w:bottom w:val="none" w:sz="0" w:space="0" w:color="auto"/>
            </w:tcBorders>
          </w:tcPr>
          <w:p w14:paraId="6CC4E9F5" w14:textId="77777777" w:rsidR="00BF2D98" w:rsidRDefault="00BF2D98" w:rsidP="00A32ED0">
            <w:pPr>
              <w:bidi w:val="0"/>
              <w:ind w:left="0"/>
            </w:pPr>
            <w:r>
              <w:t>47</w:t>
            </w:r>
          </w:p>
        </w:tc>
        <w:tc>
          <w:tcPr>
            <w:tcW w:w="2213" w:type="dxa"/>
          </w:tcPr>
          <w:p w14:paraId="59504640" w14:textId="77777777" w:rsidR="00BF2D98" w:rsidRDefault="00BF2D98" w:rsidP="00A32ED0">
            <w:pPr>
              <w:tabs>
                <w:tab w:val="left" w:pos="496"/>
              </w:tabs>
              <w:bidi w:val="0"/>
              <w:ind w:left="0"/>
              <w:cnfStyle w:val="000000100000" w:firstRow="0" w:lastRow="0" w:firstColumn="0" w:lastColumn="0" w:oddVBand="0" w:evenVBand="0" w:oddHBand="1" w:evenHBand="0" w:firstRowFirstColumn="0" w:firstRowLastColumn="0" w:lastRowFirstColumn="0" w:lastRowLastColumn="0"/>
            </w:pPr>
            <w:r w:rsidRPr="00226753">
              <w:t>use_softmax_for</w:t>
            </w:r>
            <w:r>
              <w:br/>
            </w:r>
            <w:r w:rsidRPr="00226753">
              <w:t>_final_layer</w:t>
            </w:r>
          </w:p>
        </w:tc>
        <w:tc>
          <w:tcPr>
            <w:tcW w:w="3448" w:type="dxa"/>
          </w:tcPr>
          <w:p w14:paraId="77A3F4F7"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{0,1} a flag for using softmax stochastic layer only in output layer:</w:t>
            </w:r>
            <w:r>
              <w:br/>
              <w:t xml:space="preserve">0: use regular </w:t>
            </w:r>
            <w:r w:rsidRPr="00226753">
              <w:t>activation</w:t>
            </w:r>
            <w:r>
              <w:t xml:space="preserve"> function</w:t>
            </w:r>
          </w:p>
          <w:p w14:paraId="67F9A143"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rPr>
                <w:rFonts w:hint="cs"/>
                <w:rtl/>
              </w:rPr>
            </w:pPr>
            <w:r>
              <w:t>1: use softmax</w:t>
            </w:r>
          </w:p>
        </w:tc>
        <w:tc>
          <w:tcPr>
            <w:tcW w:w="1984" w:type="dxa"/>
          </w:tcPr>
          <w:p w14:paraId="6EAC7927" w14:textId="77777777" w:rsidR="00BF2D98" w:rsidRDefault="00BF2D98" w:rsidP="00A32ED0">
            <w:pPr>
              <w:bidi w:val="0"/>
              <w:ind w:left="0"/>
              <w:cnfStyle w:val="000000100000" w:firstRow="0" w:lastRow="0" w:firstColumn="0" w:lastColumn="0" w:oddVBand="0" w:evenVBand="0" w:oddHBand="1" w:evenHBand="0" w:firstRowFirstColumn="0" w:firstRowLastColumn="0" w:lastRowFirstColumn="0" w:lastRowLastColumn="0"/>
            </w:pPr>
            <w:r>
              <w:t>0 # use regular output layer.</w:t>
            </w:r>
          </w:p>
        </w:tc>
      </w:tr>
    </w:tbl>
    <w:p w14:paraId="68A1C387" w14:textId="1D771BCC" w:rsidR="00226753" w:rsidRDefault="003B2669" w:rsidP="003B2669">
      <w:pPr>
        <w:pStyle w:val="ListParagraph"/>
        <w:numPr>
          <w:ilvl w:val="0"/>
          <w:numId w:val="11"/>
        </w:numPr>
      </w:pPr>
      <w:r>
        <w:t>Run "</w:t>
      </w:r>
      <w:r w:rsidRPr="00226753">
        <w:t>run_mlp.m</w:t>
      </w:r>
      <w:r>
        <w:t xml:space="preserve">" in Matlab. </w:t>
      </w:r>
      <w:r w:rsidR="00DD1B73" w:rsidRPr="00CB2606">
        <w:rPr>
          <w:i/>
          <w:iCs/>
        </w:rPr>
        <w:t xml:space="preserve">The code currently generates  </w:t>
      </w:r>
      <w:r w:rsidRPr="00CB2606">
        <w:rPr>
          <w:i/>
          <w:iCs/>
        </w:rPr>
        <w:t>2D input data classified into 4 classes when running into the following *.csv files</w:t>
      </w:r>
      <w:r>
        <w:t xml:space="preserve">: </w:t>
      </w:r>
      <w:r>
        <w:br/>
        <w:t>'csv files/training_set.csv'</w:t>
      </w:r>
      <w:r>
        <w:tab/>
        <w:t xml:space="preserve">, </w:t>
      </w:r>
      <w:r>
        <w:tab/>
        <w:t>'csv files/training_class.csv',...</w:t>
      </w:r>
      <w:r>
        <w:br/>
        <w:t xml:space="preserve"> 'csv files/testing_set.csv'</w:t>
      </w:r>
      <w:r>
        <w:tab/>
        <w:t xml:space="preserve">, </w:t>
      </w:r>
      <w:r>
        <w:tab/>
        <w:t xml:space="preserve">'csv files/testing_class.csv',... </w:t>
      </w:r>
      <w:r>
        <w:br/>
        <w:t>these files will the same input and t</w:t>
      </w:r>
      <w:r w:rsidR="00D84E2A">
        <w:t>arget data for our DFE model</w:t>
      </w:r>
      <w:r>
        <w:t>!</w:t>
      </w:r>
    </w:p>
    <w:p w14:paraId="4B172B54" w14:textId="77777777" w:rsidR="00A2749E" w:rsidRDefault="003B2669" w:rsidP="00A2749E">
      <w:pPr>
        <w:pStyle w:val="ListParagraph"/>
        <w:numPr>
          <w:ilvl w:val="0"/>
          <w:numId w:val="11"/>
        </w:numPr>
      </w:pPr>
      <w:r>
        <w:rPr>
          <w:rFonts w:hint="cs"/>
        </w:rPr>
        <w:t>T</w:t>
      </w:r>
      <w:r>
        <w:t>he following *.csv files are</w:t>
      </w:r>
      <w:r w:rsidR="000B4AD2">
        <w:t xml:space="preserve"> also created </w:t>
      </w:r>
      <w:r w:rsidR="00A2749E">
        <w:t>to depict initial ANN condition:</w:t>
      </w:r>
      <w:r w:rsidR="00A2749E">
        <w:br/>
      </w:r>
      <w:r w:rsidR="00A2749E" w:rsidRPr="00A2749E">
        <w:t>'csv files/initial_model_weights.csv', 'csv files/initial_model_biases.csv',...</w:t>
      </w:r>
    </w:p>
    <w:p w14:paraId="5475A394" w14:textId="7DD4E5F7" w:rsidR="00226753" w:rsidRDefault="000767A3" w:rsidP="00A32ED0">
      <w:pPr>
        <w:pStyle w:val="ListParagraph"/>
        <w:numPr>
          <w:ilvl w:val="0"/>
          <w:numId w:val="11"/>
        </w:numPr>
      </w:pPr>
      <w:r>
        <w:t>If (</w:t>
      </w:r>
      <w:r w:rsidRPr="00226753">
        <w:t>disable_export</w:t>
      </w:r>
      <w:r>
        <w:t xml:space="preserve">==0) we also have </w:t>
      </w:r>
      <w:r w:rsidRPr="000767A3">
        <w:t>per iteration</w:t>
      </w:r>
      <w:r>
        <w:t xml:space="preserve"> logs:</w:t>
      </w:r>
      <w:r>
        <w:br/>
      </w:r>
      <w:r w:rsidR="005E7DFE">
        <w:t>'csv files/CB.csv':</w:t>
      </w:r>
      <w:r w:rsidR="005E7DFE">
        <w:tab/>
      </w:r>
      <w:r w:rsidR="005E7DFE">
        <w:tab/>
        <w:t>ANN's connectivity bands of each layer</w:t>
      </w:r>
      <w:r w:rsidR="005E7DFE">
        <w:br/>
        <w:t>'csv files/activations.csv':</w:t>
      </w:r>
      <w:r w:rsidR="005E7DFE">
        <w:tab/>
        <w:t>each neuron output per iteration</w:t>
      </w:r>
      <w:r w:rsidR="005E7DFE">
        <w:br/>
        <w:t>'csv files/mirror_BP.csv':</w:t>
      </w:r>
      <w:r w:rsidR="005E7DFE">
        <w:tab/>
        <w:t>each layer back propagation in revered order</w:t>
      </w:r>
      <w:r w:rsidR="005E7DFE">
        <w:br/>
        <w:t>'csv files/mirror_BP_CB.csv':  ANN's back propagation connective bands of each layer</w:t>
      </w:r>
      <w:r w:rsidR="005E7DFE">
        <w:br/>
        <w:t>'csv files/new_model_weights.csv':</w:t>
      </w:r>
      <w:r w:rsidR="005E7DFE">
        <w:tab/>
        <w:t>new ANN weights after each update</w:t>
      </w:r>
      <w:r w:rsidR="005E7DFE">
        <w:br/>
        <w:t>'csv files/new_model_biases.csv':</w:t>
      </w:r>
      <w:r w:rsidR="005E7DFE">
        <w:tab/>
        <w:t>new ANN biases after each update</w:t>
      </w:r>
      <w:r>
        <w:br/>
      </w:r>
    </w:p>
    <w:p w14:paraId="6B87214D" w14:textId="4EF8EEF9" w:rsidR="000B2515" w:rsidRDefault="000B2515">
      <w:pPr>
        <w:bidi w:val="0"/>
        <w:spacing w:after="200" w:line="276" w:lineRule="auto"/>
        <w:ind w:left="0"/>
      </w:pPr>
      <w:r>
        <w:br w:type="page"/>
      </w:r>
    </w:p>
    <w:p w14:paraId="4005214E" w14:textId="48C12FDE" w:rsidR="002C6DFD" w:rsidRDefault="000B2515" w:rsidP="00C80959">
      <w:pPr>
        <w:pStyle w:val="Heading2"/>
        <w:bidi w:val="0"/>
        <w:ind w:left="1080" w:hanging="1080"/>
      </w:pPr>
      <w:bookmarkStart w:id="87" w:name="_Toc496792739"/>
      <w:r>
        <w:lastRenderedPageBreak/>
        <w:t>Import</w:t>
      </w:r>
      <w:r w:rsidR="00C13FC6">
        <w:t xml:space="preserve"> </w:t>
      </w:r>
      <w:r w:rsidR="002C6DFD">
        <w:t>DFE</w:t>
      </w:r>
      <w:r>
        <w:t xml:space="preserve"> Project</w:t>
      </w:r>
      <w:bookmarkEnd w:id="87"/>
    </w:p>
    <w:p w14:paraId="3656293F" w14:textId="541A01B8" w:rsidR="000C5571" w:rsidRPr="000C5571" w:rsidRDefault="000C5571" w:rsidP="000C5571">
      <w:pPr>
        <w:bidi w:val="0"/>
      </w:pPr>
      <w:r>
        <w:t>If a DFE of our project isn’t open in your workspace, please do the following:</w:t>
      </w:r>
    </w:p>
    <w:p w14:paraId="24BC19E5" w14:textId="30EF74E6" w:rsidR="00CB2606" w:rsidRDefault="00C13FC6" w:rsidP="00CB2606">
      <w:pPr>
        <w:pStyle w:val="ListParagraph"/>
        <w:numPr>
          <w:ilvl w:val="0"/>
          <w:numId w:val="12"/>
        </w:numPr>
      </w:pPr>
      <w:r>
        <w:t>Return back to main Workspace</w:t>
      </w:r>
    </w:p>
    <w:p w14:paraId="49AB67FD" w14:textId="05B20D79" w:rsidR="00CB2606" w:rsidRDefault="00CB2606" w:rsidP="00C13FC6">
      <w:pPr>
        <w:pStyle w:val="ListParagraph"/>
        <w:numPr>
          <w:ilvl w:val="0"/>
          <w:numId w:val="12"/>
        </w:numPr>
      </w:pPr>
      <w:r>
        <w:t xml:space="preserve">Copy the entire folder </w:t>
      </w:r>
      <w:r w:rsidR="00C13FC6" w:rsidRPr="00C13FC6">
        <w:t>Final Report/ANN_SourceCodes/DFE_sourcecode</w:t>
      </w:r>
      <w:r>
        <w:t xml:space="preserve"> </w:t>
      </w:r>
      <w:r>
        <w:br/>
        <w:t xml:space="preserve">(link </w:t>
      </w:r>
      <w:hyperlink r:id="rId64" w:history="1">
        <w:r w:rsidR="00C13FC6" w:rsidRPr="002F0191">
          <w:rPr>
            <w:rStyle w:val="Hyperlink"/>
          </w:rPr>
          <w:t>https://1drv.ms/f/s!AnS8O9QrD81Mk1f4JXMLtRWgdim8</w:t>
        </w:r>
      </w:hyperlink>
      <w:r w:rsidR="00C13FC6">
        <w:t xml:space="preserve"> </w:t>
      </w:r>
      <w:r>
        <w:t>)</w:t>
      </w:r>
      <w:r>
        <w:br/>
        <w:t>into your Workspace</w:t>
      </w:r>
      <w:r w:rsidRPr="001B5B2A">
        <w:t>/</w:t>
      </w:r>
      <w:r w:rsidR="00C13FC6" w:rsidRPr="00C13FC6">
        <w:t>DFE_sourcecode</w:t>
      </w:r>
      <w:r w:rsidR="00C13FC6">
        <w:t xml:space="preserve"> </w:t>
      </w:r>
      <w:r>
        <w:t>.</w:t>
      </w:r>
    </w:p>
    <w:p w14:paraId="1ABB975A" w14:textId="4028D2CA" w:rsidR="00C13FC6" w:rsidRDefault="00C13FC6" w:rsidP="00C13FC6">
      <w:pPr>
        <w:pStyle w:val="ListParagraph"/>
        <w:numPr>
          <w:ilvl w:val="0"/>
          <w:numId w:val="12"/>
        </w:numPr>
      </w:pPr>
      <w:r w:rsidRPr="00C13FC6">
        <w:t xml:space="preserve">To launch MaxIDE, enter the command </w:t>
      </w:r>
      <w:r>
        <w:t>'</w:t>
      </w:r>
      <w:r w:rsidRPr="00C13FC6">
        <w:t>maxide</w:t>
      </w:r>
      <w:r>
        <w:t>'</w:t>
      </w:r>
      <w:r w:rsidRPr="00C13FC6">
        <w:t xml:space="preserve"> at a shell command prompt</w:t>
      </w:r>
      <w:r>
        <w:t>.</w:t>
      </w:r>
    </w:p>
    <w:p w14:paraId="16768446" w14:textId="77777777" w:rsidR="000B2515" w:rsidRDefault="000B2515" w:rsidP="000B2515">
      <w:pPr>
        <w:pStyle w:val="ListParagraph"/>
        <w:numPr>
          <w:ilvl w:val="0"/>
          <w:numId w:val="12"/>
        </w:numPr>
      </w:pPr>
      <w:r>
        <w:rPr>
          <w:noProof/>
        </w:rPr>
        <mc:AlternateContent>
          <mc:Choice Requires="wps">
            <w:drawing>
              <wp:anchor distT="0" distB="0" distL="114300" distR="114300" simplePos="0" relativeHeight="251663360" behindDoc="0" locked="0" layoutInCell="1" allowOverlap="1" wp14:anchorId="337E57B1" wp14:editId="6230C089">
                <wp:simplePos x="0" y="0"/>
                <wp:positionH relativeFrom="column">
                  <wp:posOffset>311331</wp:posOffset>
                </wp:positionH>
                <wp:positionV relativeFrom="paragraph">
                  <wp:posOffset>1648320</wp:posOffset>
                </wp:positionV>
                <wp:extent cx="2190750" cy="676275"/>
                <wp:effectExtent l="0" t="0" r="19050" b="28575"/>
                <wp:wrapNone/>
                <wp:docPr id="37" name="Oval 37"/>
                <wp:cNvGraphicFramePr/>
                <a:graphic xmlns:a="http://schemas.openxmlformats.org/drawingml/2006/main">
                  <a:graphicData uri="http://schemas.microsoft.com/office/word/2010/wordprocessingShape">
                    <wps:wsp>
                      <wps:cNvSpPr/>
                      <wps:spPr>
                        <a:xfrm>
                          <a:off x="0" y="0"/>
                          <a:ext cx="2190750" cy="676275"/>
                        </a:xfrm>
                        <a:prstGeom prst="ellipse">
                          <a:avLst/>
                        </a:prstGeom>
                        <a:solidFill>
                          <a:schemeClr val="accent4">
                            <a:alpha val="50000"/>
                          </a:schemeClr>
                        </a:solidFill>
                        <a:ln>
                          <a:solidFill>
                            <a:schemeClr val="accent2">
                              <a:lumMod val="50000"/>
                            </a:schemeClr>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3399818" id="Oval 37" o:spid="_x0000_s1026" style="position:absolute;left:0;text-align:left;margin-left:24.5pt;margin-top:129.8pt;width:172.5pt;height:5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" fillcolor="#8064a2 [3207]" strokecolor="#622423 [1605]">
                <v:fill opacity="32896f"/>
              </v:oval>
            </w:pict>
          </mc:Fallback>
        </mc:AlternateContent>
      </w:r>
      <w:r w:rsidR="00C13FC6">
        <w:t>I</w:t>
      </w:r>
      <w:r w:rsidR="00C13FC6" w:rsidRPr="00C13FC6">
        <w:t>mport the project source code into MaxIDE</w:t>
      </w:r>
      <w:r w:rsidR="00C13FC6">
        <w:t>:</w:t>
      </w:r>
      <w:r w:rsidR="00C13FC6" w:rsidRPr="00C13FC6">
        <w:t xml:space="preserve"> </w:t>
      </w:r>
      <w:r w:rsidR="00C13FC6">
        <w:br/>
      </w:r>
      <w:r w:rsidR="00C13FC6" w:rsidRPr="00C13FC6">
        <w:t xml:space="preserve">Click on Auto-import MaxCompiler tutorial projects on the welcome page. </w:t>
      </w:r>
      <w:r>
        <w:rPr>
          <w:noProof/>
        </w:rPr>
        <w:drawing>
          <wp:inline distT="0" distB="0" distL="0" distR="0" wp14:anchorId="25925860" wp14:editId="61B89447">
            <wp:extent cx="5274310" cy="39401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40175"/>
                    </a:xfrm>
                    <a:prstGeom prst="rect">
                      <a:avLst/>
                    </a:prstGeom>
                  </pic:spPr>
                </pic:pic>
              </a:graphicData>
            </a:graphic>
          </wp:inline>
        </w:drawing>
      </w:r>
      <w:r>
        <w:br/>
      </w:r>
      <w:r w:rsidR="00C13FC6" w:rsidRPr="00C13FC6">
        <w:t>This brings up the import wizard</w:t>
      </w:r>
      <w:r>
        <w:t>.</w:t>
      </w:r>
      <w:r>
        <w:br/>
      </w:r>
      <w:r w:rsidRPr="000B2515">
        <w:t>Click on the Finish button to import the source code and all supporting material for your selections</w:t>
      </w:r>
      <w:r>
        <w:t xml:space="preserve"> of Workspace</w:t>
      </w:r>
      <w:r w:rsidRPr="001B5B2A">
        <w:t>/</w:t>
      </w:r>
      <w:r w:rsidRPr="00C13FC6">
        <w:t>DFE_sourcecode</w:t>
      </w:r>
      <w:r w:rsidRPr="000B2515">
        <w:t>.</w:t>
      </w:r>
    </w:p>
    <w:p w14:paraId="7D19E6D8" w14:textId="0408F058" w:rsidR="000B2515" w:rsidRDefault="000B2515" w:rsidP="00A32ED0">
      <w:pPr>
        <w:pStyle w:val="ListParagraph"/>
        <w:numPr>
          <w:ilvl w:val="0"/>
          <w:numId w:val="12"/>
        </w:numPr>
      </w:pPr>
      <w:r w:rsidRPr="000B2515">
        <w:t>When the import is complete, MaxIDE switches to the MaxCompiler Project perspective</w:t>
      </w:r>
      <w:r>
        <w:t xml:space="preserve">. The Project Explorer panel on the left has a heading for each of the projects you imported. </w:t>
      </w:r>
    </w:p>
    <w:p w14:paraId="0618B791" w14:textId="20F69D26" w:rsidR="00C80959" w:rsidRDefault="00580DCE" w:rsidP="00C80959">
      <w:pPr>
        <w:pStyle w:val="Heading2"/>
        <w:bidi w:val="0"/>
        <w:ind w:left="1080" w:hanging="1080"/>
      </w:pPr>
      <w:bookmarkStart w:id="88" w:name="_Toc496792740"/>
      <w:r>
        <w:t xml:space="preserve">Prepare </w:t>
      </w:r>
      <w:r w:rsidR="00C80959">
        <w:t xml:space="preserve">DFE </w:t>
      </w:r>
      <w:r>
        <w:t>Setting Before Build</w:t>
      </w:r>
      <w:bookmarkEnd w:id="88"/>
    </w:p>
    <w:p w14:paraId="69066FAC" w14:textId="70336053" w:rsidR="000C5571" w:rsidRPr="000C5571" w:rsidRDefault="000C5571" w:rsidP="000C5571">
      <w:pPr>
        <w:bidi w:val="0"/>
      </w:pPr>
      <w:r>
        <w:t>This step is mandatory to configure ANN before DFE Synthesis:</w:t>
      </w:r>
    </w:p>
    <w:p w14:paraId="368BB1D7" w14:textId="336BA8F7" w:rsidR="000B2515" w:rsidRDefault="000B2515" w:rsidP="00A32ED0">
      <w:pPr>
        <w:pStyle w:val="ListParagraph"/>
        <w:numPr>
          <w:ilvl w:val="0"/>
          <w:numId w:val="13"/>
        </w:numPr>
      </w:pPr>
      <w:r>
        <w:t>Each project can be expanded to show the three subheadings of CPU Code, Engine Code, and Run Rules.</w:t>
      </w:r>
      <w:r>
        <w:br/>
        <w:t>Navigating further below the CPU Code or Engine Code headings leads to individual C++, or MaxJ source code files that you can open for editing.</w:t>
      </w:r>
    </w:p>
    <w:p w14:paraId="1D371E47" w14:textId="4E135630" w:rsidR="00AE7415" w:rsidRDefault="000C5571" w:rsidP="00913C29">
      <w:pPr>
        <w:pStyle w:val="ListParagraph"/>
        <w:numPr>
          <w:ilvl w:val="0"/>
          <w:numId w:val="13"/>
        </w:numPr>
      </w:pPr>
      <w:r>
        <w:t xml:space="preserve">Open </w:t>
      </w:r>
      <w:r w:rsidR="00AE7415">
        <w:t>"</w:t>
      </w:r>
      <w:r w:rsidRPr="000C5571">
        <w:t>EngineCode</w:t>
      </w:r>
      <w:r>
        <w:t>/</w:t>
      </w:r>
      <w:r w:rsidRPr="000C5571">
        <w:t>src</w:t>
      </w:r>
      <w:r>
        <w:t>/</w:t>
      </w:r>
      <w:r w:rsidRPr="000C5571">
        <w:t>dualkernel</w:t>
      </w:r>
      <w:r>
        <w:t>/</w:t>
      </w:r>
      <w:r w:rsidR="00D626FF" w:rsidRPr="00D626FF">
        <w:t>global_header.maxj</w:t>
      </w:r>
      <w:r w:rsidR="00AE7415">
        <w:t>"</w:t>
      </w:r>
      <w:r w:rsidR="00913C29">
        <w:t xml:space="preserve"> </w:t>
      </w:r>
      <w:r w:rsidR="00B45318">
        <w:t xml:space="preserve">and Configure the ANN parameters </w:t>
      </w:r>
      <w:r w:rsidR="00B45318" w:rsidRPr="00262183">
        <w:rPr>
          <w:b/>
          <w:bCs/>
        </w:rPr>
        <w:t>just like</w:t>
      </w:r>
      <w:r w:rsidR="00B45318">
        <w:t xml:space="preserve"> the Golden Model via the following parameters</w:t>
      </w:r>
      <w:r w:rsidR="00913C29">
        <w:t>:</w:t>
      </w:r>
    </w:p>
    <w:p w14:paraId="7CB08DA3" w14:textId="77777777" w:rsidR="00A86624" w:rsidRDefault="00A86624" w:rsidP="00AE7415">
      <w:pPr>
        <w:bidi w:val="0"/>
        <w:ind w:left="0"/>
      </w:pPr>
    </w:p>
    <w:tbl>
      <w:tblPr>
        <w:tblStyle w:val="GridTable5Dark-Accent5"/>
        <w:tblpPr w:leftFromText="180" w:rightFromText="180" w:vertAnchor="text" w:horzAnchor="page" w:tblpX="2423" w:tblpY="36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2702"/>
        <w:gridCol w:w="2563"/>
        <w:gridCol w:w="1674"/>
      </w:tblGrid>
      <w:tr w:rsidR="00A32ED0" w14:paraId="4B7C7E3E" w14:textId="77777777" w:rsidTr="00EA7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Borders>
              <w:top w:val="none" w:sz="0" w:space="0" w:color="auto"/>
              <w:left w:val="none" w:sz="0" w:space="0" w:color="auto"/>
              <w:right w:val="none" w:sz="0" w:space="0" w:color="auto"/>
            </w:tcBorders>
          </w:tcPr>
          <w:p w14:paraId="66915518" w14:textId="44FE2539" w:rsidR="00A86624" w:rsidRDefault="00A86624" w:rsidP="00A32ED0">
            <w:pPr>
              <w:bidi w:val="0"/>
              <w:ind w:left="0"/>
            </w:pPr>
            <w:r>
              <w:t>Line in "</w:t>
            </w:r>
            <w:r w:rsidR="00D626FF">
              <w:t xml:space="preserve"> </w:t>
            </w:r>
            <w:r w:rsidR="00D626FF" w:rsidRPr="00D626FF">
              <w:t>global_header.maxj</w:t>
            </w:r>
            <w:r>
              <w:t>"</w:t>
            </w:r>
          </w:p>
        </w:tc>
        <w:tc>
          <w:tcPr>
            <w:tcW w:w="2702" w:type="dxa"/>
            <w:tcBorders>
              <w:top w:val="none" w:sz="0" w:space="0" w:color="auto"/>
              <w:left w:val="none" w:sz="0" w:space="0" w:color="auto"/>
              <w:right w:val="none" w:sz="0" w:space="0" w:color="auto"/>
            </w:tcBorders>
          </w:tcPr>
          <w:p w14:paraId="707A689C" w14:textId="77777777" w:rsidR="00A86624" w:rsidRDefault="00A86624" w:rsidP="00A32ED0">
            <w:pPr>
              <w:bidi w:val="0"/>
              <w:ind w:left="0"/>
              <w:cnfStyle w:val="100000000000" w:firstRow="1" w:lastRow="0" w:firstColumn="0" w:lastColumn="0" w:oddVBand="0" w:evenVBand="0" w:oddHBand="0" w:evenHBand="0" w:firstRowFirstColumn="0" w:firstRowLastColumn="0" w:lastRowFirstColumn="0" w:lastRowLastColumn="0"/>
            </w:pPr>
            <w:r>
              <w:t>Variable name</w:t>
            </w:r>
          </w:p>
        </w:tc>
        <w:tc>
          <w:tcPr>
            <w:tcW w:w="2563" w:type="dxa"/>
            <w:tcBorders>
              <w:top w:val="none" w:sz="0" w:space="0" w:color="auto"/>
              <w:left w:val="none" w:sz="0" w:space="0" w:color="auto"/>
              <w:right w:val="none" w:sz="0" w:space="0" w:color="auto"/>
            </w:tcBorders>
          </w:tcPr>
          <w:p w14:paraId="230C2248" w14:textId="77777777" w:rsidR="00A86624" w:rsidRDefault="00A86624" w:rsidP="00A32ED0">
            <w:pPr>
              <w:bidi w:val="0"/>
              <w:ind w:left="0"/>
              <w:cnfStyle w:val="100000000000" w:firstRow="1" w:lastRow="0" w:firstColumn="0" w:lastColumn="0" w:oddVBand="0" w:evenVBand="0" w:oddHBand="0" w:evenHBand="0" w:firstRowFirstColumn="0" w:firstRowLastColumn="0" w:lastRowFirstColumn="0" w:lastRowLastColumn="0"/>
            </w:pPr>
            <w:r>
              <w:t>How To use</w:t>
            </w:r>
          </w:p>
        </w:tc>
        <w:tc>
          <w:tcPr>
            <w:tcW w:w="1674" w:type="dxa"/>
            <w:tcBorders>
              <w:top w:val="none" w:sz="0" w:space="0" w:color="auto"/>
              <w:left w:val="none" w:sz="0" w:space="0" w:color="auto"/>
              <w:right w:val="none" w:sz="0" w:space="0" w:color="auto"/>
            </w:tcBorders>
          </w:tcPr>
          <w:p w14:paraId="238BF681" w14:textId="77777777" w:rsidR="00A86624" w:rsidRDefault="00A86624" w:rsidP="00A32ED0">
            <w:pPr>
              <w:bidi w:val="0"/>
              <w:ind w:left="0"/>
              <w:cnfStyle w:val="100000000000" w:firstRow="1" w:lastRow="0" w:firstColumn="0" w:lastColumn="0" w:oddVBand="0" w:evenVBand="0" w:oddHBand="0" w:evenHBand="0" w:firstRowFirstColumn="0" w:firstRowLastColumn="0" w:lastRowFirstColumn="0" w:lastRowLastColumn="0"/>
            </w:pPr>
            <w:r>
              <w:t>Example of value</w:t>
            </w:r>
          </w:p>
        </w:tc>
      </w:tr>
      <w:tr w:rsidR="00A32ED0" w14:paraId="3A9F2473"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0203E007" w14:textId="7B5C4495" w:rsidR="00A86624" w:rsidRDefault="0021547C" w:rsidP="00A32ED0">
            <w:pPr>
              <w:bidi w:val="0"/>
              <w:ind w:left="0"/>
            </w:pPr>
            <w:r>
              <w:lastRenderedPageBreak/>
              <w:t>15</w:t>
            </w:r>
          </w:p>
        </w:tc>
        <w:tc>
          <w:tcPr>
            <w:tcW w:w="2702" w:type="dxa"/>
          </w:tcPr>
          <w:p w14:paraId="69B6154D" w14:textId="4876E520" w:rsidR="00A86624" w:rsidRDefault="0021547C" w:rsidP="00A32ED0">
            <w:pPr>
              <w:bidi w:val="0"/>
              <w:ind w:left="0"/>
              <w:cnfStyle w:val="000000100000" w:firstRow="0" w:lastRow="0" w:firstColumn="0" w:lastColumn="0" w:oddVBand="0" w:evenVBand="0" w:oddHBand="1" w:evenHBand="0" w:firstRowFirstColumn="0" w:firstRowLastColumn="0" w:lastRowFirstColumn="0" w:lastRowLastColumn="0"/>
            </w:pPr>
            <w:r w:rsidRPr="0021547C">
              <w:t>HIDDEN_LAYERS_NEURONS</w:t>
            </w:r>
          </w:p>
        </w:tc>
        <w:tc>
          <w:tcPr>
            <w:tcW w:w="2563" w:type="dxa"/>
          </w:tcPr>
          <w:p w14:paraId="2EDD5270" w14:textId="4AAF2DF7" w:rsidR="00A86624" w:rsidRDefault="00D626FF" w:rsidP="00A32ED0">
            <w:pPr>
              <w:bidi w:val="0"/>
              <w:ind w:left="0"/>
              <w:cnfStyle w:val="000000100000" w:firstRow="0" w:lastRow="0" w:firstColumn="0" w:lastColumn="0" w:oddVBand="0" w:evenVBand="0" w:oddHBand="1" w:evenHBand="0" w:firstRowFirstColumn="0" w:firstRowLastColumn="0" w:lastRowFirstColumn="0" w:lastRowLastColumn="0"/>
            </w:pPr>
            <w:r w:rsidRPr="00D626FF">
              <w:t xml:space="preserve">number of neurons in </w:t>
            </w:r>
            <w:r>
              <w:t>EACH</w:t>
            </w:r>
            <w:r w:rsidRPr="00D626FF">
              <w:t xml:space="preserve"> single Hidden Layer</w:t>
            </w:r>
            <w:r>
              <w:t xml:space="preserve"> (same sized hidden)</w:t>
            </w:r>
            <w:r w:rsidR="00A86624">
              <w:t>.</w:t>
            </w:r>
          </w:p>
        </w:tc>
        <w:tc>
          <w:tcPr>
            <w:tcW w:w="1674" w:type="dxa"/>
          </w:tcPr>
          <w:p w14:paraId="7BB06EFF" w14:textId="6117A283" w:rsidR="00A86624" w:rsidRDefault="00A86624" w:rsidP="00A32ED0">
            <w:pPr>
              <w:bidi w:val="0"/>
              <w:ind w:left="0"/>
              <w:cnfStyle w:val="000000100000" w:firstRow="0" w:lastRow="0" w:firstColumn="0" w:lastColumn="0" w:oddVBand="0" w:evenVBand="0" w:oddHBand="1" w:evenHBand="0" w:firstRowFirstColumn="0" w:firstRowLastColumn="0" w:lastRowFirstColumn="0" w:lastRowLastColumn="0"/>
            </w:pPr>
            <w:r>
              <w:t>8</w:t>
            </w:r>
            <w:r w:rsidR="00981005">
              <w:t>;</w:t>
            </w:r>
            <w:r>
              <w:t xml:space="preserve"> </w:t>
            </w:r>
            <w:r w:rsidR="00981005">
              <w:t>//</w:t>
            </w:r>
            <w:r w:rsidRPr="00061ABB">
              <w:t xml:space="preserve"> 8 neuron </w:t>
            </w:r>
            <w:r w:rsidR="00981005">
              <w:t>every</w:t>
            </w:r>
            <w:r w:rsidRPr="00061ABB">
              <w:t xml:space="preserve"> hidden layer</w:t>
            </w:r>
            <w:r>
              <w:t>.</w:t>
            </w:r>
          </w:p>
        </w:tc>
      </w:tr>
      <w:tr w:rsidR="00A32ED0" w14:paraId="72ABEDE4" w14:textId="77777777" w:rsidTr="00EA7D74">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06461457" w14:textId="0FE601DD" w:rsidR="00A86624" w:rsidRDefault="00981005" w:rsidP="00A32ED0">
            <w:pPr>
              <w:bidi w:val="0"/>
              <w:ind w:left="0"/>
            </w:pPr>
            <w:r>
              <w:t>16</w:t>
            </w:r>
          </w:p>
        </w:tc>
        <w:tc>
          <w:tcPr>
            <w:tcW w:w="2702" w:type="dxa"/>
          </w:tcPr>
          <w:p w14:paraId="498708CC" w14:textId="74997B8B" w:rsidR="00A86624" w:rsidRDefault="00981005" w:rsidP="00A32ED0">
            <w:pPr>
              <w:bidi w:val="0"/>
              <w:cnfStyle w:val="000000000000" w:firstRow="0" w:lastRow="0" w:firstColumn="0" w:lastColumn="0" w:oddVBand="0" w:evenVBand="0" w:oddHBand="0" w:evenHBand="0" w:firstRowFirstColumn="0" w:firstRowLastColumn="0" w:lastRowFirstColumn="0" w:lastRowLastColumn="0"/>
            </w:pPr>
            <w:r w:rsidRPr="00981005">
              <w:t>N_INPUTS</w:t>
            </w:r>
          </w:p>
        </w:tc>
        <w:tc>
          <w:tcPr>
            <w:tcW w:w="2563" w:type="dxa"/>
          </w:tcPr>
          <w:p w14:paraId="5C6966FB" w14:textId="01742276" w:rsidR="00A86624" w:rsidRDefault="00981005" w:rsidP="00A32ED0">
            <w:pPr>
              <w:bidi w:val="0"/>
              <w:ind w:left="0"/>
              <w:cnfStyle w:val="000000000000" w:firstRow="0" w:lastRow="0" w:firstColumn="0" w:lastColumn="0" w:oddVBand="0" w:evenVBand="0" w:oddHBand="0" w:evenHBand="0" w:firstRowFirstColumn="0" w:firstRowLastColumn="0" w:lastRowFirstColumn="0" w:lastRowLastColumn="0"/>
            </w:pPr>
            <w:r w:rsidRPr="00981005">
              <w:t>number of neurons in the Input Layer</w:t>
            </w:r>
          </w:p>
        </w:tc>
        <w:tc>
          <w:tcPr>
            <w:tcW w:w="1674" w:type="dxa"/>
          </w:tcPr>
          <w:p w14:paraId="52A08219" w14:textId="6982B19A" w:rsidR="00A86624" w:rsidRDefault="00981005" w:rsidP="00A32ED0">
            <w:pPr>
              <w:bidi w:val="0"/>
              <w:ind w:left="0"/>
              <w:cnfStyle w:val="000000000000" w:firstRow="0" w:lastRow="0" w:firstColumn="0" w:lastColumn="0" w:oddVBand="0" w:evenVBand="0" w:oddHBand="0" w:evenHBand="0" w:firstRowFirstColumn="0" w:firstRowLastColumn="0" w:lastRowFirstColumn="0" w:lastRowLastColumn="0"/>
            </w:pPr>
            <w:r>
              <w:t>2</w:t>
            </w:r>
            <w:r w:rsidR="00345484">
              <w:t>;</w:t>
            </w:r>
          </w:p>
        </w:tc>
      </w:tr>
      <w:tr w:rsidR="00A32ED0" w14:paraId="54224036" w14:textId="77777777" w:rsidTr="00EA7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48D24AD9" w14:textId="22C660D1" w:rsidR="00A86624" w:rsidRDefault="00345484" w:rsidP="00A32ED0">
            <w:pPr>
              <w:bidi w:val="0"/>
              <w:ind w:left="0"/>
            </w:pPr>
            <w:r>
              <w:t>17</w:t>
            </w:r>
          </w:p>
        </w:tc>
        <w:tc>
          <w:tcPr>
            <w:tcW w:w="2702" w:type="dxa"/>
          </w:tcPr>
          <w:p w14:paraId="468E4CF6" w14:textId="086DEBE8" w:rsidR="00A86624" w:rsidRDefault="00981005" w:rsidP="00A32ED0">
            <w:pPr>
              <w:bidi w:val="0"/>
              <w:ind w:left="0"/>
              <w:cnfStyle w:val="000000100000" w:firstRow="0" w:lastRow="0" w:firstColumn="0" w:lastColumn="0" w:oddVBand="0" w:evenVBand="0" w:oddHBand="1" w:evenHBand="0" w:firstRowFirstColumn="0" w:firstRowLastColumn="0" w:lastRowFirstColumn="0" w:lastRowLastColumn="0"/>
            </w:pPr>
            <w:r w:rsidRPr="00981005">
              <w:t>N_OUTPUTS</w:t>
            </w:r>
          </w:p>
        </w:tc>
        <w:tc>
          <w:tcPr>
            <w:tcW w:w="2563" w:type="dxa"/>
          </w:tcPr>
          <w:p w14:paraId="5C2B42F2" w14:textId="0481385A" w:rsidR="00A86624" w:rsidRDefault="00981005" w:rsidP="00A32ED0">
            <w:pPr>
              <w:bidi w:val="0"/>
              <w:ind w:left="0"/>
              <w:cnfStyle w:val="000000100000" w:firstRow="0" w:lastRow="0" w:firstColumn="0" w:lastColumn="0" w:oddVBand="0" w:evenVBand="0" w:oddHBand="1" w:evenHBand="0" w:firstRowFirstColumn="0" w:firstRowLastColumn="0" w:lastRowFirstColumn="0" w:lastRowLastColumn="0"/>
            </w:pPr>
            <w:r w:rsidRPr="00981005">
              <w:t>number of neurons in the Output Layer</w:t>
            </w:r>
          </w:p>
        </w:tc>
        <w:tc>
          <w:tcPr>
            <w:tcW w:w="1674" w:type="dxa"/>
          </w:tcPr>
          <w:p w14:paraId="02B425FE" w14:textId="6DEEE93E" w:rsidR="00A86624" w:rsidRDefault="00981005" w:rsidP="00A32ED0">
            <w:pPr>
              <w:bidi w:val="0"/>
              <w:ind w:left="0"/>
              <w:cnfStyle w:val="000000100000" w:firstRow="0" w:lastRow="0" w:firstColumn="0" w:lastColumn="0" w:oddVBand="0" w:evenVBand="0" w:oddHBand="1" w:evenHBand="0" w:firstRowFirstColumn="0" w:firstRowLastColumn="0" w:lastRowFirstColumn="0" w:lastRowLastColumn="0"/>
            </w:pPr>
            <w:r>
              <w:t>4</w:t>
            </w:r>
            <w:r w:rsidR="00345484">
              <w:t>;</w:t>
            </w:r>
          </w:p>
        </w:tc>
      </w:tr>
      <w:tr w:rsidR="00A32ED0" w14:paraId="180F4CE9" w14:textId="77777777" w:rsidTr="00A32ED0">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410647A3" w14:textId="33A18875" w:rsidR="00A86624" w:rsidRDefault="00345484" w:rsidP="00A32ED0">
            <w:pPr>
              <w:bidi w:val="0"/>
              <w:ind w:left="0"/>
            </w:pPr>
            <w:r>
              <w:t>18</w:t>
            </w:r>
          </w:p>
        </w:tc>
        <w:tc>
          <w:tcPr>
            <w:tcW w:w="2702" w:type="dxa"/>
          </w:tcPr>
          <w:p w14:paraId="28F717E6" w14:textId="072667C7" w:rsidR="00A86624" w:rsidRDefault="00345484" w:rsidP="00A32ED0">
            <w:pPr>
              <w:bidi w:val="0"/>
              <w:ind w:left="0"/>
              <w:cnfStyle w:val="000000000000" w:firstRow="0" w:lastRow="0" w:firstColumn="0" w:lastColumn="0" w:oddVBand="0" w:evenVBand="0" w:oddHBand="0" w:evenHBand="0" w:firstRowFirstColumn="0" w:firstRowLastColumn="0" w:lastRowFirstColumn="0" w:lastRowLastColumn="0"/>
            </w:pPr>
            <w:r w:rsidRPr="00345484">
              <w:t>NUM_OF_HIDDEN_LAYERS</w:t>
            </w:r>
          </w:p>
        </w:tc>
        <w:tc>
          <w:tcPr>
            <w:tcW w:w="2563" w:type="dxa"/>
          </w:tcPr>
          <w:p w14:paraId="400C5357" w14:textId="04F4D735" w:rsidR="00A86624" w:rsidRDefault="00345484" w:rsidP="00A32ED0">
            <w:pPr>
              <w:bidi w:val="0"/>
              <w:ind w:left="0"/>
              <w:cnfStyle w:val="000000000000" w:firstRow="0" w:lastRow="0" w:firstColumn="0" w:lastColumn="0" w:oddVBand="0" w:evenVBand="0" w:oddHBand="0" w:evenHBand="0" w:firstRowFirstColumn="0" w:firstRowLastColumn="0" w:lastRowFirstColumn="0" w:lastRowLastColumn="0"/>
            </w:pPr>
            <w:r w:rsidRPr="00345484">
              <w:t>total number of fully connected Hidden Layer</w:t>
            </w:r>
          </w:p>
        </w:tc>
        <w:tc>
          <w:tcPr>
            <w:tcW w:w="1674" w:type="dxa"/>
          </w:tcPr>
          <w:p w14:paraId="33E5F5B1" w14:textId="7E46A706" w:rsidR="00A86624" w:rsidRDefault="00345484" w:rsidP="00A32ED0">
            <w:pPr>
              <w:bidi w:val="0"/>
              <w:ind w:left="0"/>
              <w:cnfStyle w:val="000000000000" w:firstRow="0" w:lastRow="0" w:firstColumn="0" w:lastColumn="0" w:oddVBand="0" w:evenVBand="0" w:oddHBand="0" w:evenHBand="0" w:firstRowFirstColumn="0" w:firstRowLastColumn="0" w:lastRowFirstColumn="0" w:lastRowLastColumn="0"/>
            </w:pPr>
            <w:r>
              <w:t>1;</w:t>
            </w:r>
          </w:p>
        </w:tc>
      </w:tr>
      <w:tr w:rsidR="00A32ED0" w14:paraId="3D928256" w14:textId="77777777" w:rsidTr="00A32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1E0656AC" w14:textId="47741B9C" w:rsidR="00A86624" w:rsidRDefault="00345484" w:rsidP="00A32ED0">
            <w:pPr>
              <w:bidi w:val="0"/>
              <w:ind w:left="0"/>
            </w:pPr>
            <w:r>
              <w:t>20</w:t>
            </w:r>
          </w:p>
        </w:tc>
        <w:tc>
          <w:tcPr>
            <w:tcW w:w="2702" w:type="dxa"/>
          </w:tcPr>
          <w:p w14:paraId="7437B7A8" w14:textId="57CD7BA3" w:rsidR="00A86624" w:rsidRDefault="00345484" w:rsidP="00A32ED0">
            <w:pPr>
              <w:bidi w:val="0"/>
              <w:ind w:left="0"/>
              <w:cnfStyle w:val="000000100000" w:firstRow="0" w:lastRow="0" w:firstColumn="0" w:lastColumn="0" w:oddVBand="0" w:evenVBand="0" w:oddHBand="1" w:evenHBand="0" w:firstRowFirstColumn="0" w:firstRowLastColumn="0" w:lastRowFirstColumn="0" w:lastRowLastColumn="0"/>
            </w:pPr>
            <w:r w:rsidRPr="00345484">
              <w:t>exponent</w:t>
            </w:r>
          </w:p>
        </w:tc>
        <w:tc>
          <w:tcPr>
            <w:tcW w:w="2563" w:type="dxa"/>
          </w:tcPr>
          <w:p w14:paraId="188DAA8F" w14:textId="2F4DEDF5" w:rsidR="00A86624" w:rsidRDefault="00345484" w:rsidP="00A32ED0">
            <w:pPr>
              <w:bidi w:val="0"/>
              <w:ind w:left="0"/>
              <w:cnfStyle w:val="000000100000" w:firstRow="0" w:lastRow="0" w:firstColumn="0" w:lastColumn="0" w:oddVBand="0" w:evenVBand="0" w:oddHBand="1" w:evenHBand="0" w:firstRowFirstColumn="0" w:firstRowLastColumn="0" w:lastRowFirstColumn="0" w:lastRowLastColumn="0"/>
            </w:pPr>
            <w:r w:rsidRPr="00345484">
              <w:t>Neuron</w:t>
            </w:r>
            <w:r>
              <w:t>_T</w:t>
            </w:r>
            <w:r w:rsidRPr="00345484">
              <w:t>ype float bit representation</w:t>
            </w:r>
            <w:r>
              <w:t xml:space="preserve"> of </w:t>
            </w:r>
            <w:r w:rsidRPr="00345484">
              <w:t xml:space="preserve"> exponent</w:t>
            </w:r>
          </w:p>
        </w:tc>
        <w:tc>
          <w:tcPr>
            <w:tcW w:w="1674" w:type="dxa"/>
          </w:tcPr>
          <w:p w14:paraId="0DD4F39D" w14:textId="60F0B289" w:rsidR="00A86624" w:rsidRDefault="00345484" w:rsidP="00A32ED0">
            <w:pPr>
              <w:bidi w:val="0"/>
              <w:ind w:left="0"/>
              <w:cnfStyle w:val="000000100000" w:firstRow="0" w:lastRow="0" w:firstColumn="0" w:lastColumn="0" w:oddVBand="0" w:evenVBand="0" w:oddHBand="1" w:evenHBand="0" w:firstRowFirstColumn="0" w:firstRowLastColumn="0" w:lastRowFirstColumn="0" w:lastRowLastColumn="0"/>
            </w:pPr>
            <w:r>
              <w:t>8;</w:t>
            </w:r>
          </w:p>
        </w:tc>
      </w:tr>
      <w:tr w:rsidR="00A32ED0" w14:paraId="2F4F5FBD" w14:textId="77777777" w:rsidTr="00A32ED0">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389EEED7" w14:textId="5975FA78" w:rsidR="00345484" w:rsidRDefault="00345484" w:rsidP="00345484">
            <w:pPr>
              <w:bidi w:val="0"/>
              <w:ind w:left="0"/>
            </w:pPr>
            <w:r>
              <w:t>21</w:t>
            </w:r>
          </w:p>
        </w:tc>
        <w:tc>
          <w:tcPr>
            <w:tcW w:w="2702" w:type="dxa"/>
          </w:tcPr>
          <w:p w14:paraId="443D8087" w14:textId="6240F863" w:rsidR="00345484" w:rsidRDefault="00345484" w:rsidP="00345484">
            <w:pPr>
              <w:bidi w:val="0"/>
              <w:ind w:left="0"/>
              <w:cnfStyle w:val="000000000000" w:firstRow="0" w:lastRow="0" w:firstColumn="0" w:lastColumn="0" w:oddVBand="0" w:evenVBand="0" w:oddHBand="0" w:evenHBand="0" w:firstRowFirstColumn="0" w:firstRowLastColumn="0" w:lastRowFirstColumn="0" w:lastRowLastColumn="0"/>
            </w:pPr>
            <w:r w:rsidRPr="00345484">
              <w:t>significand</w:t>
            </w:r>
          </w:p>
        </w:tc>
        <w:tc>
          <w:tcPr>
            <w:tcW w:w="2563" w:type="dxa"/>
          </w:tcPr>
          <w:p w14:paraId="59D500B4" w14:textId="66E6878D" w:rsidR="00345484" w:rsidRDefault="00345484" w:rsidP="00345484">
            <w:pPr>
              <w:bidi w:val="0"/>
              <w:ind w:left="0"/>
              <w:cnfStyle w:val="000000000000" w:firstRow="0" w:lastRow="0" w:firstColumn="0" w:lastColumn="0" w:oddVBand="0" w:evenVBand="0" w:oddHBand="0" w:evenHBand="0" w:firstRowFirstColumn="0" w:firstRowLastColumn="0" w:lastRowFirstColumn="0" w:lastRowLastColumn="0"/>
            </w:pPr>
            <w:r w:rsidRPr="00345484">
              <w:t>Neuron</w:t>
            </w:r>
            <w:r>
              <w:t>_T</w:t>
            </w:r>
            <w:r w:rsidRPr="00345484">
              <w:t>ype float bit representation</w:t>
            </w:r>
            <w:r>
              <w:t xml:space="preserve"> of </w:t>
            </w:r>
            <w:r w:rsidRPr="00345484">
              <w:t>mantica</w:t>
            </w:r>
          </w:p>
        </w:tc>
        <w:tc>
          <w:tcPr>
            <w:tcW w:w="1674" w:type="dxa"/>
          </w:tcPr>
          <w:p w14:paraId="5B88EF40" w14:textId="2DE24B39" w:rsidR="00345484" w:rsidRDefault="00345484" w:rsidP="00345484">
            <w:pPr>
              <w:bidi w:val="0"/>
              <w:ind w:left="0"/>
              <w:cnfStyle w:val="000000000000" w:firstRow="0" w:lastRow="0" w:firstColumn="0" w:lastColumn="0" w:oddVBand="0" w:evenVBand="0" w:oddHBand="0" w:evenHBand="0" w:firstRowFirstColumn="0" w:firstRowLastColumn="0" w:lastRowFirstColumn="0" w:lastRowLastColumn="0"/>
            </w:pPr>
            <w:r w:rsidRPr="00345484">
              <w:t>24</w:t>
            </w:r>
            <w:r>
              <w:t>;</w:t>
            </w:r>
          </w:p>
        </w:tc>
      </w:tr>
      <w:tr w:rsidR="00A32ED0" w14:paraId="233E3A4A" w14:textId="77777777" w:rsidTr="00A32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1318A84F" w14:textId="65A1CE29" w:rsidR="00345484" w:rsidRDefault="002C0BA5" w:rsidP="00345484">
            <w:pPr>
              <w:bidi w:val="0"/>
              <w:ind w:left="0"/>
            </w:pPr>
            <w:r>
              <w:t>25</w:t>
            </w:r>
          </w:p>
        </w:tc>
        <w:tc>
          <w:tcPr>
            <w:tcW w:w="2702" w:type="dxa"/>
          </w:tcPr>
          <w:p w14:paraId="33FD9F97" w14:textId="3F3BE739" w:rsidR="00345484" w:rsidRDefault="00345484" w:rsidP="00345484">
            <w:pPr>
              <w:bidi w:val="0"/>
              <w:ind w:left="0"/>
              <w:cnfStyle w:val="000000100000" w:firstRow="0" w:lastRow="0" w:firstColumn="0" w:lastColumn="0" w:oddVBand="0" w:evenVBand="0" w:oddHBand="1" w:evenHBand="0" w:firstRowFirstColumn="0" w:firstRowLastColumn="0" w:lastRowFirstColumn="0" w:lastRowLastColumn="0"/>
            </w:pPr>
            <w:r w:rsidRPr="00345484">
              <w:t>EPOCH_SIZE</w:t>
            </w:r>
          </w:p>
        </w:tc>
        <w:tc>
          <w:tcPr>
            <w:tcW w:w="2563" w:type="dxa"/>
          </w:tcPr>
          <w:p w14:paraId="59C752C6" w14:textId="26C3A7FB" w:rsidR="00345484" w:rsidRDefault="00345484" w:rsidP="00345484">
            <w:pPr>
              <w:bidi w:val="0"/>
              <w:ind w:left="0"/>
              <w:cnfStyle w:val="000000100000" w:firstRow="0" w:lastRow="0" w:firstColumn="0" w:lastColumn="0" w:oddVBand="0" w:evenVBand="0" w:oddHBand="1" w:evenHBand="0" w:firstRowFirstColumn="0" w:firstRowLastColumn="0" w:lastRowFirstColumn="0" w:lastRowLastColumn="0"/>
            </w:pPr>
            <w:r>
              <w:t>Number of data elements for batch update.</w:t>
            </w:r>
          </w:p>
        </w:tc>
        <w:tc>
          <w:tcPr>
            <w:tcW w:w="1674" w:type="dxa"/>
          </w:tcPr>
          <w:p w14:paraId="1D8C1CEC" w14:textId="5F4364A1" w:rsidR="00345484" w:rsidRDefault="00345484" w:rsidP="00345484">
            <w:pPr>
              <w:bidi w:val="0"/>
              <w:ind w:left="0"/>
              <w:cnfStyle w:val="000000100000" w:firstRow="0" w:lastRow="0" w:firstColumn="0" w:lastColumn="0" w:oddVBand="0" w:evenVBand="0" w:oddHBand="1" w:evenHBand="0" w:firstRowFirstColumn="0" w:firstRowLastColumn="0" w:lastRowFirstColumn="0" w:lastRowLastColumn="0"/>
            </w:pPr>
            <w:r>
              <w:t>128;</w:t>
            </w:r>
          </w:p>
        </w:tc>
      </w:tr>
      <w:tr w:rsidR="00A32ED0" w14:paraId="7C0E16A4" w14:textId="77777777" w:rsidTr="00A32ED0">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tcBorders>
          </w:tcPr>
          <w:p w14:paraId="254EF756" w14:textId="3B13DD37" w:rsidR="00345484" w:rsidRDefault="002C0BA5" w:rsidP="00345484">
            <w:pPr>
              <w:bidi w:val="0"/>
              <w:ind w:left="0"/>
            </w:pPr>
            <w:r>
              <w:t>29</w:t>
            </w:r>
          </w:p>
        </w:tc>
        <w:tc>
          <w:tcPr>
            <w:tcW w:w="2702" w:type="dxa"/>
          </w:tcPr>
          <w:p w14:paraId="61735889" w14:textId="1625A8EF" w:rsidR="00345484" w:rsidRDefault="002C0BA5" w:rsidP="00345484">
            <w:pPr>
              <w:bidi w:val="0"/>
              <w:ind w:left="0"/>
              <w:cnfStyle w:val="000000000000" w:firstRow="0" w:lastRow="0" w:firstColumn="0" w:lastColumn="0" w:oddVBand="0" w:evenVBand="0" w:oddHBand="0" w:evenHBand="0" w:firstRowFirstColumn="0" w:firstRowLastColumn="0" w:lastRowFirstColumn="0" w:lastRowLastColumn="0"/>
            </w:pPr>
            <w:r w:rsidRPr="002C0BA5">
              <w:t>en_debug_print</w:t>
            </w:r>
          </w:p>
        </w:tc>
        <w:tc>
          <w:tcPr>
            <w:tcW w:w="2563" w:type="dxa"/>
          </w:tcPr>
          <w:p w14:paraId="211865C0" w14:textId="35D3355E" w:rsidR="00345484" w:rsidRDefault="00345484" w:rsidP="00345484">
            <w:pPr>
              <w:bidi w:val="0"/>
              <w:ind w:left="0"/>
              <w:cnfStyle w:val="000000000000" w:firstRow="0" w:lastRow="0" w:firstColumn="0" w:lastColumn="0" w:oddVBand="0" w:evenVBand="0" w:oddHBand="0" w:evenHBand="0" w:firstRowFirstColumn="0" w:firstRowLastColumn="0" w:lastRowFirstColumn="0" w:lastRowLastColumn="0"/>
            </w:pPr>
            <w:r>
              <w:t>{false,true} a flag for using DFE simulation debug prints.</w:t>
            </w:r>
          </w:p>
        </w:tc>
        <w:tc>
          <w:tcPr>
            <w:tcW w:w="1674" w:type="dxa"/>
          </w:tcPr>
          <w:p w14:paraId="40043265" w14:textId="76828CAC" w:rsidR="00345484" w:rsidRDefault="00876D6F" w:rsidP="00345484">
            <w:pPr>
              <w:bidi w:val="0"/>
              <w:ind w:left="0"/>
              <w:cnfStyle w:val="000000000000" w:firstRow="0" w:lastRow="0" w:firstColumn="0" w:lastColumn="0" w:oddVBand="0" w:evenVBand="0" w:oddHBand="0" w:evenHBand="0" w:firstRowFirstColumn="0" w:firstRowLastColumn="0" w:lastRowFirstColumn="0" w:lastRowLastColumn="0"/>
            </w:pPr>
            <w:r>
              <w:t>false</w:t>
            </w:r>
            <w:r w:rsidR="00345484">
              <w:t>;</w:t>
            </w:r>
          </w:p>
        </w:tc>
      </w:tr>
      <w:tr w:rsidR="00A32ED0" w14:paraId="4D3DD985" w14:textId="77777777" w:rsidTr="00A32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Borders>
              <w:left w:val="none" w:sz="0" w:space="0" w:color="auto"/>
              <w:bottom w:val="none" w:sz="0" w:space="0" w:color="auto"/>
            </w:tcBorders>
          </w:tcPr>
          <w:p w14:paraId="43879C7F" w14:textId="4E3C517B" w:rsidR="00345484" w:rsidRDefault="00AE7415" w:rsidP="00345484">
            <w:pPr>
              <w:bidi w:val="0"/>
              <w:ind w:left="0"/>
            </w:pPr>
            <w:r>
              <w:t>44</w:t>
            </w:r>
          </w:p>
        </w:tc>
        <w:tc>
          <w:tcPr>
            <w:tcW w:w="2702" w:type="dxa"/>
          </w:tcPr>
          <w:p w14:paraId="448B84FC" w14:textId="0E1A5E9D" w:rsidR="00345484" w:rsidRDefault="002C0BA5" w:rsidP="00345484">
            <w:pPr>
              <w:tabs>
                <w:tab w:val="left" w:pos="496"/>
              </w:tabs>
              <w:bidi w:val="0"/>
              <w:ind w:left="0"/>
              <w:cnfStyle w:val="000000100000" w:firstRow="0" w:lastRow="0" w:firstColumn="0" w:lastColumn="0" w:oddVBand="0" w:evenVBand="0" w:oddHBand="1" w:evenHBand="0" w:firstRowFirstColumn="0" w:firstRowLastColumn="0" w:lastRowFirstColumn="0" w:lastRowLastColumn="0"/>
            </w:pPr>
            <w:r w:rsidRPr="002C0BA5">
              <w:t>activation_function_div</w:t>
            </w:r>
          </w:p>
        </w:tc>
        <w:tc>
          <w:tcPr>
            <w:tcW w:w="2563" w:type="dxa"/>
          </w:tcPr>
          <w:p w14:paraId="4DBCF548" w14:textId="47E842CA" w:rsidR="00345484" w:rsidRPr="002C0BA5" w:rsidRDefault="002C0BA5" w:rsidP="00345484">
            <w:pPr>
              <w:bidi w:val="0"/>
              <w:ind w:left="0"/>
              <w:cnfStyle w:val="000000100000" w:firstRow="0" w:lastRow="0" w:firstColumn="0" w:lastColumn="0" w:oddVBand="0" w:evenVBand="0" w:oddHBand="1" w:evenHBand="0" w:firstRowFirstColumn="0" w:firstRowLastColumn="0" w:lastRowFirstColumn="0" w:lastRowLastColumn="0"/>
              <w:rPr>
                <w:rFonts w:hint="cs"/>
                <w:rtl/>
              </w:rPr>
            </w:pPr>
            <w:r w:rsidRPr="002C0BA5">
              <w:t xml:space="preserve">internal Neuron activation function </w:t>
            </w:r>
            <w:r>
              <w:t>derivative calc code.</w:t>
            </w:r>
          </w:p>
        </w:tc>
        <w:tc>
          <w:tcPr>
            <w:tcW w:w="1674" w:type="dxa"/>
          </w:tcPr>
          <w:p w14:paraId="651AB926" w14:textId="1F3FC4D8" w:rsidR="00345484" w:rsidRDefault="002C0BA5" w:rsidP="00345484">
            <w:pPr>
              <w:bidi w:val="0"/>
              <w:ind w:left="0"/>
              <w:cnfStyle w:val="000000100000" w:firstRow="0" w:lastRow="0" w:firstColumn="0" w:lastColumn="0" w:oddVBand="0" w:evenVBand="0" w:oddHBand="1" w:evenHBand="0" w:firstRowFirstColumn="0" w:firstRowLastColumn="0" w:lastRowFirstColumn="0" w:lastRowLastColumn="0"/>
            </w:pPr>
            <w:r w:rsidRPr="002C0BA5">
              <w:t>input_net*</w:t>
            </w:r>
            <w:r>
              <w:br/>
            </w:r>
            <w:r w:rsidRPr="002C0BA5">
              <w:t>(1-input_net);</w:t>
            </w:r>
          </w:p>
        </w:tc>
      </w:tr>
    </w:tbl>
    <w:p w14:paraId="5669C084" w14:textId="77777777" w:rsidR="00AE7415" w:rsidRDefault="00AE7415" w:rsidP="00A86624">
      <w:pPr>
        <w:pStyle w:val="ListParagraph"/>
        <w:ind w:left="444"/>
      </w:pPr>
    </w:p>
    <w:p w14:paraId="3E9B4184" w14:textId="5B6FC197" w:rsidR="00AE7415" w:rsidRDefault="00AE7415" w:rsidP="00AE7415">
      <w:pPr>
        <w:pStyle w:val="ListParagraph"/>
        <w:numPr>
          <w:ilvl w:val="0"/>
          <w:numId w:val="13"/>
        </w:numPr>
      </w:pPr>
      <w:r w:rsidRPr="00AE7415">
        <w:t xml:space="preserve">make sure that " </w:t>
      </w:r>
      <w:r w:rsidRPr="000C5571">
        <w:t>EngineCode</w:t>
      </w:r>
      <w:r>
        <w:t>/</w:t>
      </w:r>
      <w:r w:rsidRPr="000C5571">
        <w:t>src</w:t>
      </w:r>
      <w:r>
        <w:t>/</w:t>
      </w:r>
      <w:r w:rsidRPr="000C5571">
        <w:t>dualkernel</w:t>
      </w:r>
      <w:r>
        <w:t>/</w:t>
      </w:r>
      <w:r w:rsidRPr="00AE7415">
        <w:t>neuron_activation_function_kernel.maxj" implements the desired activation function.</w:t>
      </w:r>
    </w:p>
    <w:p w14:paraId="4D868339" w14:textId="77777777" w:rsidR="00A32ED0" w:rsidRDefault="00D626FF" w:rsidP="00AE7415">
      <w:pPr>
        <w:pStyle w:val="ListParagraph"/>
        <w:numPr>
          <w:ilvl w:val="0"/>
          <w:numId w:val="13"/>
        </w:numPr>
      </w:pPr>
      <w:r>
        <w:t xml:space="preserve">Open </w:t>
      </w:r>
      <w:r w:rsidR="00825051">
        <w:t>"</w:t>
      </w:r>
      <w:r w:rsidRPr="00DA154E">
        <w:t>CPUCode/Header.h</w:t>
      </w:r>
      <w:r w:rsidR="00825051">
        <w:t>"</w:t>
      </w:r>
      <w:r>
        <w:t xml:space="preserve">  and Configure the ANN parameters </w:t>
      </w:r>
      <w:r w:rsidRPr="00262183">
        <w:rPr>
          <w:b/>
          <w:bCs/>
        </w:rPr>
        <w:t>just like</w:t>
      </w:r>
      <w:r>
        <w:t xml:space="preserve"> the Golden Model via the following parameters:</w:t>
      </w:r>
      <w:r w:rsidR="00825051">
        <w:br/>
      </w:r>
    </w:p>
    <w:tbl>
      <w:tblPr>
        <w:tblStyle w:val="GridTable5Dark-Accent1"/>
        <w:tblpPr w:leftFromText="180" w:rightFromText="180" w:vertAnchor="text" w:horzAnchor="page" w:tblpX="2423" w:tblpY="365"/>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3312"/>
        <w:gridCol w:w="2706"/>
        <w:gridCol w:w="1351"/>
      </w:tblGrid>
      <w:tr w:rsidR="00F043E6" w14:paraId="3705186C" w14:textId="77777777" w:rsidTr="007E0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3C64FC72" w14:textId="29A6EA20" w:rsidR="00A32ED0" w:rsidRDefault="00A32ED0" w:rsidP="00A32ED0">
            <w:pPr>
              <w:bidi w:val="0"/>
              <w:ind w:left="0"/>
            </w:pPr>
            <w:r>
              <w:t>Line in "</w:t>
            </w:r>
            <w:r w:rsidRPr="00DA154E">
              <w:t xml:space="preserve"> Header.h</w:t>
            </w:r>
            <w:r>
              <w:t>"</w:t>
            </w:r>
          </w:p>
        </w:tc>
        <w:tc>
          <w:tcPr>
            <w:tcW w:w="3312" w:type="dxa"/>
          </w:tcPr>
          <w:p w14:paraId="093579FC" w14:textId="77777777" w:rsidR="00A32ED0" w:rsidRDefault="00A32ED0" w:rsidP="00A32ED0">
            <w:pPr>
              <w:bidi w:val="0"/>
              <w:ind w:left="0"/>
              <w:cnfStyle w:val="100000000000" w:firstRow="1" w:lastRow="0" w:firstColumn="0" w:lastColumn="0" w:oddVBand="0" w:evenVBand="0" w:oddHBand="0" w:evenHBand="0" w:firstRowFirstColumn="0" w:firstRowLastColumn="0" w:lastRowFirstColumn="0" w:lastRowLastColumn="0"/>
            </w:pPr>
            <w:r>
              <w:t>Variable name</w:t>
            </w:r>
          </w:p>
        </w:tc>
        <w:tc>
          <w:tcPr>
            <w:tcW w:w="2706" w:type="dxa"/>
          </w:tcPr>
          <w:p w14:paraId="6395607B" w14:textId="77777777" w:rsidR="00A32ED0" w:rsidRDefault="00A32ED0" w:rsidP="00A32ED0">
            <w:pPr>
              <w:bidi w:val="0"/>
              <w:ind w:left="0"/>
              <w:cnfStyle w:val="100000000000" w:firstRow="1" w:lastRow="0" w:firstColumn="0" w:lastColumn="0" w:oddVBand="0" w:evenVBand="0" w:oddHBand="0" w:evenHBand="0" w:firstRowFirstColumn="0" w:firstRowLastColumn="0" w:lastRowFirstColumn="0" w:lastRowLastColumn="0"/>
            </w:pPr>
            <w:r>
              <w:t>How To use</w:t>
            </w:r>
          </w:p>
        </w:tc>
        <w:tc>
          <w:tcPr>
            <w:tcW w:w="1351" w:type="dxa"/>
          </w:tcPr>
          <w:p w14:paraId="74A347C4" w14:textId="77777777" w:rsidR="00A32ED0" w:rsidRDefault="00A32ED0" w:rsidP="00A32ED0">
            <w:pPr>
              <w:bidi w:val="0"/>
              <w:ind w:left="0"/>
              <w:cnfStyle w:val="100000000000" w:firstRow="1" w:lastRow="0" w:firstColumn="0" w:lastColumn="0" w:oddVBand="0" w:evenVBand="0" w:oddHBand="0" w:evenHBand="0" w:firstRowFirstColumn="0" w:firstRowLastColumn="0" w:lastRowFirstColumn="0" w:lastRowLastColumn="0"/>
            </w:pPr>
            <w:r>
              <w:t>Example of value</w:t>
            </w:r>
          </w:p>
        </w:tc>
      </w:tr>
      <w:tr w:rsidR="00F043E6" w14:paraId="79BAB51B"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5986C891" w14:textId="154374C0" w:rsidR="00A32ED0" w:rsidRDefault="00A32ED0" w:rsidP="00A32ED0">
            <w:pPr>
              <w:bidi w:val="0"/>
              <w:ind w:left="0"/>
            </w:pPr>
            <w:r>
              <w:t>17</w:t>
            </w:r>
          </w:p>
        </w:tc>
        <w:tc>
          <w:tcPr>
            <w:tcW w:w="3312" w:type="dxa"/>
          </w:tcPr>
          <w:p w14:paraId="22C93AA5" w14:textId="0769C969" w:rsidR="00A32ED0" w:rsidRDefault="00A32ED0" w:rsidP="00A32ED0">
            <w:pPr>
              <w:bidi w:val="0"/>
              <w:ind w:left="0"/>
              <w:cnfStyle w:val="000000100000" w:firstRow="0" w:lastRow="0" w:firstColumn="0" w:lastColumn="0" w:oddVBand="0" w:evenVBand="0" w:oddHBand="1" w:evenHBand="0" w:firstRowFirstColumn="0" w:firstRowLastColumn="0" w:lastRowFirstColumn="0" w:lastRowLastColumn="0"/>
            </w:pPr>
            <w:r w:rsidRPr="00A32ED0">
              <w:t>RAND_INIT_WIGHTS</w:t>
            </w:r>
          </w:p>
        </w:tc>
        <w:tc>
          <w:tcPr>
            <w:tcW w:w="2706" w:type="dxa"/>
          </w:tcPr>
          <w:p w14:paraId="6AE4F29D" w14:textId="77777777" w:rsidR="00A32ED0" w:rsidRDefault="00F043E6" w:rsidP="00A32ED0">
            <w:pPr>
              <w:bidi w:val="0"/>
              <w:ind w:left="0"/>
              <w:cnfStyle w:val="000000100000" w:firstRow="0" w:lastRow="0" w:firstColumn="0" w:lastColumn="0" w:oddVBand="0" w:evenVBand="0" w:oddHBand="1" w:evenHBand="0" w:firstRowFirstColumn="0" w:firstRowLastColumn="0" w:lastRowFirstColumn="0" w:lastRowLastColumn="0"/>
            </w:pPr>
            <w:r>
              <w:t>If true will randomize ANN weights and biases f</w:t>
            </w:r>
            <w:r w:rsidRPr="00F043E6">
              <w:t xml:space="preserve">rom </w:t>
            </w:r>
            <w:r>
              <w:t xml:space="preserve">a </w:t>
            </w:r>
            <w:r w:rsidRPr="00F043E6">
              <w:t>Standard Normal Dist</w:t>
            </w:r>
            <w:r>
              <w:t>ribution</w:t>
            </w:r>
            <w:r w:rsidR="00B6517B">
              <w:t>.</w:t>
            </w:r>
          </w:p>
          <w:p w14:paraId="1CDB88DC" w14:textId="3A689414" w:rsidR="00B6517B" w:rsidRDefault="00B6517B" w:rsidP="00B6517B">
            <w:pPr>
              <w:bidi w:val="0"/>
              <w:ind w:left="0"/>
              <w:cnfStyle w:val="000000100000" w:firstRow="0" w:lastRow="0" w:firstColumn="0" w:lastColumn="0" w:oddVBand="0" w:evenVBand="0" w:oddHBand="1" w:evenHBand="0" w:firstRowFirstColumn="0" w:firstRowLastColumn="0" w:lastRowFirstColumn="0" w:lastRowLastColumn="0"/>
            </w:pPr>
            <w:r>
              <w:t xml:space="preserve">If false will load </w:t>
            </w:r>
            <w:r w:rsidR="00DC3FE7">
              <w:t xml:space="preserve">initial ANN </w:t>
            </w:r>
            <w:r>
              <w:t>from:</w:t>
            </w:r>
            <w:r>
              <w:br/>
            </w:r>
            <w:r w:rsidRPr="00B6517B">
              <w:t>"initial_model_weights.csv"</w:t>
            </w:r>
            <w:r>
              <w:br/>
              <w:t xml:space="preserve"> </w:t>
            </w:r>
            <w:r w:rsidRPr="00B6517B">
              <w:t>"initial_model_biases.csv"</w:t>
            </w:r>
          </w:p>
        </w:tc>
        <w:tc>
          <w:tcPr>
            <w:tcW w:w="1351" w:type="dxa"/>
          </w:tcPr>
          <w:p w14:paraId="2D1E2D40" w14:textId="506780D4" w:rsidR="00A32ED0" w:rsidRDefault="00F043E6" w:rsidP="00A32ED0">
            <w:pPr>
              <w:bidi w:val="0"/>
              <w:ind w:left="0"/>
              <w:cnfStyle w:val="000000100000" w:firstRow="0" w:lastRow="0" w:firstColumn="0" w:lastColumn="0" w:oddVBand="0" w:evenVBand="0" w:oddHBand="1" w:evenHBand="0" w:firstRowFirstColumn="0" w:firstRowLastColumn="0" w:lastRowFirstColumn="0" w:lastRowLastColumn="0"/>
            </w:pPr>
            <w:r>
              <w:t>(ture) // if we are not loading a pre-working ANN</w:t>
            </w:r>
          </w:p>
        </w:tc>
      </w:tr>
      <w:tr w:rsidR="00F043E6" w14:paraId="451922A4"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0AC2CA3E" w14:textId="596ECAC2" w:rsidR="00A32ED0" w:rsidRDefault="00A32ED0" w:rsidP="00A32ED0">
            <w:pPr>
              <w:bidi w:val="0"/>
              <w:ind w:left="0"/>
            </w:pPr>
            <w:r>
              <w:t>18</w:t>
            </w:r>
          </w:p>
        </w:tc>
        <w:tc>
          <w:tcPr>
            <w:tcW w:w="3312" w:type="dxa"/>
          </w:tcPr>
          <w:p w14:paraId="6DD562B2" w14:textId="525A8DF1" w:rsidR="00A32ED0" w:rsidRDefault="00262183" w:rsidP="00A32ED0">
            <w:pPr>
              <w:bidi w:val="0"/>
              <w:cnfStyle w:val="000000000000" w:firstRow="0" w:lastRow="0" w:firstColumn="0" w:lastColumn="0" w:oddVBand="0" w:evenVBand="0" w:oddHBand="0" w:evenHBand="0" w:firstRowFirstColumn="0" w:firstRowLastColumn="0" w:lastRowFirstColumn="0" w:lastRowLastColumn="0"/>
            </w:pPr>
            <w:r w:rsidRPr="00262183">
              <w:t>RAND_SET_PREMUTATION_</w:t>
            </w:r>
            <w:r>
              <w:br/>
            </w:r>
            <w:r w:rsidRPr="00262183">
              <w:t>ONLY_AT_END_OF_SET</w:t>
            </w:r>
          </w:p>
        </w:tc>
        <w:tc>
          <w:tcPr>
            <w:tcW w:w="2706" w:type="dxa"/>
          </w:tcPr>
          <w:p w14:paraId="0D8EA2A3" w14:textId="09F1E7A6" w:rsidR="00A32ED0" w:rsidRDefault="00F1381F" w:rsidP="00A32ED0">
            <w:pPr>
              <w:bidi w:val="0"/>
              <w:ind w:left="0"/>
              <w:cnfStyle w:val="000000000000" w:firstRow="0" w:lastRow="0" w:firstColumn="0" w:lastColumn="0" w:oddVBand="0" w:evenVBand="0" w:oddHBand="0" w:evenHBand="0" w:firstRowFirstColumn="0" w:firstRowLastColumn="0" w:lastRowFirstColumn="0" w:lastRowLastColumn="0"/>
            </w:pPr>
            <w:r>
              <w:t xml:space="preserve">If true, will </w:t>
            </w:r>
            <w:r w:rsidR="00F043E6">
              <w:t xml:space="preserve">only </w:t>
            </w:r>
            <w:r>
              <w:t xml:space="preserve">shuffle </w:t>
            </w:r>
            <w:r w:rsidR="00F043E6">
              <w:t>Set after it has been fully used and about to be re-used.</w:t>
            </w:r>
          </w:p>
          <w:p w14:paraId="2E382D04" w14:textId="7D143E38" w:rsidR="00F043E6" w:rsidRDefault="00F043E6" w:rsidP="00F043E6">
            <w:pPr>
              <w:bidi w:val="0"/>
              <w:ind w:left="0"/>
              <w:cnfStyle w:val="000000000000" w:firstRow="0" w:lastRow="0" w:firstColumn="0" w:lastColumn="0" w:oddVBand="0" w:evenVBand="0" w:oddHBand="0" w:evenHBand="0" w:firstRowFirstColumn="0" w:firstRowLastColumn="0" w:lastRowFirstColumn="0" w:lastRowLastColumn="0"/>
            </w:pPr>
            <w:r>
              <w:t>If false, will always shuffle next epoch block in Set</w:t>
            </w:r>
          </w:p>
        </w:tc>
        <w:tc>
          <w:tcPr>
            <w:tcW w:w="1351" w:type="dxa"/>
          </w:tcPr>
          <w:p w14:paraId="3C23D117" w14:textId="7AA94B18" w:rsidR="00A32ED0" w:rsidRDefault="00F043E6" w:rsidP="00A32ED0">
            <w:pPr>
              <w:bidi w:val="0"/>
              <w:ind w:left="0"/>
              <w:cnfStyle w:val="000000000000" w:firstRow="0" w:lastRow="0" w:firstColumn="0" w:lastColumn="0" w:oddVBand="0" w:evenVBand="0" w:oddHBand="0" w:evenHBand="0" w:firstRowFirstColumn="0" w:firstRowLastColumn="0" w:lastRowFirstColumn="0" w:lastRowLastColumn="0"/>
            </w:pPr>
            <w:r>
              <w:t>(false)</w:t>
            </w:r>
          </w:p>
        </w:tc>
      </w:tr>
      <w:tr w:rsidR="00F043E6" w14:paraId="4D75F59B"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7052CBC3" w14:textId="0AE84D26" w:rsidR="00A32ED0" w:rsidRDefault="00A32ED0" w:rsidP="00A32ED0">
            <w:pPr>
              <w:bidi w:val="0"/>
              <w:ind w:left="0"/>
            </w:pPr>
            <w:r>
              <w:t>19</w:t>
            </w:r>
          </w:p>
        </w:tc>
        <w:tc>
          <w:tcPr>
            <w:tcW w:w="3312" w:type="dxa"/>
          </w:tcPr>
          <w:p w14:paraId="335FDE0B" w14:textId="4A41DE87" w:rsidR="00A32ED0" w:rsidRDefault="00262183" w:rsidP="00262183">
            <w:pPr>
              <w:bidi w:val="0"/>
              <w:ind w:left="0"/>
              <w:jc w:val="center"/>
              <w:cnfStyle w:val="000000100000" w:firstRow="0" w:lastRow="0" w:firstColumn="0" w:lastColumn="0" w:oddVBand="0" w:evenVBand="0" w:oddHBand="1" w:evenHBand="0" w:firstRowFirstColumn="0" w:firstRowLastColumn="0" w:lastRowFirstColumn="0" w:lastRowLastColumn="0"/>
            </w:pPr>
            <w:r w:rsidRPr="00262183">
              <w:t>PLOT_EPOCH_LOG_ACTIVETY</w:t>
            </w:r>
          </w:p>
        </w:tc>
        <w:tc>
          <w:tcPr>
            <w:tcW w:w="2706" w:type="dxa"/>
          </w:tcPr>
          <w:p w14:paraId="7FD61C8A" w14:textId="24418DFD" w:rsidR="00A32ED0" w:rsidRDefault="00B6517B" w:rsidP="00A32ED0">
            <w:pPr>
              <w:bidi w:val="0"/>
              <w:ind w:left="0"/>
              <w:cnfStyle w:val="000000100000" w:firstRow="0" w:lastRow="0" w:firstColumn="0" w:lastColumn="0" w:oddVBand="0" w:evenVBand="0" w:oddHBand="1" w:evenHBand="0" w:firstRowFirstColumn="0" w:firstRowLastColumn="0" w:lastRowFirstColumn="0" w:lastRowLastColumn="0"/>
            </w:pPr>
            <w:r>
              <w:t>If true CPU will print progress debug notes</w:t>
            </w:r>
          </w:p>
        </w:tc>
        <w:tc>
          <w:tcPr>
            <w:tcW w:w="1351" w:type="dxa"/>
          </w:tcPr>
          <w:p w14:paraId="5411E473" w14:textId="258F7961" w:rsidR="00A32ED0" w:rsidRDefault="00B6517B" w:rsidP="00A32ED0">
            <w:pPr>
              <w:bidi w:val="0"/>
              <w:ind w:left="0"/>
              <w:cnfStyle w:val="000000100000" w:firstRow="0" w:lastRow="0" w:firstColumn="0" w:lastColumn="0" w:oddVBand="0" w:evenVBand="0" w:oddHBand="1" w:evenHBand="0" w:firstRowFirstColumn="0" w:firstRowLastColumn="0" w:lastRowFirstColumn="0" w:lastRowLastColumn="0"/>
            </w:pPr>
            <w:r>
              <w:t>(false)</w:t>
            </w:r>
          </w:p>
        </w:tc>
      </w:tr>
      <w:tr w:rsidR="007E04C8" w14:paraId="52631562"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415C0F61" w14:textId="7BF07D1E" w:rsidR="007E04C8" w:rsidRDefault="007E04C8" w:rsidP="007E04C8">
            <w:pPr>
              <w:bidi w:val="0"/>
              <w:ind w:left="0"/>
            </w:pPr>
            <w:r>
              <w:t>20</w:t>
            </w:r>
          </w:p>
        </w:tc>
        <w:tc>
          <w:tcPr>
            <w:tcW w:w="3312" w:type="dxa"/>
          </w:tcPr>
          <w:p w14:paraId="03C6CE70" w14:textId="54A7E124" w:rsidR="007E04C8" w:rsidRDefault="007E04C8" w:rsidP="007E04C8">
            <w:pPr>
              <w:bidi w:val="0"/>
              <w:ind w:left="0"/>
              <w:cnfStyle w:val="000000000000" w:firstRow="0" w:lastRow="0" w:firstColumn="0" w:lastColumn="0" w:oddVBand="0" w:evenVBand="0" w:oddHBand="0" w:evenHBand="0" w:firstRowFirstColumn="0" w:firstRowLastColumn="0" w:lastRowFirstColumn="0" w:lastRowLastColumn="0"/>
            </w:pPr>
            <w:r w:rsidRPr="00262183">
              <w:t>CMP_TO_RESULT_FROM_MATLAB</w:t>
            </w:r>
          </w:p>
        </w:tc>
        <w:tc>
          <w:tcPr>
            <w:tcW w:w="2706" w:type="dxa"/>
          </w:tcPr>
          <w:p w14:paraId="58913C09" w14:textId="1344D27E" w:rsidR="007E04C8" w:rsidRDefault="007E04C8" w:rsidP="007E04C8">
            <w:pPr>
              <w:bidi w:val="0"/>
              <w:ind w:left="0"/>
              <w:cnfStyle w:val="000000000000" w:firstRow="0" w:lastRow="0" w:firstColumn="0" w:lastColumn="0" w:oddVBand="0" w:evenVBand="0" w:oddHBand="0" w:evenHBand="0" w:firstRowFirstColumn="0" w:firstRowLastColumn="0" w:lastRowFirstColumn="0" w:lastRowLastColumn="0"/>
            </w:pPr>
            <w:r>
              <w:t>If true, will not shuffle Data Set, and instead will compare DFE result to Golden model's saved log using</w:t>
            </w:r>
          </w:p>
          <w:p w14:paraId="7CEA5C20" w14:textId="5D54C015" w:rsidR="007E04C8" w:rsidRPr="00204D81" w:rsidRDefault="007E04C8" w:rsidP="007E04C8">
            <w:pPr>
              <w:bidi w:val="0"/>
              <w:ind w:left="0"/>
              <w:cnfStyle w:val="000000000000" w:firstRow="0" w:lastRow="0" w:firstColumn="0" w:lastColumn="0" w:oddVBand="0" w:evenVBand="0" w:oddHBand="0" w:evenHBand="0" w:firstRowFirstColumn="0" w:firstRowLastColumn="0" w:lastRowFirstColumn="0" w:lastRowLastColumn="0"/>
              <w:rPr>
                <w:rFonts w:hint="cs"/>
                <w:rtl/>
              </w:rPr>
            </w:pPr>
            <w:r w:rsidRPr="00204D81">
              <w:lastRenderedPageBreak/>
              <w:t>"activations.csv"</w:t>
            </w:r>
            <w:r>
              <w:br/>
              <w:t xml:space="preserve"> </w:t>
            </w:r>
            <w:r w:rsidRPr="00204D81">
              <w:t>"new_model_weights.csv"</w:t>
            </w:r>
            <w:r>
              <w:br/>
              <w:t xml:space="preserve"> </w:t>
            </w:r>
            <w:r w:rsidRPr="00204D81">
              <w:t>"new_model_biases.csv"</w:t>
            </w:r>
            <w:r>
              <w:br/>
              <w:t>if false, will not compare between epochs.</w:t>
            </w:r>
          </w:p>
        </w:tc>
        <w:tc>
          <w:tcPr>
            <w:tcW w:w="1351" w:type="dxa"/>
          </w:tcPr>
          <w:p w14:paraId="45DD35BB" w14:textId="64B0464B" w:rsidR="007E04C8" w:rsidRDefault="007E04C8" w:rsidP="007E04C8">
            <w:pPr>
              <w:bidi w:val="0"/>
              <w:ind w:left="0"/>
              <w:cnfStyle w:val="000000000000" w:firstRow="0" w:lastRow="0" w:firstColumn="0" w:lastColumn="0" w:oddVBand="0" w:evenVBand="0" w:oddHBand="0" w:evenHBand="0" w:firstRowFirstColumn="0" w:firstRowLastColumn="0" w:lastRowFirstColumn="0" w:lastRowLastColumn="0"/>
            </w:pPr>
            <w:r>
              <w:lastRenderedPageBreak/>
              <w:t>(false)</w:t>
            </w:r>
          </w:p>
        </w:tc>
      </w:tr>
      <w:tr w:rsidR="007E04C8" w14:paraId="7F0EFA87"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3E383142" w14:textId="7F324C2B" w:rsidR="007E04C8" w:rsidRDefault="007E04C8" w:rsidP="007E04C8">
            <w:pPr>
              <w:bidi w:val="0"/>
              <w:ind w:left="0"/>
            </w:pPr>
            <w:r>
              <w:t>21</w:t>
            </w:r>
          </w:p>
        </w:tc>
        <w:tc>
          <w:tcPr>
            <w:tcW w:w="3312" w:type="dxa"/>
          </w:tcPr>
          <w:p w14:paraId="0CC696F5" w14:textId="61FA8DB5" w:rsidR="007E04C8" w:rsidRDefault="007E04C8" w:rsidP="007E04C8">
            <w:pPr>
              <w:bidi w:val="0"/>
              <w:ind w:left="0"/>
              <w:cnfStyle w:val="000000100000" w:firstRow="0" w:lastRow="0" w:firstColumn="0" w:lastColumn="0" w:oddVBand="0" w:evenVBand="0" w:oddHBand="1" w:evenHBand="0" w:firstRowFirstColumn="0" w:firstRowLastColumn="0" w:lastRowFirstColumn="0" w:lastRowLastColumn="0"/>
            </w:pPr>
            <w:r w:rsidRPr="00262183">
              <w:t>PLOT_ANN_OUTPUT</w:t>
            </w:r>
          </w:p>
        </w:tc>
        <w:tc>
          <w:tcPr>
            <w:tcW w:w="2706" w:type="dxa"/>
          </w:tcPr>
          <w:p w14:paraId="3999F0A6" w14:textId="141C0504" w:rsidR="007E04C8" w:rsidRDefault="007E04C8" w:rsidP="007E04C8">
            <w:pPr>
              <w:bidi w:val="0"/>
              <w:ind w:left="0"/>
              <w:cnfStyle w:val="000000100000" w:firstRow="0" w:lastRow="0" w:firstColumn="0" w:lastColumn="0" w:oddVBand="0" w:evenVBand="0" w:oddHBand="1" w:evenHBand="0" w:firstRowFirstColumn="0" w:firstRowLastColumn="0" w:lastRowFirstColumn="0" w:lastRowLastColumn="0"/>
            </w:pPr>
            <w:r>
              <w:t xml:space="preserve">If </w:t>
            </w:r>
            <w:r w:rsidR="00E360E6">
              <w:t xml:space="preserve">true, will print a matrix of epoch's ANN output vs </w:t>
            </w:r>
            <w:r w:rsidR="00E360E6" w:rsidRPr="00E360E6">
              <w:t>expected</w:t>
            </w:r>
            <w:r w:rsidR="00E360E6">
              <w:t xml:space="preserve"> </w:t>
            </w:r>
            <w:r w:rsidR="00E360E6" w:rsidRPr="00E360E6">
              <w:t>result</w:t>
            </w:r>
            <w:r w:rsidR="00E360E6">
              <w:t xml:space="preserve"> </w:t>
            </w:r>
            <w:r w:rsidR="00E360E6" w:rsidRPr="00E360E6">
              <w:t>of</w:t>
            </w:r>
            <w:r w:rsidR="00E360E6">
              <w:t xml:space="preserve"> ANN</w:t>
            </w:r>
          </w:p>
        </w:tc>
        <w:tc>
          <w:tcPr>
            <w:tcW w:w="1351" w:type="dxa"/>
          </w:tcPr>
          <w:p w14:paraId="61B1DA42" w14:textId="0430844B" w:rsidR="007E04C8" w:rsidRDefault="007E04C8" w:rsidP="007E04C8">
            <w:pPr>
              <w:bidi w:val="0"/>
              <w:ind w:left="0"/>
              <w:cnfStyle w:val="000000100000" w:firstRow="0" w:lastRow="0" w:firstColumn="0" w:lastColumn="0" w:oddVBand="0" w:evenVBand="0" w:oddHBand="1" w:evenHBand="0" w:firstRowFirstColumn="0" w:firstRowLastColumn="0" w:lastRowFirstColumn="0" w:lastRowLastColumn="0"/>
            </w:pPr>
            <w:r>
              <w:t>(false)</w:t>
            </w:r>
          </w:p>
        </w:tc>
      </w:tr>
      <w:tr w:rsidR="00883196" w14:paraId="6A0D8F35"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7CAE041A" w14:textId="02D29A09" w:rsidR="00883196" w:rsidRDefault="00883196" w:rsidP="00883196">
            <w:pPr>
              <w:bidi w:val="0"/>
              <w:ind w:left="0"/>
            </w:pPr>
            <w:r>
              <w:t>22</w:t>
            </w:r>
          </w:p>
        </w:tc>
        <w:tc>
          <w:tcPr>
            <w:tcW w:w="3312" w:type="dxa"/>
          </w:tcPr>
          <w:p w14:paraId="3AE04B69" w14:textId="72B8F9FE" w:rsidR="00883196" w:rsidRDefault="00883196" w:rsidP="00883196">
            <w:pPr>
              <w:bidi w:val="0"/>
              <w:ind w:left="0"/>
              <w:cnfStyle w:val="000000000000" w:firstRow="0" w:lastRow="0" w:firstColumn="0" w:lastColumn="0" w:oddVBand="0" w:evenVBand="0" w:oddHBand="0" w:evenHBand="0" w:firstRowFirstColumn="0" w:firstRowLastColumn="0" w:lastRowFirstColumn="0" w:lastRowLastColumn="0"/>
            </w:pPr>
            <w:r w:rsidRPr="00262183">
              <w:t>PLOT_DEBUG_MATRIX</w:t>
            </w:r>
          </w:p>
        </w:tc>
        <w:tc>
          <w:tcPr>
            <w:tcW w:w="2706" w:type="dxa"/>
          </w:tcPr>
          <w:p w14:paraId="49B9DFA0" w14:textId="1B95DBBF" w:rsidR="00883196" w:rsidRDefault="00883196" w:rsidP="00883196">
            <w:pPr>
              <w:bidi w:val="0"/>
              <w:ind w:left="0"/>
              <w:cnfStyle w:val="000000000000" w:firstRow="0" w:lastRow="0" w:firstColumn="0" w:lastColumn="0" w:oddVBand="0" w:evenVBand="0" w:oddHBand="0" w:evenHBand="0" w:firstRowFirstColumn="0" w:firstRowLastColumn="0" w:lastRowFirstColumn="0" w:lastRowLastColumn="0"/>
            </w:pPr>
            <w:r>
              <w:t xml:space="preserve">If true, will print a </w:t>
            </w:r>
            <w:r>
              <w:t>ANN parameters weights and biases matrix of epoch</w:t>
            </w:r>
          </w:p>
        </w:tc>
        <w:tc>
          <w:tcPr>
            <w:tcW w:w="1351" w:type="dxa"/>
          </w:tcPr>
          <w:p w14:paraId="7AC4C6DA" w14:textId="7999E2C0" w:rsidR="00883196" w:rsidRDefault="00883196" w:rsidP="00883196">
            <w:pPr>
              <w:bidi w:val="0"/>
              <w:ind w:left="0"/>
              <w:cnfStyle w:val="000000000000" w:firstRow="0" w:lastRow="0" w:firstColumn="0" w:lastColumn="0" w:oddVBand="0" w:evenVBand="0" w:oddHBand="0" w:evenHBand="0" w:firstRowFirstColumn="0" w:firstRowLastColumn="0" w:lastRowFirstColumn="0" w:lastRowLastColumn="0"/>
            </w:pPr>
            <w:r>
              <w:t>(false)</w:t>
            </w:r>
          </w:p>
        </w:tc>
      </w:tr>
      <w:tr w:rsidR="00883196" w14:paraId="423B3811"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253BC164" w14:textId="60E30528" w:rsidR="00883196" w:rsidRDefault="00883196" w:rsidP="00883196">
            <w:pPr>
              <w:bidi w:val="0"/>
              <w:ind w:left="0"/>
            </w:pPr>
            <w:r>
              <w:t>23</w:t>
            </w:r>
          </w:p>
        </w:tc>
        <w:tc>
          <w:tcPr>
            <w:tcW w:w="3312" w:type="dxa"/>
          </w:tcPr>
          <w:p w14:paraId="0076EAB4" w14:textId="57A73130" w:rsidR="00883196" w:rsidRDefault="00883196" w:rsidP="00883196">
            <w:pPr>
              <w:bidi w:val="0"/>
              <w:ind w:left="0"/>
              <w:cnfStyle w:val="000000100000" w:firstRow="0" w:lastRow="0" w:firstColumn="0" w:lastColumn="0" w:oddVBand="0" w:evenVBand="0" w:oddHBand="1" w:evenHBand="0" w:firstRowFirstColumn="0" w:firstRowLastColumn="0" w:lastRowFirstColumn="0" w:lastRowLastColumn="0"/>
            </w:pPr>
            <w:r w:rsidRPr="00262183">
              <w:t>DO_STATISTICS</w:t>
            </w:r>
          </w:p>
        </w:tc>
        <w:tc>
          <w:tcPr>
            <w:tcW w:w="2706" w:type="dxa"/>
          </w:tcPr>
          <w:p w14:paraId="6D16B8E8" w14:textId="3AB998FF" w:rsidR="00883196" w:rsidRDefault="008060B1" w:rsidP="00883196">
            <w:pPr>
              <w:bidi w:val="0"/>
              <w:ind w:left="0"/>
              <w:cnfStyle w:val="000000100000" w:firstRow="0" w:lastRow="0" w:firstColumn="0" w:lastColumn="0" w:oddVBand="0" w:evenVBand="0" w:oddHBand="1" w:evenHBand="0" w:firstRowFirstColumn="0" w:firstRowLastColumn="0" w:lastRowFirstColumn="0" w:lastRowLastColumn="0"/>
            </w:pPr>
            <w:r>
              <w:t xml:space="preserve">If true, will save </w:t>
            </w:r>
            <w:r w:rsidRPr="008060B1">
              <w:t>accuracy</w:t>
            </w:r>
            <w:r>
              <w:t xml:space="preserve"> to </w:t>
            </w:r>
            <w:r w:rsidRPr="008060B1">
              <w:t>"AccuracyLogFile.txt"</w:t>
            </w:r>
            <w:r>
              <w:t xml:space="preserve"> and will calc </w:t>
            </w:r>
            <w:r w:rsidRPr="008060B1">
              <w:t>confusion_matrix</w:t>
            </w:r>
            <w:r>
              <w:t xml:space="preserve"> </w:t>
            </w:r>
          </w:p>
        </w:tc>
        <w:tc>
          <w:tcPr>
            <w:tcW w:w="1351" w:type="dxa"/>
          </w:tcPr>
          <w:p w14:paraId="1BC07AFF" w14:textId="176E66A1" w:rsidR="00883196" w:rsidRDefault="008060B1" w:rsidP="00883196">
            <w:pPr>
              <w:bidi w:val="0"/>
              <w:ind w:left="0"/>
              <w:cnfStyle w:val="000000100000" w:firstRow="0" w:lastRow="0" w:firstColumn="0" w:lastColumn="0" w:oddVBand="0" w:evenVBand="0" w:oddHBand="1" w:evenHBand="0" w:firstRowFirstColumn="0" w:firstRowLastColumn="0" w:lastRowFirstColumn="0" w:lastRowLastColumn="0"/>
            </w:pPr>
            <w:r>
              <w:t>(true)</w:t>
            </w:r>
          </w:p>
        </w:tc>
      </w:tr>
      <w:tr w:rsidR="00883196" w14:paraId="0FC234CC"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74E2BD30" w14:textId="5E1DAE4E" w:rsidR="00883196" w:rsidRDefault="00883196" w:rsidP="00883196">
            <w:pPr>
              <w:bidi w:val="0"/>
              <w:ind w:left="0"/>
            </w:pPr>
            <w:r>
              <w:t>24</w:t>
            </w:r>
          </w:p>
        </w:tc>
        <w:tc>
          <w:tcPr>
            <w:tcW w:w="3312" w:type="dxa"/>
          </w:tcPr>
          <w:p w14:paraId="3980D28C" w14:textId="6029DF87" w:rsidR="00883196" w:rsidRDefault="00883196" w:rsidP="00883196">
            <w:pPr>
              <w:bidi w:val="0"/>
              <w:ind w:left="0"/>
              <w:cnfStyle w:val="000000000000" w:firstRow="0" w:lastRow="0" w:firstColumn="0" w:lastColumn="0" w:oddVBand="0" w:evenVBand="0" w:oddHBand="0" w:evenHBand="0" w:firstRowFirstColumn="0" w:firstRowLastColumn="0" w:lastRowFirstColumn="0" w:lastRowLastColumn="0"/>
            </w:pPr>
            <w:r w:rsidRPr="00262183">
              <w:t>PLOT_STATISTICS</w:t>
            </w:r>
          </w:p>
        </w:tc>
        <w:tc>
          <w:tcPr>
            <w:tcW w:w="2706" w:type="dxa"/>
          </w:tcPr>
          <w:p w14:paraId="1E1A254B" w14:textId="6B9747C6" w:rsidR="00883196" w:rsidRDefault="008060B1" w:rsidP="00883196">
            <w:pPr>
              <w:bidi w:val="0"/>
              <w:ind w:left="0"/>
              <w:cnfStyle w:val="000000000000" w:firstRow="0" w:lastRow="0" w:firstColumn="0" w:lastColumn="0" w:oddVBand="0" w:evenVBand="0" w:oddHBand="0" w:evenHBand="0" w:firstRowFirstColumn="0" w:firstRowLastColumn="0" w:lastRowFirstColumn="0" w:lastRowLastColumn="0"/>
            </w:pPr>
            <w:r>
              <w:t>If true, will plot the mentioned above statistics during the DFE run.</w:t>
            </w:r>
          </w:p>
        </w:tc>
        <w:tc>
          <w:tcPr>
            <w:tcW w:w="1351" w:type="dxa"/>
          </w:tcPr>
          <w:p w14:paraId="6C157F51" w14:textId="0FD73694" w:rsidR="00883196" w:rsidRDefault="00602275" w:rsidP="00883196">
            <w:pPr>
              <w:bidi w:val="0"/>
              <w:ind w:left="0"/>
              <w:cnfStyle w:val="000000000000" w:firstRow="0" w:lastRow="0" w:firstColumn="0" w:lastColumn="0" w:oddVBand="0" w:evenVBand="0" w:oddHBand="0" w:evenHBand="0" w:firstRowFirstColumn="0" w:firstRowLastColumn="0" w:lastRowFirstColumn="0" w:lastRowLastColumn="0"/>
            </w:pPr>
            <w:r>
              <w:t>(false)</w:t>
            </w:r>
          </w:p>
        </w:tc>
      </w:tr>
      <w:tr w:rsidR="00883196" w14:paraId="7AFAA27B"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26A8A19B" w14:textId="23D37300" w:rsidR="00883196" w:rsidRDefault="00883196" w:rsidP="00883196">
            <w:pPr>
              <w:bidi w:val="0"/>
              <w:ind w:left="0"/>
            </w:pPr>
            <w:r>
              <w:t>26</w:t>
            </w:r>
          </w:p>
        </w:tc>
        <w:tc>
          <w:tcPr>
            <w:tcW w:w="3312" w:type="dxa"/>
          </w:tcPr>
          <w:p w14:paraId="2E4C79EC" w14:textId="704D9F71" w:rsidR="00883196" w:rsidRDefault="00883196" w:rsidP="00883196">
            <w:pPr>
              <w:tabs>
                <w:tab w:val="left" w:pos="496"/>
              </w:tabs>
              <w:bidi w:val="0"/>
              <w:ind w:left="0"/>
              <w:cnfStyle w:val="000000100000" w:firstRow="0" w:lastRow="0" w:firstColumn="0" w:lastColumn="0" w:oddVBand="0" w:evenVBand="0" w:oddHBand="1" w:evenHBand="0" w:firstRowFirstColumn="0" w:firstRowLastColumn="0" w:lastRowFirstColumn="0" w:lastRowLastColumn="0"/>
            </w:pPr>
            <w:r w:rsidRPr="00262183">
              <w:t>CLAP_ANN_OUT_TO_BINARY</w:t>
            </w:r>
          </w:p>
        </w:tc>
        <w:tc>
          <w:tcPr>
            <w:tcW w:w="2706" w:type="dxa"/>
          </w:tcPr>
          <w:p w14:paraId="46EE1891" w14:textId="52CA382A" w:rsidR="00883196" w:rsidRPr="002C0BA5" w:rsidRDefault="004229DB" w:rsidP="00883196">
            <w:pPr>
              <w:bidi w:val="0"/>
              <w:ind w:left="0"/>
              <w:cnfStyle w:val="000000100000" w:firstRow="0" w:lastRow="0" w:firstColumn="0" w:lastColumn="0" w:oddVBand="0" w:evenVBand="0" w:oddHBand="1" w:evenHBand="0" w:firstRowFirstColumn="0" w:firstRowLastColumn="0" w:lastRowFirstColumn="0" w:lastRowLastColumn="0"/>
              <w:rPr>
                <w:rFonts w:hint="cs"/>
                <w:rtl/>
              </w:rPr>
            </w:pPr>
            <w:r>
              <w:t xml:space="preserve">If true, will </w:t>
            </w:r>
            <w:r w:rsidR="004802FA">
              <w:t>use thresholds to make ANN's output a binary one.</w:t>
            </w:r>
          </w:p>
        </w:tc>
        <w:tc>
          <w:tcPr>
            <w:tcW w:w="1351" w:type="dxa"/>
          </w:tcPr>
          <w:p w14:paraId="3731579B" w14:textId="0AE3B51D" w:rsidR="00883196" w:rsidRDefault="004802FA" w:rsidP="00883196">
            <w:pPr>
              <w:bidi w:val="0"/>
              <w:ind w:left="0"/>
              <w:cnfStyle w:val="000000100000" w:firstRow="0" w:lastRow="0" w:firstColumn="0" w:lastColumn="0" w:oddVBand="0" w:evenVBand="0" w:oddHBand="1" w:evenHBand="0" w:firstRowFirstColumn="0" w:firstRowLastColumn="0" w:lastRowFirstColumn="0" w:lastRowLastColumn="0"/>
            </w:pPr>
            <w:r>
              <w:t>(false)</w:t>
            </w:r>
          </w:p>
        </w:tc>
      </w:tr>
      <w:tr w:rsidR="00883196" w14:paraId="27F49217"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7C384C54" w14:textId="71010753" w:rsidR="00883196" w:rsidRDefault="00883196" w:rsidP="00883196">
            <w:pPr>
              <w:bidi w:val="0"/>
              <w:ind w:left="0"/>
            </w:pPr>
            <w:r>
              <w:t>27</w:t>
            </w:r>
          </w:p>
        </w:tc>
        <w:tc>
          <w:tcPr>
            <w:tcW w:w="3312" w:type="dxa"/>
          </w:tcPr>
          <w:p w14:paraId="16D53844" w14:textId="78795F71" w:rsidR="00883196" w:rsidRDefault="00883196" w:rsidP="00883196">
            <w:pPr>
              <w:tabs>
                <w:tab w:val="left" w:pos="496"/>
              </w:tabs>
              <w:bidi w:val="0"/>
              <w:ind w:left="0"/>
              <w:cnfStyle w:val="000000000000" w:firstRow="0" w:lastRow="0" w:firstColumn="0" w:lastColumn="0" w:oddVBand="0" w:evenVBand="0" w:oddHBand="0" w:evenHBand="0" w:firstRowFirstColumn="0" w:firstRowLastColumn="0" w:lastRowFirstColumn="0" w:lastRowLastColumn="0"/>
            </w:pPr>
            <w:r w:rsidRPr="00262183">
              <w:t>CLAP_MAX_VALUE_FOR_0</w:t>
            </w:r>
          </w:p>
        </w:tc>
        <w:tc>
          <w:tcPr>
            <w:tcW w:w="2706" w:type="dxa"/>
          </w:tcPr>
          <w:p w14:paraId="0CDC4506" w14:textId="77777777" w:rsidR="00883196" w:rsidRPr="002C0BA5" w:rsidRDefault="00883196" w:rsidP="00883196">
            <w:pPr>
              <w:bidi w:val="0"/>
              <w:ind w:left="0"/>
              <w:cnfStyle w:val="000000000000" w:firstRow="0" w:lastRow="0" w:firstColumn="0" w:lastColumn="0" w:oddVBand="0" w:evenVBand="0" w:oddHBand="0" w:evenHBand="0" w:firstRowFirstColumn="0" w:firstRowLastColumn="0" w:lastRowFirstColumn="0" w:lastRowLastColumn="0"/>
              <w:rPr>
                <w:rFonts w:hint="cs"/>
                <w:rtl/>
              </w:rPr>
            </w:pPr>
          </w:p>
        </w:tc>
        <w:tc>
          <w:tcPr>
            <w:tcW w:w="1351" w:type="dxa"/>
          </w:tcPr>
          <w:p w14:paraId="7950B31F" w14:textId="0FC6DFD5" w:rsidR="00883196" w:rsidRDefault="004802FA" w:rsidP="00883196">
            <w:pPr>
              <w:bidi w:val="0"/>
              <w:ind w:left="0"/>
              <w:cnfStyle w:val="000000000000" w:firstRow="0" w:lastRow="0" w:firstColumn="0" w:lastColumn="0" w:oddVBand="0" w:evenVBand="0" w:oddHBand="0" w:evenHBand="0" w:firstRowFirstColumn="0" w:firstRowLastColumn="0" w:lastRowFirstColumn="0" w:lastRowLastColumn="0"/>
            </w:pPr>
            <w:r w:rsidRPr="004802FA">
              <w:t>(0.25)</w:t>
            </w:r>
          </w:p>
        </w:tc>
      </w:tr>
      <w:tr w:rsidR="00883196" w14:paraId="4FFAAF41"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6C95507F" w14:textId="7C1D48BE" w:rsidR="00883196" w:rsidRDefault="00883196" w:rsidP="00883196">
            <w:pPr>
              <w:bidi w:val="0"/>
              <w:ind w:left="0"/>
            </w:pPr>
            <w:r>
              <w:t>28</w:t>
            </w:r>
          </w:p>
        </w:tc>
        <w:tc>
          <w:tcPr>
            <w:tcW w:w="3312" w:type="dxa"/>
          </w:tcPr>
          <w:p w14:paraId="373E17AA" w14:textId="39A689B4" w:rsidR="00883196" w:rsidRDefault="00883196" w:rsidP="00883196">
            <w:pPr>
              <w:tabs>
                <w:tab w:val="left" w:pos="496"/>
              </w:tabs>
              <w:bidi w:val="0"/>
              <w:ind w:left="0"/>
              <w:cnfStyle w:val="000000100000" w:firstRow="0" w:lastRow="0" w:firstColumn="0" w:lastColumn="0" w:oddVBand="0" w:evenVBand="0" w:oddHBand="1" w:evenHBand="0" w:firstRowFirstColumn="0" w:firstRowLastColumn="0" w:lastRowFirstColumn="0" w:lastRowLastColumn="0"/>
            </w:pPr>
            <w:r w:rsidRPr="00262183">
              <w:t>CLAP_MIN_VALUE_FOR_1</w:t>
            </w:r>
          </w:p>
        </w:tc>
        <w:tc>
          <w:tcPr>
            <w:tcW w:w="2706" w:type="dxa"/>
          </w:tcPr>
          <w:p w14:paraId="641EB497" w14:textId="77777777" w:rsidR="00883196" w:rsidRPr="002C0BA5" w:rsidRDefault="00883196" w:rsidP="00883196">
            <w:pPr>
              <w:bidi w:val="0"/>
              <w:ind w:left="0"/>
              <w:cnfStyle w:val="000000100000" w:firstRow="0" w:lastRow="0" w:firstColumn="0" w:lastColumn="0" w:oddVBand="0" w:evenVBand="0" w:oddHBand="1" w:evenHBand="0" w:firstRowFirstColumn="0" w:firstRowLastColumn="0" w:lastRowFirstColumn="0" w:lastRowLastColumn="0"/>
              <w:rPr>
                <w:rFonts w:hint="cs"/>
                <w:rtl/>
              </w:rPr>
            </w:pPr>
          </w:p>
        </w:tc>
        <w:tc>
          <w:tcPr>
            <w:tcW w:w="1351" w:type="dxa"/>
          </w:tcPr>
          <w:p w14:paraId="0902EAE9" w14:textId="204FA7A1" w:rsidR="00883196" w:rsidRDefault="004802FA" w:rsidP="00883196">
            <w:pPr>
              <w:bidi w:val="0"/>
              <w:ind w:left="0"/>
              <w:cnfStyle w:val="000000100000" w:firstRow="0" w:lastRow="0" w:firstColumn="0" w:lastColumn="0" w:oddVBand="0" w:evenVBand="0" w:oddHBand="1" w:evenHBand="0" w:firstRowFirstColumn="0" w:firstRowLastColumn="0" w:lastRowFirstColumn="0" w:lastRowLastColumn="0"/>
            </w:pPr>
            <w:r w:rsidRPr="004802FA">
              <w:t>(0.75)</w:t>
            </w:r>
          </w:p>
        </w:tc>
      </w:tr>
      <w:tr w:rsidR="00883196" w14:paraId="4ABBC0CE"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5F223CCF" w14:textId="25EFE9F9" w:rsidR="00883196" w:rsidRDefault="00883196" w:rsidP="00883196">
            <w:pPr>
              <w:bidi w:val="0"/>
              <w:ind w:left="0"/>
            </w:pPr>
            <w:r>
              <w:t>32</w:t>
            </w:r>
          </w:p>
        </w:tc>
        <w:tc>
          <w:tcPr>
            <w:tcW w:w="3312" w:type="dxa"/>
          </w:tcPr>
          <w:p w14:paraId="3F83B621" w14:textId="4E2744CF" w:rsidR="00883196" w:rsidRDefault="00883196" w:rsidP="00883196">
            <w:pPr>
              <w:tabs>
                <w:tab w:val="left" w:pos="496"/>
              </w:tabs>
              <w:bidi w:val="0"/>
              <w:ind w:left="0"/>
              <w:cnfStyle w:val="000000000000" w:firstRow="0" w:lastRow="0" w:firstColumn="0" w:lastColumn="0" w:oddVBand="0" w:evenVBand="0" w:oddHBand="0" w:evenHBand="0" w:firstRowFirstColumn="0" w:firstRowLastColumn="0" w:lastRowFirstColumn="0" w:lastRowLastColumn="0"/>
            </w:pPr>
            <w:r w:rsidRPr="00262183">
              <w:t>NUM_OF_EPOCHS_IN_SET</w:t>
            </w:r>
          </w:p>
        </w:tc>
        <w:tc>
          <w:tcPr>
            <w:tcW w:w="2706" w:type="dxa"/>
          </w:tcPr>
          <w:p w14:paraId="3AEEDD2A" w14:textId="74B28590" w:rsidR="00883196" w:rsidRPr="002C0BA5" w:rsidRDefault="004802FA" w:rsidP="00883196">
            <w:pPr>
              <w:bidi w:val="0"/>
              <w:ind w:left="0"/>
              <w:cnfStyle w:val="000000000000" w:firstRow="0" w:lastRow="0" w:firstColumn="0" w:lastColumn="0" w:oddVBand="0" w:evenVBand="0" w:oddHBand="0" w:evenHBand="0" w:firstRowFirstColumn="0" w:firstRowLastColumn="0" w:lastRowFirstColumn="0" w:lastRowLastColumn="0"/>
              <w:rPr>
                <w:rFonts w:hint="cs"/>
                <w:rtl/>
              </w:rPr>
            </w:pPr>
            <w:r>
              <w:t>The number of full epochs in training set.</w:t>
            </w:r>
          </w:p>
        </w:tc>
        <w:tc>
          <w:tcPr>
            <w:tcW w:w="1351" w:type="dxa"/>
          </w:tcPr>
          <w:p w14:paraId="78A7718A" w14:textId="77777777" w:rsidR="00883196" w:rsidRDefault="00883196" w:rsidP="00883196">
            <w:pPr>
              <w:bidi w:val="0"/>
              <w:ind w:left="0"/>
              <w:cnfStyle w:val="000000000000" w:firstRow="0" w:lastRow="0" w:firstColumn="0" w:lastColumn="0" w:oddVBand="0" w:evenVBand="0" w:oddHBand="0" w:evenHBand="0" w:firstRowFirstColumn="0" w:firstRowLastColumn="0" w:lastRowFirstColumn="0" w:lastRowLastColumn="0"/>
            </w:pPr>
          </w:p>
        </w:tc>
      </w:tr>
      <w:tr w:rsidR="00883196" w14:paraId="7A61E50D" w14:textId="77777777" w:rsidTr="007E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tcPr>
          <w:p w14:paraId="74036C68" w14:textId="4C7468FD" w:rsidR="00883196" w:rsidRDefault="00883196" w:rsidP="00883196">
            <w:pPr>
              <w:bidi w:val="0"/>
              <w:ind w:left="0"/>
            </w:pPr>
            <w:r>
              <w:t>33</w:t>
            </w:r>
          </w:p>
        </w:tc>
        <w:tc>
          <w:tcPr>
            <w:tcW w:w="3312" w:type="dxa"/>
          </w:tcPr>
          <w:p w14:paraId="4262C83E" w14:textId="1973D241" w:rsidR="00883196" w:rsidRDefault="00883196" w:rsidP="00883196">
            <w:pPr>
              <w:tabs>
                <w:tab w:val="left" w:pos="496"/>
              </w:tabs>
              <w:bidi w:val="0"/>
              <w:ind w:left="0"/>
              <w:cnfStyle w:val="000000100000" w:firstRow="0" w:lastRow="0" w:firstColumn="0" w:lastColumn="0" w:oddVBand="0" w:evenVBand="0" w:oddHBand="1" w:evenHBand="0" w:firstRowFirstColumn="0" w:firstRowLastColumn="0" w:lastRowFirstColumn="0" w:lastRowLastColumn="0"/>
            </w:pPr>
            <w:r w:rsidRPr="00262183">
              <w:t>REDO_SET_TIME</w:t>
            </w:r>
          </w:p>
        </w:tc>
        <w:tc>
          <w:tcPr>
            <w:tcW w:w="2706" w:type="dxa"/>
          </w:tcPr>
          <w:p w14:paraId="62A8D31B" w14:textId="1D894A84" w:rsidR="00883196" w:rsidRPr="002C0BA5" w:rsidRDefault="004802FA" w:rsidP="00883196">
            <w:pPr>
              <w:bidi w:val="0"/>
              <w:ind w:left="0"/>
              <w:cnfStyle w:val="000000100000" w:firstRow="0" w:lastRow="0" w:firstColumn="0" w:lastColumn="0" w:oddVBand="0" w:evenVBand="0" w:oddHBand="1" w:evenHBand="0" w:firstRowFirstColumn="0" w:firstRowLastColumn="0" w:lastRowFirstColumn="0" w:lastRowLastColumn="0"/>
              <w:rPr>
                <w:rFonts w:hint="cs"/>
                <w:rtl/>
              </w:rPr>
            </w:pPr>
            <w:r>
              <w:t>The number of time we will re-use the data set in training loop</w:t>
            </w:r>
          </w:p>
        </w:tc>
        <w:tc>
          <w:tcPr>
            <w:tcW w:w="1351" w:type="dxa"/>
          </w:tcPr>
          <w:p w14:paraId="01B791D2" w14:textId="77777777" w:rsidR="00883196" w:rsidRDefault="00883196" w:rsidP="00883196">
            <w:pPr>
              <w:bidi w:val="0"/>
              <w:ind w:left="0"/>
              <w:cnfStyle w:val="000000100000" w:firstRow="0" w:lastRow="0" w:firstColumn="0" w:lastColumn="0" w:oddVBand="0" w:evenVBand="0" w:oddHBand="1" w:evenHBand="0" w:firstRowFirstColumn="0" w:firstRowLastColumn="0" w:lastRowFirstColumn="0" w:lastRowLastColumn="0"/>
            </w:pPr>
          </w:p>
        </w:tc>
      </w:tr>
      <w:tr w:rsidR="00883196" w14:paraId="77ACED90" w14:textId="77777777" w:rsidTr="007E04C8">
        <w:tc>
          <w:tcPr>
            <w:cnfStyle w:val="001000000000" w:firstRow="0" w:lastRow="0" w:firstColumn="1" w:lastColumn="0" w:oddVBand="0" w:evenVBand="0" w:oddHBand="0" w:evenHBand="0" w:firstRowFirstColumn="0" w:firstRowLastColumn="0" w:lastRowFirstColumn="0" w:lastRowLastColumn="0"/>
            <w:tcW w:w="1628" w:type="dxa"/>
          </w:tcPr>
          <w:p w14:paraId="189D13AC" w14:textId="2CFC633E" w:rsidR="00883196" w:rsidRDefault="00883196" w:rsidP="00883196">
            <w:pPr>
              <w:bidi w:val="0"/>
              <w:ind w:left="0"/>
            </w:pPr>
            <w:r>
              <w:t>34</w:t>
            </w:r>
          </w:p>
        </w:tc>
        <w:tc>
          <w:tcPr>
            <w:tcW w:w="3312" w:type="dxa"/>
          </w:tcPr>
          <w:p w14:paraId="5D085FE9" w14:textId="048B8C9A" w:rsidR="00883196" w:rsidRDefault="00883196" w:rsidP="00883196">
            <w:pPr>
              <w:tabs>
                <w:tab w:val="left" w:pos="496"/>
              </w:tabs>
              <w:bidi w:val="0"/>
              <w:ind w:left="0"/>
              <w:cnfStyle w:val="000000000000" w:firstRow="0" w:lastRow="0" w:firstColumn="0" w:lastColumn="0" w:oddVBand="0" w:evenVBand="0" w:oddHBand="0" w:evenHBand="0" w:firstRowFirstColumn="0" w:firstRowLastColumn="0" w:lastRowFirstColumn="0" w:lastRowLastColumn="0"/>
            </w:pPr>
            <w:r w:rsidRPr="00262183">
              <w:t>CORRECTION_LEARNING_RATE</w:t>
            </w:r>
          </w:p>
        </w:tc>
        <w:tc>
          <w:tcPr>
            <w:tcW w:w="2706" w:type="dxa"/>
          </w:tcPr>
          <w:p w14:paraId="255450DA" w14:textId="690752DC" w:rsidR="00883196" w:rsidRPr="005573BF" w:rsidRDefault="00883196" w:rsidP="00883196">
            <w:pPr>
              <w:bidi w:val="0"/>
              <w:ind w:left="0"/>
              <w:cnfStyle w:val="000000000000" w:firstRow="0" w:lastRow="0" w:firstColumn="0" w:lastColumn="0" w:oddVBand="0" w:evenVBand="0" w:oddHBand="0" w:evenHBand="0" w:firstRowFirstColumn="0" w:firstRowLastColumn="0" w:lastRowFirstColumn="0" w:lastRowLastColumn="0"/>
              <w:rPr>
                <w:rFonts w:hint="cs"/>
                <w:rtl/>
              </w:rPr>
            </w:pPr>
            <w:r w:rsidRPr="00BB5071">
              <w:t>gradient descent learning rate algorithm</w:t>
            </w:r>
          </w:p>
        </w:tc>
        <w:tc>
          <w:tcPr>
            <w:tcW w:w="1351" w:type="dxa"/>
          </w:tcPr>
          <w:p w14:paraId="2EAE818E" w14:textId="47D1669B" w:rsidR="00883196" w:rsidRDefault="00883196" w:rsidP="00883196">
            <w:pPr>
              <w:bidi w:val="0"/>
              <w:ind w:left="0"/>
              <w:cnfStyle w:val="000000000000" w:firstRow="0" w:lastRow="0" w:firstColumn="0" w:lastColumn="0" w:oddVBand="0" w:evenVBand="0" w:oddHBand="0" w:evenHBand="0" w:firstRowFirstColumn="0" w:firstRowLastColumn="0" w:lastRowFirstColumn="0" w:lastRowLastColumn="0"/>
            </w:pPr>
            <w:r>
              <w:t>(1)</w:t>
            </w:r>
          </w:p>
        </w:tc>
      </w:tr>
    </w:tbl>
    <w:p w14:paraId="0801D170" w14:textId="09BAECD3" w:rsidR="00B9088F" w:rsidRDefault="00B9088F" w:rsidP="00B9088F">
      <w:pPr>
        <w:pStyle w:val="ListParagraph"/>
        <w:numPr>
          <w:ilvl w:val="0"/>
          <w:numId w:val="13"/>
        </w:numPr>
      </w:pPr>
      <w:r>
        <w:t xml:space="preserve">Notice </w:t>
      </w:r>
      <w:r w:rsidRPr="00B9088F">
        <w:t>EPSILON</w:t>
      </w:r>
      <w:r>
        <w:t xml:space="preserve"> parameter is used for float comparison in </w:t>
      </w:r>
      <w:r>
        <w:t>"</w:t>
      </w:r>
      <w:r w:rsidRPr="00DA154E">
        <w:t>CPUCode/</w:t>
      </w:r>
      <w:r w:rsidRPr="00B9088F">
        <w:t>DualKernelCpuCode.cpp</w:t>
      </w:r>
      <w:r>
        <w:t>" line 50</w:t>
      </w:r>
    </w:p>
    <w:p w14:paraId="29E0E266" w14:textId="2D2F3B47" w:rsidR="00CE3A11" w:rsidRDefault="00724FCF" w:rsidP="00BF42DA">
      <w:pPr>
        <w:pStyle w:val="ListParagraph"/>
        <w:numPr>
          <w:ilvl w:val="0"/>
          <w:numId w:val="13"/>
        </w:numPr>
      </w:pPr>
      <w:r>
        <w:t>Now our DFE configurations match our golden model settings.</w:t>
      </w:r>
    </w:p>
    <w:p w14:paraId="3A70BB55" w14:textId="0FB8C1C2" w:rsidR="00A86624" w:rsidRDefault="00CE3A11" w:rsidP="00BF42DA">
      <w:pPr>
        <w:pStyle w:val="ListParagraph"/>
        <w:numPr>
          <w:ilvl w:val="0"/>
          <w:numId w:val="13"/>
        </w:numPr>
      </w:pPr>
      <w:r>
        <w:t xml:space="preserve">Make sure the DFE run rules are set according to your Maxeler device and desired action of either Simulation or </w:t>
      </w:r>
      <w:r>
        <w:t>Synthesis</w:t>
      </w:r>
      <w:r>
        <w:t xml:space="preserve"> for an actual hardware run.</w:t>
      </w:r>
      <w:r w:rsidR="00D626FF">
        <w:br/>
      </w:r>
    </w:p>
    <w:p w14:paraId="3DEDE87F" w14:textId="6C7662AC" w:rsidR="00E04BB9" w:rsidRDefault="00E04BB9" w:rsidP="00E04BB9">
      <w:pPr>
        <w:bidi w:val="0"/>
      </w:pPr>
    </w:p>
    <w:p w14:paraId="14B43ED2" w14:textId="190D6D9A" w:rsidR="00E04BB9" w:rsidRDefault="00E04BB9" w:rsidP="00E04BB9">
      <w:pPr>
        <w:bidi w:val="0"/>
      </w:pPr>
    </w:p>
    <w:p w14:paraId="33327687" w14:textId="17F473A0" w:rsidR="00E04BB9" w:rsidRDefault="00E04BB9">
      <w:pPr>
        <w:bidi w:val="0"/>
        <w:spacing w:after="200" w:line="276" w:lineRule="auto"/>
        <w:ind w:left="0"/>
      </w:pPr>
      <w:r>
        <w:br w:type="page"/>
      </w:r>
    </w:p>
    <w:p w14:paraId="676E2AD5" w14:textId="66CCAE41" w:rsidR="00580DCE" w:rsidRDefault="00580DCE" w:rsidP="00C80959">
      <w:pPr>
        <w:pStyle w:val="Heading2"/>
        <w:bidi w:val="0"/>
        <w:ind w:left="1080" w:hanging="1080"/>
      </w:pPr>
      <w:bookmarkStart w:id="89" w:name="_Toc496792741"/>
      <w:r>
        <w:lastRenderedPageBreak/>
        <w:t xml:space="preserve">Build &amp; Run &amp; Compare </w:t>
      </w:r>
      <w:r w:rsidR="00CE3A11">
        <w:t>DFE</w:t>
      </w:r>
      <w:bookmarkEnd w:id="89"/>
    </w:p>
    <w:p w14:paraId="0C95C13C" w14:textId="04685C15" w:rsidR="00253DAA" w:rsidRDefault="00253DAA" w:rsidP="00253DAA">
      <w:pPr>
        <w:bidi w:val="0"/>
        <w:ind w:left="0"/>
      </w:pPr>
      <w:r>
        <w:t xml:space="preserve">You can build and run projects using the buttons in the toolbar at the top of MaxIDE. </w:t>
      </w:r>
      <w:r>
        <w:rPr>
          <w:noProof/>
        </w:rPr>
        <w:drawing>
          <wp:inline distT="0" distB="0" distL="0" distR="0" wp14:anchorId="32A13B71" wp14:editId="3A9F1024">
            <wp:extent cx="5274310" cy="2630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0805"/>
                    </a:xfrm>
                    <a:prstGeom prst="rect">
                      <a:avLst/>
                    </a:prstGeom>
                  </pic:spPr>
                </pic:pic>
              </a:graphicData>
            </a:graphic>
          </wp:inline>
        </w:drawing>
      </w:r>
    </w:p>
    <w:p w14:paraId="1B025D16" w14:textId="4417CCB7" w:rsidR="00253DAA" w:rsidRDefault="00253DAA" w:rsidP="00253DAA">
      <w:pPr>
        <w:bidi w:val="0"/>
        <w:ind w:left="0"/>
      </w:pPr>
      <w:r>
        <w:t xml:space="preserve">You can select a project and run rule combination using the </w:t>
      </w:r>
      <w:r>
        <w:t>drop-down</w:t>
      </w:r>
      <w:r>
        <w:t xml:space="preserve"> boxes, then click one of the buttons to build or run it. The buttons perform the following actions:</w:t>
      </w:r>
    </w:p>
    <w:p w14:paraId="44B9D50E" w14:textId="77777777" w:rsidR="00253DAA" w:rsidRDefault="00253DAA" w:rsidP="00253DAA">
      <w:pPr>
        <w:bidi w:val="0"/>
        <w:ind w:left="0"/>
      </w:pPr>
      <w:r>
        <w:t>1. Build either a simulation or DFE .max file, depending on the selected run rule.</w:t>
      </w:r>
    </w:p>
    <w:p w14:paraId="282F5F8A" w14:textId="77777777" w:rsidR="00253DAA" w:rsidRDefault="00253DAA" w:rsidP="00253DAA">
      <w:pPr>
        <w:bidi w:val="0"/>
        <w:ind w:left="0"/>
      </w:pPr>
      <w:r>
        <w:t>2. This step differs for each of the buttons:</w:t>
      </w:r>
    </w:p>
    <w:p w14:paraId="3C7108B9" w14:textId="4B0601C4" w:rsidR="00253DAA" w:rsidRDefault="00253DAA" w:rsidP="00253DAA">
      <w:pPr>
        <w:bidi w:val="0"/>
        <w:ind w:left="0"/>
      </w:pPr>
      <w:r>
        <w:tab/>
        <w:t xml:space="preserve">Compile Project </w:t>
      </w:r>
      <w:r w:rsidR="005A26CD">
        <w:tab/>
      </w:r>
      <w:r>
        <w:t>- compiles the CPU source code.</w:t>
      </w:r>
    </w:p>
    <w:p w14:paraId="4EBE939E" w14:textId="77777777" w:rsidR="009C75FF" w:rsidRDefault="00253DAA" w:rsidP="009C75FF">
      <w:pPr>
        <w:bidi w:val="0"/>
        <w:ind w:left="720" w:hanging="720"/>
      </w:pPr>
      <w:r>
        <w:tab/>
        <w:t xml:space="preserve">Debug CPU Code </w:t>
      </w:r>
      <w:r w:rsidR="005A26CD">
        <w:tab/>
      </w:r>
      <w:r>
        <w:t xml:space="preserve">- builds and runs the CPU source code in debug </w:t>
      </w:r>
      <w:r w:rsidR="009C75FF">
        <w:t>mode,</w:t>
      </w:r>
    </w:p>
    <w:p w14:paraId="57688802" w14:textId="4103ED97" w:rsidR="00253DAA" w:rsidRDefault="00253DAA" w:rsidP="009C75FF">
      <w:pPr>
        <w:bidi w:val="0"/>
        <w:ind w:left="2160" w:firstLine="720"/>
      </w:pPr>
      <w:r>
        <w:t>where you can step through the CPU code.</w:t>
      </w:r>
    </w:p>
    <w:p w14:paraId="603696A8" w14:textId="059BE23E" w:rsidR="00253DAA" w:rsidRDefault="00253DAA" w:rsidP="00253DAA">
      <w:pPr>
        <w:bidi w:val="0"/>
        <w:ind w:left="0"/>
      </w:pPr>
      <w:r>
        <w:tab/>
        <w:t xml:space="preserve">Run Project </w:t>
      </w:r>
      <w:r w:rsidR="009C75FF">
        <w:tab/>
      </w:r>
      <w:r w:rsidR="009C75FF">
        <w:tab/>
      </w:r>
      <w:r>
        <w:t>- builds and runs the CPU source code in release mode.</w:t>
      </w:r>
    </w:p>
    <w:p w14:paraId="293E9462" w14:textId="77777777" w:rsidR="00253DAA" w:rsidRDefault="00253DAA" w:rsidP="00253DAA">
      <w:pPr>
        <w:bidi w:val="0"/>
        <w:ind w:left="0"/>
        <w:rPr>
          <w:rtl/>
        </w:rPr>
      </w:pPr>
    </w:p>
    <w:p w14:paraId="5545D9D1" w14:textId="557F1F9C" w:rsidR="00253DAA" w:rsidRDefault="00253DAA" w:rsidP="00EE4F15">
      <w:pPr>
        <w:bidi w:val="0"/>
        <w:ind w:left="0"/>
      </w:pPr>
      <w:r>
        <w:t>Alternatively, a run rule can be built or run by right-clicking on it in the Project Explorer and selecting</w:t>
      </w:r>
      <w:r w:rsidR="00EE4F15">
        <w:t xml:space="preserve"> </w:t>
      </w:r>
      <w:r>
        <w:t>either Build, Debug or Run.</w:t>
      </w:r>
    </w:p>
    <w:p w14:paraId="08EC9006" w14:textId="77777777" w:rsidR="0015637E" w:rsidRPr="00253DAA" w:rsidRDefault="0015637E" w:rsidP="0015637E">
      <w:pPr>
        <w:bidi w:val="0"/>
        <w:ind w:left="0"/>
      </w:pPr>
    </w:p>
    <w:p w14:paraId="13A7BBF0" w14:textId="23503B1E" w:rsidR="00C80959" w:rsidRDefault="00C80959" w:rsidP="00C80959">
      <w:pPr>
        <w:pStyle w:val="Heading2"/>
        <w:bidi w:val="0"/>
        <w:ind w:left="1080" w:hanging="1080"/>
      </w:pPr>
      <w:bookmarkStart w:id="90" w:name="_Toc496792742"/>
      <w:r>
        <w:t>Result Plot</w:t>
      </w:r>
      <w:bookmarkEnd w:id="90"/>
    </w:p>
    <w:p w14:paraId="547A9C92" w14:textId="6F1635D3" w:rsidR="00592002" w:rsidRDefault="00E22289" w:rsidP="00592002">
      <w:pPr>
        <w:bidi w:val="0"/>
        <w:ind w:left="0"/>
      </w:pPr>
      <w:r>
        <w:t xml:space="preserve">We have several methods of comparing and </w:t>
      </w:r>
      <w:r w:rsidR="00592002">
        <w:t xml:space="preserve">ANN to </w:t>
      </w:r>
      <w:r w:rsidR="00592002">
        <w:t>Golden Model</w:t>
      </w:r>
      <w:r w:rsidR="00592002">
        <w:t>'s</w:t>
      </w:r>
      <w:r w:rsidR="00592002">
        <w:t xml:space="preserve"> *.csv </w:t>
      </w:r>
      <w:r w:rsidR="00592002">
        <w:t xml:space="preserve">via the CPU parameters. </w:t>
      </w:r>
    </w:p>
    <w:p w14:paraId="040364DC" w14:textId="088BC764" w:rsidR="00592002" w:rsidRDefault="00592002" w:rsidP="00592002">
      <w:pPr>
        <w:bidi w:val="0"/>
      </w:pPr>
      <w:r>
        <w:t xml:space="preserve">Now here is an example of </w:t>
      </w:r>
      <w:r w:rsidR="00E22289">
        <w:t xml:space="preserve">visualizing </w:t>
      </w:r>
      <w:r>
        <w:t xml:space="preserve">of the </w:t>
      </w:r>
      <w:r w:rsidR="00E22289">
        <w:t>ANN result</w:t>
      </w:r>
      <w:r>
        <w:t xml:space="preserve"> using the CPU report of ANN </w:t>
      </w:r>
      <w:r w:rsidRPr="00592002">
        <w:t>AccuracyLogFile.txt</w:t>
      </w:r>
      <w:r>
        <w:t xml:space="preserve"> and a Matlab script.</w:t>
      </w:r>
    </w:p>
    <w:p w14:paraId="6D1017C8" w14:textId="77777777" w:rsidR="00592002" w:rsidRDefault="00592002" w:rsidP="00592002">
      <w:pPr>
        <w:pStyle w:val="ListParagraph"/>
        <w:numPr>
          <w:ilvl w:val="0"/>
          <w:numId w:val="18"/>
        </w:numPr>
      </w:pPr>
      <w:r>
        <w:t>Return back to main Workspace</w:t>
      </w:r>
    </w:p>
    <w:p w14:paraId="2FA36484" w14:textId="0CBE0315" w:rsidR="00C80959" w:rsidRDefault="00592002" w:rsidP="00316041">
      <w:pPr>
        <w:pStyle w:val="ListParagraph"/>
        <w:numPr>
          <w:ilvl w:val="0"/>
          <w:numId w:val="18"/>
        </w:numPr>
      </w:pPr>
      <w:r>
        <w:t xml:space="preserve">Copy the entire folder </w:t>
      </w:r>
      <w:r w:rsidRPr="00C13FC6">
        <w:t>Final Report/ANN_SourceCodes/</w:t>
      </w:r>
      <w:r w:rsidR="00316041" w:rsidRPr="00316041">
        <w:t>Matlab_Accuracy_Plotter</w:t>
      </w:r>
      <w:r>
        <w:br/>
        <w:t xml:space="preserve">(link </w:t>
      </w:r>
      <w:hyperlink r:id="rId67" w:history="1">
        <w:r w:rsidR="00316041" w:rsidRPr="002F0191">
          <w:rPr>
            <w:rStyle w:val="Hyperlink"/>
          </w:rPr>
          <w:t>https://1drv.ms/f/s!AnS8O9QrD81Mk1hxobziVEeNKqGz</w:t>
        </w:r>
      </w:hyperlink>
      <w:r w:rsidR="00316041">
        <w:t xml:space="preserve"> </w:t>
      </w:r>
      <w:r>
        <w:t>)</w:t>
      </w:r>
      <w:r>
        <w:br/>
        <w:t>into your Workspace</w:t>
      </w:r>
      <w:r w:rsidRPr="001B5B2A">
        <w:t>/</w:t>
      </w:r>
      <w:r w:rsidR="00316041" w:rsidRPr="00316041">
        <w:t xml:space="preserve"> </w:t>
      </w:r>
      <w:r w:rsidR="00316041" w:rsidRPr="00316041">
        <w:t>Matlab_Accuracy_Plotter</w:t>
      </w:r>
      <w:r>
        <w:t>.</w:t>
      </w:r>
      <w:r>
        <w:t xml:space="preserve"> </w:t>
      </w:r>
    </w:p>
    <w:p w14:paraId="7089018F" w14:textId="71FB875A" w:rsidR="00316041" w:rsidRDefault="00316041" w:rsidP="00316041">
      <w:pPr>
        <w:pStyle w:val="ListParagraph"/>
        <w:numPr>
          <w:ilvl w:val="0"/>
          <w:numId w:val="18"/>
        </w:numPr>
      </w:pPr>
      <w:r>
        <w:t>Open "</w:t>
      </w:r>
      <w:r w:rsidRPr="00316041">
        <w:t>accu_test.m</w:t>
      </w:r>
      <w:r>
        <w:t>" in matlab – it is only an example of how we loaded accuracy vectors and plotted them with a corresponding compression like Learning Rate etc..</w:t>
      </w:r>
    </w:p>
    <w:p w14:paraId="59847A42" w14:textId="4F9C3126" w:rsidR="00530445" w:rsidRDefault="00530445" w:rsidP="00530445">
      <w:pPr>
        <w:pStyle w:val="ListParagraph"/>
        <w:numPr>
          <w:ilvl w:val="0"/>
          <w:numId w:val="18"/>
        </w:numPr>
      </w:pPr>
      <w:r>
        <w:t>Adapt the titles as you see fit by this example.</w:t>
      </w:r>
    </w:p>
    <w:p w14:paraId="36165952" w14:textId="0B44ABCA" w:rsidR="00E82A14" w:rsidRDefault="00E82A14" w:rsidP="00E82A14">
      <w:pPr>
        <w:bidi w:val="0"/>
      </w:pPr>
    </w:p>
    <w:p w14:paraId="647F0EDE" w14:textId="657D2309" w:rsidR="00E82A14" w:rsidRDefault="00E82A14">
      <w:pPr>
        <w:bidi w:val="0"/>
        <w:spacing w:after="200" w:line="276" w:lineRule="auto"/>
        <w:ind w:left="0"/>
      </w:pPr>
      <w:r>
        <w:br w:type="page"/>
      </w:r>
    </w:p>
    <w:p w14:paraId="65391790" w14:textId="40ECBD8D" w:rsidR="0047534E" w:rsidRDefault="0047534E" w:rsidP="002C6DFD">
      <w:pPr>
        <w:pStyle w:val="Heading1"/>
        <w:numPr>
          <w:ilvl w:val="0"/>
          <w:numId w:val="3"/>
        </w:numPr>
        <w:bidi w:val="0"/>
        <w:spacing w:after="240"/>
      </w:pPr>
      <w:bookmarkStart w:id="91" w:name="_Toc496792743"/>
      <w:r w:rsidRPr="006D3C1D">
        <w:lastRenderedPageBreak/>
        <w:t>Future Work</w:t>
      </w:r>
      <w:bookmarkEnd w:id="91"/>
    </w:p>
    <w:p w14:paraId="5A49EBB1" w14:textId="77777777" w:rsidR="0047534E" w:rsidRDefault="0047534E" w:rsidP="0047534E">
      <w:pPr>
        <w:pStyle w:val="Heading2"/>
        <w:bidi w:val="0"/>
        <w:spacing w:after="240"/>
        <w:ind w:left="1080" w:hanging="1080"/>
      </w:pPr>
      <w:bookmarkStart w:id="92" w:name="_Toc496792744"/>
      <w:r>
        <w:t>Performance Optimizations</w:t>
      </w:r>
      <w:sdt>
        <w:sdtPr>
          <w:id w:val="488607262"/>
          <w:citation/>
        </w:sdtPr>
        <w:sdtEndPr>
          <w:rPr>
            <w:sz w:val="16"/>
            <w:szCs w:val="16"/>
          </w:rPr>
        </w:sdtEndPr>
        <w:sdtContent>
          <w:r w:rsidRPr="00F6120D">
            <w:rPr>
              <w:sz w:val="16"/>
              <w:szCs w:val="16"/>
            </w:rPr>
            <w:fldChar w:fldCharType="begin"/>
          </w:r>
          <w:r w:rsidRPr="00F6120D">
            <w:rPr>
              <w:sz w:val="16"/>
              <w:szCs w:val="16"/>
            </w:rPr>
            <w:instrText xml:space="preserve"> CITATION Che15 \l 1033 </w:instrText>
          </w:r>
          <w:r w:rsidRPr="00F6120D">
            <w:rPr>
              <w:sz w:val="16"/>
              <w:szCs w:val="16"/>
            </w:rPr>
            <w:fldChar w:fldCharType="separate"/>
          </w:r>
          <w:r>
            <w:rPr>
              <w:noProof/>
              <w:sz w:val="16"/>
              <w:szCs w:val="16"/>
            </w:rPr>
            <w:t xml:space="preserve"> </w:t>
          </w:r>
          <w:r w:rsidRPr="00C7014C">
            <w:rPr>
              <w:noProof/>
              <w:sz w:val="16"/>
              <w:szCs w:val="16"/>
            </w:rPr>
            <w:t>(Zhang, 2015)</w:t>
          </w:r>
          <w:r w:rsidRPr="00F6120D">
            <w:rPr>
              <w:sz w:val="16"/>
              <w:szCs w:val="16"/>
            </w:rPr>
            <w:fldChar w:fldCharType="end"/>
          </w:r>
        </w:sdtContent>
      </w:sdt>
      <w:bookmarkEnd w:id="92"/>
    </w:p>
    <w:p w14:paraId="60E3D338" w14:textId="77777777" w:rsidR="0047534E" w:rsidRDefault="0047534E" w:rsidP="0047534E">
      <w:pPr>
        <w:bidi w:val="0"/>
        <w:spacing w:after="240"/>
      </w:pPr>
      <w:r>
        <w:t>The main problem of this topology is the ANN size we managed to create on the current Maxeler system, here we will introduce a few ways to improve (manly enlarge) the size of the ANN that can be synthesize.</w:t>
      </w:r>
    </w:p>
    <w:p w14:paraId="1F2AF718" w14:textId="77777777" w:rsidR="0047534E" w:rsidRDefault="0047534E" w:rsidP="0047534E">
      <w:pPr>
        <w:pStyle w:val="Heading3"/>
        <w:bidi w:val="0"/>
        <w:spacing w:after="240"/>
      </w:pPr>
      <w:bookmarkStart w:id="93" w:name="_Toc496792745"/>
      <w:r>
        <w:t>Bigger Better FPGA</w:t>
      </w:r>
      <w:bookmarkEnd w:id="93"/>
    </w:p>
    <w:p w14:paraId="4E560ED6" w14:textId="77777777" w:rsidR="0047534E" w:rsidRPr="00B167D2" w:rsidRDefault="0047534E" w:rsidP="0047534E">
      <w:pPr>
        <w:bidi w:val="0"/>
        <w:spacing w:after="240"/>
      </w:pPr>
      <w:r>
        <w:t>Since the current system uses relatively old Xilinx Spartan 6 FPGA that can be swapped with a newer and bigger FPGA.</w:t>
      </w:r>
    </w:p>
    <w:p w14:paraId="56840DA5" w14:textId="77777777" w:rsidR="0047534E" w:rsidRDefault="0047534E" w:rsidP="0047534E">
      <w:pPr>
        <w:bidi w:val="0"/>
        <w:spacing w:after="240"/>
      </w:pPr>
      <w:r>
        <w:t>The following table</w:t>
      </w:r>
      <w:sdt>
        <w:sdtPr>
          <w:id w:val="-1667466207"/>
          <w:citation/>
        </w:sdtPr>
        <w:sdtContent>
          <w:r>
            <w:fldChar w:fldCharType="begin"/>
          </w:r>
          <w:r>
            <w:instrText xml:space="preserve"> CITATION Xil11 \l 1033 </w:instrText>
          </w:r>
          <w:r>
            <w:fldChar w:fldCharType="separate"/>
          </w:r>
          <w:r>
            <w:rPr>
              <w:noProof/>
            </w:rPr>
            <w:t xml:space="preserve"> (Xilinx, 2011)</w:t>
          </w:r>
          <w:r>
            <w:fldChar w:fldCharType="end"/>
          </w:r>
        </w:sdtContent>
      </w:sdt>
      <w:r>
        <w:t xml:space="preserve"> summarize the Xilinx Spartan 6 family features:</w:t>
      </w:r>
    </w:p>
    <w:p w14:paraId="230C4DFB" w14:textId="77777777" w:rsidR="0047534E" w:rsidRDefault="0047534E" w:rsidP="0047534E">
      <w:pPr>
        <w:bidi w:val="0"/>
        <w:spacing w:after="240"/>
      </w:pPr>
      <w:r>
        <w:rPr>
          <w:noProof/>
        </w:rPr>
        <w:drawing>
          <wp:inline distT="0" distB="0" distL="0" distR="0" wp14:anchorId="2BD22206" wp14:editId="376FFC0C">
            <wp:extent cx="52743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28290"/>
                    </a:xfrm>
                    <a:prstGeom prst="rect">
                      <a:avLst/>
                    </a:prstGeom>
                  </pic:spPr>
                </pic:pic>
              </a:graphicData>
            </a:graphic>
          </wp:inline>
        </w:drawing>
      </w:r>
    </w:p>
    <w:p w14:paraId="2A186443" w14:textId="77777777" w:rsidR="0047534E" w:rsidRDefault="0047534E" w:rsidP="0047534E">
      <w:pPr>
        <w:bidi w:val="0"/>
        <w:spacing w:after="240"/>
      </w:pPr>
      <w:r>
        <w:t xml:space="preserve"> As a comparison, the next table</w:t>
      </w:r>
      <w:sdt>
        <w:sdtPr>
          <w:id w:val="-858196872"/>
          <w:citation/>
        </w:sdtPr>
        <w:sdtContent>
          <w:r>
            <w:fldChar w:fldCharType="begin"/>
          </w:r>
          <w:r>
            <w:instrText xml:space="preserve"> CITATION Xil17 \l 1033 </w:instrText>
          </w:r>
          <w:r>
            <w:fldChar w:fldCharType="separate"/>
          </w:r>
          <w:r>
            <w:rPr>
              <w:noProof/>
            </w:rPr>
            <w:t xml:space="preserve"> (Xilinx, 2017)</w:t>
          </w:r>
          <w:r>
            <w:fldChar w:fldCharType="end"/>
          </w:r>
        </w:sdtContent>
      </w:sdt>
      <w:r>
        <w:t xml:space="preserve"> shows Xilinx UltraScale family feature summary, that they recommend for machine learning </w:t>
      </w:r>
      <w:r w:rsidRPr="00914456">
        <w:t>purpose</w:t>
      </w:r>
      <w:r>
        <w:t>s.</w:t>
      </w:r>
    </w:p>
    <w:p w14:paraId="04CB1C29" w14:textId="77777777" w:rsidR="0047534E" w:rsidRDefault="0047534E" w:rsidP="0047534E">
      <w:pPr>
        <w:bidi w:val="0"/>
        <w:spacing w:after="240"/>
      </w:pPr>
      <w:r>
        <w:rPr>
          <w:noProof/>
        </w:rPr>
        <w:drawing>
          <wp:inline distT="0" distB="0" distL="0" distR="0" wp14:anchorId="5E253738" wp14:editId="54C43789">
            <wp:extent cx="5274310" cy="2458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58720"/>
                    </a:xfrm>
                    <a:prstGeom prst="rect">
                      <a:avLst/>
                    </a:prstGeom>
                  </pic:spPr>
                </pic:pic>
              </a:graphicData>
            </a:graphic>
          </wp:inline>
        </w:drawing>
      </w:r>
    </w:p>
    <w:p w14:paraId="7F03FEBF" w14:textId="77777777" w:rsidR="0047534E" w:rsidRDefault="0047534E" w:rsidP="0047534E">
      <w:pPr>
        <w:bidi w:val="0"/>
        <w:spacing w:after="240"/>
      </w:pPr>
      <w:r>
        <w:lastRenderedPageBreak/>
        <w:t>As you can see even the largest Spartan 6 FPGA has a fraction of the gates the smallest UltraScale can offer.</w:t>
      </w:r>
      <w:r>
        <w:br/>
      </w:r>
    </w:p>
    <w:p w14:paraId="5750EBE2" w14:textId="77777777" w:rsidR="0047534E" w:rsidRDefault="0047534E" w:rsidP="0047534E">
      <w:pPr>
        <w:bidi w:val="0"/>
        <w:spacing w:after="240"/>
        <w:ind w:left="0"/>
      </w:pPr>
      <w:r>
        <w:br w:type="page"/>
      </w:r>
    </w:p>
    <w:p w14:paraId="567618BD" w14:textId="77777777" w:rsidR="0047534E" w:rsidRDefault="0047534E" w:rsidP="0047534E">
      <w:pPr>
        <w:pStyle w:val="Heading3"/>
        <w:bidi w:val="0"/>
        <w:spacing w:after="240"/>
      </w:pPr>
      <w:bookmarkStart w:id="94" w:name="_Toc496792746"/>
      <w:r>
        <w:lastRenderedPageBreak/>
        <w:t>Reducing Bit representation</w:t>
      </w:r>
      <w:bookmarkEnd w:id="94"/>
    </w:p>
    <w:p w14:paraId="0B9FEA1F" w14:textId="77777777" w:rsidR="0047534E" w:rsidRDefault="0047534E" w:rsidP="0047534E">
      <w:pPr>
        <w:bidi w:val="0"/>
        <w:spacing w:after="240"/>
      </w:pPr>
      <w:r>
        <w:t>In our current design, we use the standard 8,24-bit Float representation, most FPGA ANN based designs optimize the bit representation to fit their desired accuracy, this can reduce the representation of weights, bias and data bit count to 8-bit or even binary one bit which can minimize the LUTs and FFs utilization.</w:t>
      </w:r>
    </w:p>
    <w:p w14:paraId="10E56A7A" w14:textId="77777777" w:rsidR="0047534E" w:rsidRDefault="0047534E" w:rsidP="0047534E">
      <w:pPr>
        <w:bidi w:val="0"/>
        <w:spacing w:after="240"/>
      </w:pPr>
      <w:r>
        <w:t>As a first step, we introduced in our design global variables that control the Float bit representation.</w:t>
      </w:r>
    </w:p>
    <w:p w14:paraId="4C327B2C" w14:textId="77777777" w:rsidR="0047534E" w:rsidRDefault="0047534E" w:rsidP="0047534E">
      <w:pPr>
        <w:pStyle w:val="Heading3"/>
        <w:bidi w:val="0"/>
        <w:spacing w:after="240"/>
      </w:pPr>
      <w:bookmarkStart w:id="95" w:name="_Toc496792747"/>
      <w:r>
        <w:t>Maxeler Ring – Usage of multiple FPGA</w:t>
      </w:r>
      <w:bookmarkEnd w:id="95"/>
    </w:p>
    <w:p w14:paraId="47AC314F" w14:textId="77777777" w:rsidR="0047534E" w:rsidRDefault="0047534E" w:rsidP="0047534E">
      <w:pPr>
        <w:bidi w:val="0"/>
        <w:spacing w:after="240"/>
      </w:pPr>
      <w:r>
        <w:t>Maxeler has an interface called RING which allows several FPGA to communicate, this allows the ANN design to be shared along a few FPGAs, Maxeler biggest pc includes eight FPGAs on a single bus.</w:t>
      </w:r>
    </w:p>
    <w:p w14:paraId="33EC73E0" w14:textId="77777777" w:rsidR="0047534E" w:rsidRDefault="0047534E" w:rsidP="0047534E">
      <w:pPr>
        <w:pStyle w:val="Heading3"/>
        <w:bidi w:val="0"/>
        <w:spacing w:after="240"/>
      </w:pPr>
      <w:bookmarkStart w:id="96" w:name="_Toc496792748"/>
      <w:r>
        <w:t>Thinner Topology</w:t>
      </w:r>
      <w:bookmarkEnd w:id="96"/>
    </w:p>
    <w:p w14:paraId="1126197E" w14:textId="77777777" w:rsidR="0047534E" w:rsidRDefault="0047534E" w:rsidP="0047534E">
      <w:pPr>
        <w:bidi w:val="0"/>
        <w:spacing w:after="240"/>
      </w:pPr>
      <w:r>
        <w:t>Most ANN topologies are not implemented as fully connected especially the larger networks. instead a random connectivity matrix with minimum number of connections as a restrain is generated for each layer.</w:t>
      </w:r>
    </w:p>
    <w:p w14:paraId="7DACA454" w14:textId="77777777" w:rsidR="0047534E" w:rsidRDefault="0047534E" w:rsidP="0047534E">
      <w:pPr>
        <w:bidi w:val="0"/>
        <w:spacing w:after="240"/>
      </w:pPr>
      <w:r>
        <w:t>This topology allows a reduction in calculation while keeping a decent accuracy.</w:t>
      </w:r>
    </w:p>
    <w:p w14:paraId="63291523" w14:textId="77777777" w:rsidR="0047534E" w:rsidRDefault="0047534E" w:rsidP="0047534E">
      <w:pPr>
        <w:pStyle w:val="Heading3"/>
        <w:bidi w:val="0"/>
        <w:spacing w:after="240"/>
      </w:pPr>
      <w:bookmarkStart w:id="97" w:name="_Toc496792749"/>
      <w:r>
        <w:t>GPU link Topology</w:t>
      </w:r>
      <w:bookmarkEnd w:id="97"/>
    </w:p>
    <w:p w14:paraId="3A1CCBD6" w14:textId="77777777" w:rsidR="0047534E" w:rsidRDefault="0047534E" w:rsidP="0047534E">
      <w:pPr>
        <w:bidi w:val="0"/>
        <w:spacing w:after="240"/>
      </w:pPr>
      <w:r>
        <w:t>GPU architecture enable it to construct the same operation on different parts of its memory, this allows the GPU to calculate all the operations needed for one layer of the ANN at a time.</w:t>
      </w:r>
    </w:p>
    <w:p w14:paraId="7DC4AEB3" w14:textId="77777777" w:rsidR="0047534E" w:rsidRPr="00565F72" w:rsidRDefault="0047534E" w:rsidP="0047534E">
      <w:pPr>
        <w:bidi w:val="0"/>
        <w:spacing w:after="240"/>
      </w:pPr>
      <w:r>
        <w:t>A similar topology can be written for the Maxeler system by creating an accelerator optimized to calculated one layer at a time and push/pop the data from RAM we can achieve a similar setup to that of a GPU.</w:t>
      </w:r>
    </w:p>
    <w:p w14:paraId="7D6F00AF" w14:textId="77777777" w:rsidR="0047534E" w:rsidRDefault="0047534E" w:rsidP="0047534E">
      <w:pPr>
        <w:bidi w:val="0"/>
        <w:spacing w:after="240"/>
        <w:ind w:left="0"/>
      </w:pPr>
      <w:r>
        <w:rPr>
          <w:b/>
          <w:bCs/>
        </w:rPr>
        <w:br w:type="page"/>
      </w:r>
    </w:p>
    <w:bookmarkStart w:id="98" w:name="_Toc496792750" w:displacedByCustomXml="next"/>
    <w:sdt>
      <w:sdtPr>
        <w:rPr>
          <w:rFonts w:asciiTheme="minorHAnsi" w:eastAsiaTheme="minorEastAsia" w:hAnsiTheme="minorHAnsi"/>
          <w:b w:val="0"/>
          <w:bCs w:val="0"/>
          <w:spacing w:val="0"/>
          <w:kern w:val="0"/>
          <w:sz w:val="22"/>
          <w:szCs w:val="22"/>
        </w:rPr>
        <w:id w:val="11503486"/>
        <w:docPartObj>
          <w:docPartGallery w:val="Bibliographies"/>
          <w:docPartUnique/>
        </w:docPartObj>
      </w:sdtPr>
      <w:sdtContent>
        <w:p w14:paraId="267A3CED" w14:textId="77777777" w:rsidR="0047534E" w:rsidRDefault="0047534E" w:rsidP="0047534E">
          <w:pPr>
            <w:pStyle w:val="Heading1"/>
            <w:bidi w:val="0"/>
            <w:spacing w:after="240"/>
          </w:pPr>
          <w:r>
            <w:t>Bibliography</w:t>
          </w:r>
          <w:bookmarkEnd w:id="98"/>
        </w:p>
        <w:sdt>
          <w:sdtPr>
            <w:id w:val="111145805"/>
            <w:bibliography/>
          </w:sdtPr>
          <w:sdtContent>
            <w:p w14:paraId="3A80139C" w14:textId="77777777" w:rsidR="0047534E" w:rsidRDefault="0047534E" w:rsidP="0047534E">
              <w:pPr>
                <w:pStyle w:val="Bibliography"/>
                <w:bidi w:val="0"/>
                <w:spacing w:after="240"/>
                <w:ind w:left="720" w:hanging="720"/>
                <w:rPr>
                  <w:noProof/>
                  <w:sz w:val="24"/>
                  <w:szCs w:val="24"/>
                </w:rPr>
              </w:pPr>
              <w:r>
                <w:fldChar w:fldCharType="begin"/>
              </w:r>
              <w:r>
                <w:instrText xml:space="preserve"> BIBLIOGRAPHY </w:instrText>
              </w:r>
              <w:r>
                <w:fldChar w:fldCharType="separate"/>
              </w:r>
              <w:r>
                <w:rPr>
                  <w:noProof/>
                </w:rPr>
                <w:t>(2011, February 27). Retrieved from Maxeler.com: https://www.maxeler.com/media/documents/MaxelerWhitePaperMaxCompiler.pdf</w:t>
              </w:r>
            </w:p>
            <w:p w14:paraId="5E7D1466" w14:textId="77777777" w:rsidR="0047534E" w:rsidRDefault="0047534E" w:rsidP="0047534E">
              <w:pPr>
                <w:pStyle w:val="Bibliography"/>
                <w:bidi w:val="0"/>
                <w:spacing w:after="240"/>
                <w:ind w:left="720" w:hanging="720"/>
                <w:rPr>
                  <w:noProof/>
                </w:rPr>
              </w:pPr>
              <w:r>
                <w:rPr>
                  <w:noProof/>
                </w:rPr>
                <w:t xml:space="preserve">Andrew Ng, C.-f. C. (n.d.). </w:t>
              </w:r>
              <w:r>
                <w:rPr>
                  <w:i/>
                  <w:iCs/>
                  <w:noProof/>
                </w:rPr>
                <w:t>Machine Learning</w:t>
              </w:r>
              <w:r>
                <w:rPr>
                  <w:noProof/>
                </w:rPr>
                <w:t>. Retrieved from Coursera: https://www.coursera.org/learn/machine-learning</w:t>
              </w:r>
            </w:p>
            <w:p w14:paraId="7F8466E4" w14:textId="77777777" w:rsidR="0047534E" w:rsidRDefault="0047534E" w:rsidP="0047534E">
              <w:pPr>
                <w:pStyle w:val="Bibliography"/>
                <w:bidi w:val="0"/>
                <w:spacing w:after="240"/>
                <w:ind w:left="720" w:hanging="720"/>
                <w:rPr>
                  <w:noProof/>
                </w:rPr>
              </w:pPr>
              <w:r>
                <w:rPr>
                  <w:noProof/>
                </w:rPr>
                <w:t xml:space="preserve">Barney, B. (2016, June 20). </w:t>
              </w:r>
              <w:r>
                <w:rPr>
                  <w:i/>
                  <w:iCs/>
                  <w:noProof/>
                </w:rPr>
                <w:t>Introduction to Parallel Computing</w:t>
              </w:r>
              <w:r>
                <w:rPr>
                  <w:noProof/>
                </w:rPr>
                <w:t>. Retrieved from https://computing.llnl.gov/tutorials/parallel_comp/</w:t>
              </w:r>
            </w:p>
            <w:p w14:paraId="156C30DE" w14:textId="77777777" w:rsidR="0047534E" w:rsidRDefault="0047534E" w:rsidP="0047534E">
              <w:pPr>
                <w:pStyle w:val="Bibliography"/>
                <w:bidi w:val="0"/>
                <w:spacing w:after="240"/>
                <w:ind w:left="720" w:hanging="720"/>
                <w:rPr>
                  <w:noProof/>
                </w:rPr>
              </w:pPr>
              <w:r>
                <w:rPr>
                  <w:noProof/>
                </w:rPr>
                <w:t xml:space="preserve">Edvard Govekar, p. (n.d.). </w:t>
              </w:r>
              <w:r>
                <w:rPr>
                  <w:i/>
                  <w:iCs/>
                  <w:noProof/>
                </w:rPr>
                <w:t>Neural networks</w:t>
              </w:r>
              <w:r>
                <w:rPr>
                  <w:noProof/>
                </w:rPr>
                <w:t>. Retrieved from http://lab.fs.uni-lj.si/lasin/?page_id=29&amp;lang=en</w:t>
              </w:r>
            </w:p>
            <w:p w14:paraId="729B67D2" w14:textId="77777777" w:rsidR="0047534E" w:rsidRDefault="0047534E" w:rsidP="0047534E">
              <w:pPr>
                <w:pStyle w:val="Bibliography"/>
                <w:bidi w:val="0"/>
                <w:spacing w:after="240"/>
                <w:ind w:left="720" w:hanging="720"/>
                <w:rPr>
                  <w:noProof/>
                </w:rPr>
              </w:pPr>
              <w:r>
                <w:rPr>
                  <w:noProof/>
                </w:rPr>
                <w:t>Kelleher, K. (2013, February 7). Retrieved from http://3options.net/brainannex/multilayer-perceptron-in-matlab-octave/</w:t>
              </w:r>
            </w:p>
            <w:p w14:paraId="4EEAE5D0" w14:textId="77777777" w:rsidR="0047534E" w:rsidRDefault="0047534E" w:rsidP="0047534E">
              <w:pPr>
                <w:pStyle w:val="Bibliography"/>
                <w:bidi w:val="0"/>
                <w:spacing w:after="240"/>
                <w:ind w:left="720" w:hanging="720"/>
                <w:rPr>
                  <w:noProof/>
                </w:rPr>
              </w:pPr>
              <w:r>
                <w:rPr>
                  <w:noProof/>
                </w:rPr>
                <w:t>mazur, m. (2015, march 17). Retrieved from A Step by Step Backpropagation Example: https://mattmazur.com/2015/03/17/a-step-by-step-backpropagation-example/</w:t>
              </w:r>
            </w:p>
            <w:p w14:paraId="247F4697" w14:textId="77777777" w:rsidR="0047534E" w:rsidRDefault="0047534E" w:rsidP="0047534E">
              <w:pPr>
                <w:pStyle w:val="Bibliography"/>
                <w:bidi w:val="0"/>
                <w:spacing w:after="240"/>
                <w:ind w:left="720" w:hanging="720"/>
                <w:rPr>
                  <w:noProof/>
                </w:rPr>
              </w:pPr>
              <w:r>
                <w:rPr>
                  <w:noProof/>
                </w:rPr>
                <w:t xml:space="preserve">SHIFFMAN, D. (n.d.). </w:t>
              </w:r>
              <w:r>
                <w:rPr>
                  <w:i/>
                  <w:iCs/>
                  <w:noProof/>
                </w:rPr>
                <w:t>THE NATURE OF CODE</w:t>
              </w:r>
              <w:r>
                <w:rPr>
                  <w:noProof/>
                </w:rPr>
                <w:t>. Retrieved from http://natureofcode.com/book/chapter-10-neural-networks/</w:t>
              </w:r>
            </w:p>
            <w:p w14:paraId="41C3C328" w14:textId="77777777" w:rsidR="0047534E" w:rsidRDefault="0047534E" w:rsidP="0047534E">
              <w:pPr>
                <w:pStyle w:val="Bibliography"/>
                <w:bidi w:val="0"/>
                <w:spacing w:after="240"/>
                <w:ind w:left="720" w:hanging="720"/>
                <w:rPr>
                  <w:noProof/>
                </w:rPr>
              </w:pPr>
              <w:r>
                <w:rPr>
                  <w:noProof/>
                </w:rPr>
                <w:t>Xilinx. (2011, October 25,). Retrieved from https://www.xilinx.com/support/documentation/data_sheets/ds160.pdf</w:t>
              </w:r>
            </w:p>
            <w:p w14:paraId="0E22A722" w14:textId="77777777" w:rsidR="0047534E" w:rsidRDefault="0047534E" w:rsidP="0047534E">
              <w:pPr>
                <w:pStyle w:val="Bibliography"/>
                <w:bidi w:val="0"/>
                <w:spacing w:after="240"/>
                <w:ind w:left="720" w:hanging="720"/>
                <w:rPr>
                  <w:noProof/>
                </w:rPr>
              </w:pPr>
              <w:r>
                <w:rPr>
                  <w:noProof/>
                </w:rPr>
                <w:t>Xilinx. (2017, February 15). Retrieved from https://www.xilinx.com/support/documentation/data_sheets/ds890-ultrascale-overview.pdf</w:t>
              </w:r>
            </w:p>
            <w:p w14:paraId="62726F68" w14:textId="77777777" w:rsidR="0047534E" w:rsidRDefault="0047534E" w:rsidP="0047534E">
              <w:pPr>
                <w:pStyle w:val="Bibliography"/>
                <w:bidi w:val="0"/>
                <w:spacing w:after="240"/>
                <w:ind w:left="720" w:hanging="720"/>
                <w:rPr>
                  <w:noProof/>
                </w:rPr>
              </w:pPr>
              <w:r>
                <w:rPr>
                  <w:noProof/>
                </w:rPr>
                <w:t>Zhang, C. (2015, February 22–24,). Retrieved from https://pdfs.semanticscholar.org/2ffc/74bec88d8762a613256589891ff323123e99.pdf</w:t>
              </w:r>
            </w:p>
            <w:p w14:paraId="5B28E17D" w14:textId="77777777" w:rsidR="0047534E" w:rsidRDefault="0047534E" w:rsidP="0047534E">
              <w:pPr>
                <w:bidi w:val="0"/>
                <w:spacing w:after="240"/>
              </w:pPr>
              <w:r>
                <w:t>Subhrajit Mitra , Paramita Chattopadhyay .(</w:t>
              </w:r>
              <w:r w:rsidRPr="009B20FA">
                <w:rPr>
                  <w:rFonts w:ascii="Arial" w:hAnsi="Arial" w:cs="Arial"/>
                  <w:color w:val="333333"/>
                  <w:sz w:val="23"/>
                  <w:szCs w:val="23"/>
                  <w:shd w:val="clear" w:color="auto" w:fill="FFFFFF"/>
                </w:rPr>
                <w:t xml:space="preserve"> </w:t>
              </w:r>
              <w:r w:rsidRPr="009B20FA">
                <w:t>3-5 March 2016</w:t>
              </w:r>
              <w:r>
                <w:t>)</w:t>
              </w:r>
              <w:r>
                <w:br/>
              </w:r>
              <w:r>
                <w:tab/>
                <w:t xml:space="preserve">Challenges in Implementation of ANN in Embedded System: </w:t>
              </w:r>
              <w:r w:rsidRPr="009B20FA">
                <w:t>http://ieeexplore.ieee.org.ezlibrary.technion.ac.il/stamp/stamp.jsp?arnumber=7754996</w:t>
              </w:r>
            </w:p>
            <w:p w14:paraId="4A5F6A27" w14:textId="77777777" w:rsidR="0047534E" w:rsidRPr="009B20FA" w:rsidRDefault="0047534E" w:rsidP="0047534E">
              <w:pPr>
                <w:bidi w:val="0"/>
              </w:pPr>
            </w:p>
            <w:p w14:paraId="497829AB" w14:textId="77777777" w:rsidR="0047534E" w:rsidRDefault="0047534E" w:rsidP="0047534E">
              <w:pPr>
                <w:bidi w:val="0"/>
                <w:spacing w:after="240"/>
              </w:pPr>
              <w:r>
                <w:rPr>
                  <w:b/>
                  <w:bCs/>
                  <w:noProof/>
                </w:rPr>
                <w:fldChar w:fldCharType="end"/>
              </w:r>
            </w:p>
          </w:sdtContent>
        </w:sdt>
      </w:sdtContent>
    </w:sdt>
    <w:p w14:paraId="1274EB83" w14:textId="411B2FF9" w:rsidR="00AB2575" w:rsidRDefault="00AB2575">
      <w:pPr>
        <w:bidi w:val="0"/>
        <w:spacing w:after="200" w:line="276" w:lineRule="auto"/>
        <w:ind w:left="0"/>
      </w:pPr>
      <w:r>
        <w:br w:type="page"/>
      </w:r>
    </w:p>
    <w:p w14:paraId="16A10562" w14:textId="77777777" w:rsidR="00AB2575" w:rsidRPr="001F25E1" w:rsidRDefault="00AB2575" w:rsidP="00AB2575">
      <w:pPr>
        <w:bidi w:val="0"/>
      </w:pPr>
    </w:p>
    <w:p w14:paraId="3A584C34" w14:textId="77777777" w:rsidR="00AB2575" w:rsidRDefault="00AB2575" w:rsidP="00AB2575">
      <w:pPr>
        <w:pStyle w:val="Heading1"/>
        <w:numPr>
          <w:ilvl w:val="0"/>
          <w:numId w:val="3"/>
        </w:numPr>
        <w:bidi w:val="0"/>
        <w:spacing w:after="240"/>
      </w:pPr>
      <w:bookmarkStart w:id="99" w:name="_Toc496792751"/>
      <w:r>
        <w:t>Requirements</w:t>
      </w:r>
      <w:bookmarkEnd w:id="99"/>
    </w:p>
    <w:p w14:paraId="68704B4B" w14:textId="77777777" w:rsidR="00AB2575" w:rsidRDefault="00AB2575" w:rsidP="00AB2575">
      <w:pPr>
        <w:pStyle w:val="Heading2"/>
        <w:bidi w:val="0"/>
        <w:spacing w:after="240"/>
      </w:pPr>
      <w:bookmarkStart w:id="100" w:name="_Toc496792752"/>
      <w:r>
        <w:t>Machine Learning ANN</w:t>
      </w:r>
      <w:bookmarkEnd w:id="100"/>
    </w:p>
    <w:p w14:paraId="3705655F" w14:textId="77777777" w:rsidR="00AB2575" w:rsidRDefault="00AB2575" w:rsidP="00AB2575">
      <w:pPr>
        <w:bidi w:val="0"/>
        <w:spacing w:after="240"/>
      </w:pPr>
      <w:r w:rsidRPr="00603742">
        <w:t>The theoretical side of this project touches on the complete understanding of Neural Nets: from the mathematical activation function, the gradient descent updating of the net's weights and biases, the manner of which different layers' topology can change the model, the effect of batch updating and learning rate optimization</w:t>
      </w:r>
      <w:r>
        <w:t>.</w:t>
      </w:r>
    </w:p>
    <w:p w14:paraId="650EC148" w14:textId="77777777" w:rsidR="00AB2575" w:rsidRDefault="00AB2575" w:rsidP="00AB2575">
      <w:pPr>
        <w:pStyle w:val="Heading2"/>
        <w:bidi w:val="0"/>
        <w:spacing w:after="240"/>
      </w:pPr>
      <w:bookmarkStart w:id="101" w:name="_Toc496792753"/>
      <w:r>
        <w:t>A</w:t>
      </w:r>
      <w:r w:rsidRPr="00603742">
        <w:t xml:space="preserve">nalysis and </w:t>
      </w:r>
      <w:r>
        <w:t>E</w:t>
      </w:r>
      <w:r w:rsidRPr="00603742">
        <w:t>valuation</w:t>
      </w:r>
      <w:bookmarkEnd w:id="101"/>
    </w:p>
    <w:p w14:paraId="0219C3D9" w14:textId="77777777" w:rsidR="00AB2575" w:rsidRDefault="00AB2575" w:rsidP="00AB2575">
      <w:pPr>
        <w:bidi w:val="0"/>
        <w:spacing w:after="240"/>
      </w:pPr>
      <w:r>
        <w:t>Statistical and p</w:t>
      </w:r>
      <w:r w:rsidRPr="00603742">
        <w:t>robabilistic analysis and evaluation of the proposed model to achieve minimal error cost function, and intuitive date and performance representation</w:t>
      </w:r>
      <w:r>
        <w:t>.</w:t>
      </w:r>
    </w:p>
    <w:p w14:paraId="317B0365" w14:textId="77777777" w:rsidR="00AB2575" w:rsidRDefault="00AB2575" w:rsidP="00AB2575">
      <w:pPr>
        <w:pStyle w:val="Heading2"/>
        <w:bidi w:val="0"/>
        <w:spacing w:after="240"/>
      </w:pPr>
      <w:bookmarkStart w:id="102" w:name="_Toc496792754"/>
      <w:r>
        <w:t>CPU Programing</w:t>
      </w:r>
      <w:bookmarkEnd w:id="102"/>
    </w:p>
    <w:p w14:paraId="573E0FEF" w14:textId="77777777" w:rsidR="00AB2575" w:rsidRPr="00CD09A0" w:rsidRDefault="00AB2575" w:rsidP="00AB2575">
      <w:pPr>
        <w:bidi w:val="0"/>
        <w:spacing w:after="240"/>
      </w:pPr>
      <w:r>
        <w:t>E</w:t>
      </w:r>
      <w:r w:rsidRPr="00716C29">
        <w:t xml:space="preserve">fficient </w:t>
      </w:r>
      <w:r>
        <w:t>CPU Host</w:t>
      </w:r>
      <w:r w:rsidRPr="00716C29">
        <w:t xml:space="preserve"> program </w:t>
      </w:r>
      <w:r>
        <w:t xml:space="preserve">in C/C++ </w:t>
      </w:r>
      <w:r w:rsidRPr="00716C29">
        <w:t>for a generic and obstructed API to work and prepare new incoming stream into the DFE, (while as the DFE is working on current stream), and calculate performance and accuracy of last outputted stream. all the while supervising the training period and selecting the partition of data set to appropriate chunks with correlation to cache size.</w:t>
      </w:r>
    </w:p>
    <w:p w14:paraId="02F6374B" w14:textId="77777777" w:rsidR="00AB2575" w:rsidRDefault="00AB2575" w:rsidP="00AB2575">
      <w:pPr>
        <w:pStyle w:val="Heading2"/>
        <w:bidi w:val="0"/>
        <w:spacing w:after="240"/>
      </w:pPr>
      <w:bookmarkStart w:id="103" w:name="_Toc496792755"/>
      <w:r>
        <w:t>Hardware and DataStream Design</w:t>
      </w:r>
      <w:bookmarkEnd w:id="103"/>
    </w:p>
    <w:p w14:paraId="3AB3E833" w14:textId="77777777" w:rsidR="00AB2575" w:rsidRDefault="00AB2575" w:rsidP="00AB2575">
      <w:pPr>
        <w:bidi w:val="0"/>
        <w:spacing w:after="240"/>
      </w:pPr>
      <w:r>
        <w:t>E</w:t>
      </w:r>
      <w:r w:rsidRPr="00544CE7">
        <w:t xml:space="preserve">fficient DFE Kernels and Managers program in </w:t>
      </w:r>
      <w:r>
        <w:t>Maxeler Java</w:t>
      </w:r>
      <w:r w:rsidRPr="00544CE7">
        <w:t xml:space="preserve"> for a parameterize configuration and modular planning of building blocks that exhibit highly parallel, low latency, efficient computing that are required to compute a full ANN, while easily interchangeable to tweak and adapt the net</w:t>
      </w:r>
      <w:r>
        <w:t>.</w:t>
      </w:r>
    </w:p>
    <w:p w14:paraId="22DFCFF6" w14:textId="77777777" w:rsidR="00AB2575" w:rsidRDefault="00AB2575" w:rsidP="00AB2575">
      <w:pPr>
        <w:pStyle w:val="Heading2"/>
        <w:bidi w:val="0"/>
        <w:spacing w:after="240"/>
      </w:pPr>
      <w:bookmarkStart w:id="104" w:name="_Toc496792756"/>
      <w:r>
        <w:t>Maxeler Developer Environment</w:t>
      </w:r>
      <w:bookmarkEnd w:id="104"/>
    </w:p>
    <w:p w14:paraId="7F39DC44" w14:textId="07EE2E0A" w:rsidR="00AB2575" w:rsidRDefault="00AB2575" w:rsidP="00AB2575">
      <w:pPr>
        <w:bidi w:val="0"/>
        <w:spacing w:after="240"/>
        <w:ind w:left="0"/>
      </w:pPr>
      <w:r>
        <w:t xml:space="preserve">Working in a new IDE with new means of programming, syntax, helper functions, instantiation, and validation </w:t>
      </w:r>
      <w:r w:rsidRPr="009A668E">
        <w:rPr>
          <w:b/>
          <w:bCs/>
        </w:rPr>
        <w:t>... all with a single source of guidance tutorial without any</w:t>
      </w:r>
      <w:r>
        <w:rPr>
          <w:b/>
          <w:bCs/>
        </w:rPr>
        <w:t xml:space="preserve"> google\StackOverflow to assist, </w:t>
      </w:r>
      <w:r w:rsidRPr="002E4D7A">
        <w:t>sadly</w:t>
      </w:r>
      <w:r>
        <w:rPr>
          <w:b/>
          <w:bCs/>
        </w:rPr>
        <w:t>.</w:t>
      </w:r>
    </w:p>
    <w:sectPr w:rsidR="00AB2575" w:rsidSect="00B744E3">
      <w:headerReference w:type="default" r:id="rId70"/>
      <w:footerReference w:type="default" r:id="rId71"/>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66A179" w14:textId="77777777" w:rsidR="006D102A" w:rsidRDefault="006D102A" w:rsidP="00361D60">
      <w:r>
        <w:separator/>
      </w:r>
    </w:p>
  </w:endnote>
  <w:endnote w:type="continuationSeparator" w:id="0">
    <w:p w14:paraId="4E54BE83" w14:textId="77777777" w:rsidR="006D102A" w:rsidRDefault="006D102A" w:rsidP="00361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szCs w:val="18"/>
      </w:rPr>
      <w:id w:val="-440687606"/>
      <w:docPartObj>
        <w:docPartGallery w:val="Page Numbers (Bottom of Page)"/>
        <w:docPartUnique/>
      </w:docPartObj>
    </w:sdtPr>
    <w:sdtContent>
      <w:p w14:paraId="06FE8CD1" w14:textId="77777777" w:rsidR="00A32ED0" w:rsidRPr="00375337" w:rsidRDefault="00A32ED0" w:rsidP="00426EB9">
        <w:pPr>
          <w:pStyle w:val="Footer"/>
          <w:bidi w:val="0"/>
          <w:rPr>
            <w:sz w:val="18"/>
            <w:szCs w:val="18"/>
          </w:rPr>
        </w:pPr>
        <w:r w:rsidRPr="00375337">
          <w:rPr>
            <w:noProof/>
            <w:sz w:val="18"/>
            <w:szCs w:val="18"/>
          </w:rPr>
          <mc:AlternateContent>
            <mc:Choice Requires="wps">
              <w:drawing>
                <wp:anchor distT="0" distB="0" distL="114300" distR="114300" simplePos="0" relativeHeight="251660288" behindDoc="0" locked="0" layoutInCell="1" allowOverlap="1" wp14:anchorId="242BFA60" wp14:editId="4630F936">
                  <wp:simplePos x="0" y="0"/>
                  <wp:positionH relativeFrom="margin">
                    <wp:posOffset>2371725</wp:posOffset>
                  </wp:positionH>
                  <wp:positionV relativeFrom="bottomMargin">
                    <wp:posOffset>-5080</wp:posOffset>
                  </wp:positionV>
                  <wp:extent cx="487045" cy="238760"/>
                  <wp:effectExtent l="20955" t="19050" r="19685" b="18415"/>
                  <wp:wrapNone/>
                  <wp:docPr id="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045" cy="238760"/>
                          </a:xfrm>
                          <a:prstGeom prst="bracketPair">
                            <a:avLst>
                              <a:gd name="adj" fmla="val 16667"/>
                            </a:avLst>
                          </a:prstGeom>
                          <a:solidFill>
                            <a:srgbClr val="FFFFFF"/>
                          </a:solidFill>
                          <a:ln w="28575">
                            <a:solidFill>
                              <a:srgbClr val="808080"/>
                            </a:solidFill>
                            <a:round/>
                            <a:headEnd/>
                            <a:tailEnd/>
                          </a:ln>
                        </wps:spPr>
                        <wps:txbx>
                          <w:txbxContent>
                            <w:p w14:paraId="456EF0BA" w14:textId="4A58AF6C" w:rsidR="00A32ED0" w:rsidRDefault="00A32ED0">
                              <w:pPr>
                                <w:jc w:val="center"/>
                              </w:pPr>
                              <w:r>
                                <w:fldChar w:fldCharType="begin"/>
                              </w:r>
                              <w:r>
                                <w:instrText xml:space="preserve"> PAGE    \* MERGEFORMAT </w:instrText>
                              </w:r>
                              <w:r>
                                <w:fldChar w:fldCharType="separate"/>
                              </w:r>
                              <w:r w:rsidR="00C45194">
                                <w:rPr>
                                  <w:noProof/>
                                  <w:rtl/>
                                </w:rPr>
                                <w:t>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42BFA6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left:0;text-align:left;margin-left:186.75pt;margin-top:-.4pt;width:38.35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" filled="t" strokecolor="gray" strokeweight="2.25pt">
                  <v:textbox inset=",0,,0">
                    <w:txbxContent>
                      <w:p w14:paraId="456EF0BA" w14:textId="4A58AF6C" w:rsidR="00A32ED0" w:rsidRDefault="00A32ED0">
                        <w:pPr>
                          <w:jc w:val="center"/>
                        </w:pPr>
                        <w:r>
                          <w:fldChar w:fldCharType="begin"/>
                        </w:r>
                        <w:r>
                          <w:instrText xml:space="preserve"> PAGE    \* MERGEFORMAT </w:instrText>
                        </w:r>
                        <w:r>
                          <w:fldChar w:fldCharType="separate"/>
                        </w:r>
                        <w:r w:rsidR="00C45194">
                          <w:rPr>
                            <w:noProof/>
                            <w:rtl/>
                          </w:rPr>
                          <w:t>4</w:t>
                        </w:r>
                        <w:r>
                          <w:rPr>
                            <w:noProof/>
                          </w:rPr>
                          <w:fldChar w:fldCharType="end"/>
                        </w:r>
                      </w:p>
                    </w:txbxContent>
                  </v:textbox>
                  <w10:wrap anchorx="margin" anchory="margin"/>
                </v:shape>
              </w:pict>
            </mc:Fallback>
          </mc:AlternateContent>
        </w:r>
        <w:r w:rsidRPr="00375337">
          <w:rPr>
            <w:noProof/>
            <w:sz w:val="18"/>
            <w:szCs w:val="18"/>
          </w:rPr>
          <mc:AlternateContent>
            <mc:Choice Requires="wps">
              <w:drawing>
                <wp:anchor distT="0" distB="0" distL="114300" distR="114300" simplePos="0" relativeHeight="251659264" behindDoc="0" locked="0" layoutInCell="1" allowOverlap="1" wp14:anchorId="5FD55944" wp14:editId="16CE7EF1">
                  <wp:simplePos x="0" y="0"/>
                  <wp:positionH relativeFrom="margin">
                    <wp:posOffset>-120650</wp:posOffset>
                  </wp:positionH>
                  <wp:positionV relativeFrom="bottomMargin">
                    <wp:posOffset>147320</wp:posOffset>
                  </wp:positionV>
                  <wp:extent cx="5518150" cy="0"/>
                  <wp:effectExtent l="9525" t="9525" r="6350" b="9525"/>
                  <wp:wrapNone/>
                  <wp:docPr id="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7EDF6A7" id="_x0000_t32" coordsize="21600,21600" o:spt="32" o:oned="t" path="m,l21600,21600e" filled="f">
                  <v:path arrowok="t" fillok="f" o:connecttype="none"/>
                  <o:lock v:ext="edit" shapetype="t"/>
                </v:shapetype>
                <v:shape id="AutoShape 21" o:spid="_x0000_s1026" type="#_x0000_t32" style="position:absolute;left:0;text-align:left;margin-left:-9.5pt;margin-top:11.6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" strokecolor="gray" strokeweight="1pt">
                  <w10:wrap anchorx="margin" anchory="margin"/>
                </v:shape>
              </w:pict>
            </mc:Fallback>
          </mc:AlternateContent>
        </w:r>
      </w:p>
    </w:sdtContent>
  </w:sdt>
  <w:p w14:paraId="6E6CEFEF" w14:textId="6C0B1161" w:rsidR="00A32ED0" w:rsidRPr="00375337" w:rsidRDefault="00A32ED0" w:rsidP="00426EB9">
    <w:pPr>
      <w:pStyle w:val="Footer"/>
      <w:tabs>
        <w:tab w:val="clear" w:pos="4153"/>
        <w:tab w:val="clear" w:pos="8306"/>
        <w:tab w:val="left" w:pos="5495"/>
      </w:tabs>
      <w:bidi w:val="0"/>
      <w:rPr>
        <w:sz w:val="18"/>
        <w:szCs w:val="18"/>
        <w:rtl/>
      </w:rPr>
    </w:pPr>
    <w:r w:rsidRPr="00375337">
      <w:rPr>
        <w:sz w:val="18"/>
        <w:szCs w:val="18"/>
      </w:rPr>
      <w:t xml:space="preserve">By: </w:t>
    </w:r>
    <w:sdt>
      <w:sdtPr>
        <w:rPr>
          <w:rFonts w:hint="cs"/>
          <w:sz w:val="18"/>
          <w:szCs w:val="18"/>
        </w:rPr>
        <w:alias w:val="מחבר"/>
        <w:id w:val="856936393"/>
        <w:dataBinding w:prefixMappings="xmlns:ns0='http://purl.org/dc/elements/1.1/' xmlns:ns1='http://schemas.openxmlformats.org/package/2006/metadata/core-properties' " w:xpath="/ns1:coreProperties[1]/ns0:creator[1]" w:storeItemID="{6C3C8BC8-F283-45AE-878A-BAB7291924A1}"/>
        <w:text/>
      </w:sdtPr>
      <w:sdtContent>
        <w:r>
          <w:rPr>
            <w:rFonts w:hint="cs"/>
            <w:sz w:val="18"/>
            <w:szCs w:val="18"/>
          </w:rPr>
          <w:t>Yogev Dotan, Dor Rosenblum</w:t>
        </w:r>
      </w:sdtContent>
    </w:sdt>
  </w:p>
  <w:p w14:paraId="643DA500" w14:textId="34F093A2" w:rsidR="00A32ED0" w:rsidRPr="00375337" w:rsidRDefault="00A32ED0" w:rsidP="00426EB9">
    <w:pPr>
      <w:pStyle w:val="Footer"/>
      <w:bidi w:val="0"/>
      <w:rPr>
        <w:sz w:val="18"/>
        <w:szCs w:val="18"/>
      </w:rPr>
    </w:pPr>
    <w:r w:rsidRPr="00375337">
      <w:rPr>
        <w:sz w:val="18"/>
        <w:szCs w:val="18"/>
      </w:rPr>
      <w:t xml:space="preserve">Last update: </w:t>
    </w:r>
    <w:r w:rsidRPr="00375337">
      <w:rPr>
        <w:sz w:val="18"/>
        <w:szCs w:val="18"/>
        <w:rtl/>
      </w:rPr>
      <w:fldChar w:fldCharType="begin"/>
    </w:r>
    <w:r w:rsidRPr="00375337">
      <w:rPr>
        <w:sz w:val="18"/>
        <w:szCs w:val="18"/>
        <w:rtl/>
      </w:rPr>
      <w:instrText xml:space="preserve"> </w:instrText>
    </w:r>
    <w:r w:rsidRPr="00375337">
      <w:rPr>
        <w:rFonts w:hint="cs"/>
        <w:sz w:val="18"/>
        <w:szCs w:val="18"/>
      </w:rPr>
      <w:instrText>DATE</w:instrText>
    </w:r>
    <w:r w:rsidRPr="00375337">
      <w:rPr>
        <w:rFonts w:hint="cs"/>
        <w:sz w:val="18"/>
        <w:szCs w:val="18"/>
        <w:rtl/>
      </w:rPr>
      <w:instrText xml:space="preserve"> \@ "</w:instrText>
    </w:r>
    <w:r w:rsidRPr="00375337">
      <w:rPr>
        <w:rFonts w:hint="cs"/>
        <w:sz w:val="18"/>
        <w:szCs w:val="18"/>
      </w:rPr>
      <w:instrText>dd/MM/yyyy</w:instrText>
    </w:r>
    <w:r w:rsidRPr="00375337">
      <w:rPr>
        <w:rFonts w:hint="cs"/>
        <w:sz w:val="18"/>
        <w:szCs w:val="18"/>
        <w:rtl/>
      </w:rPr>
      <w:instrText>"</w:instrText>
    </w:r>
    <w:r w:rsidRPr="00375337">
      <w:rPr>
        <w:sz w:val="18"/>
        <w:szCs w:val="18"/>
        <w:rtl/>
      </w:rPr>
      <w:instrText xml:space="preserve"> </w:instrText>
    </w:r>
    <w:r w:rsidRPr="00375337">
      <w:rPr>
        <w:sz w:val="18"/>
        <w:szCs w:val="18"/>
        <w:rtl/>
      </w:rPr>
      <w:fldChar w:fldCharType="separate"/>
    </w:r>
    <w:r>
      <w:rPr>
        <w:noProof/>
        <w:sz w:val="18"/>
        <w:szCs w:val="18"/>
        <w:rtl/>
      </w:rPr>
      <w:t>‏23/10/2017</w:t>
    </w:r>
    <w:r w:rsidRPr="00375337">
      <w:rPr>
        <w:sz w:val="18"/>
        <w:szCs w:val="18"/>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CD8E8" w14:textId="77777777" w:rsidR="006D102A" w:rsidRDefault="006D102A" w:rsidP="00361D60">
      <w:r>
        <w:separator/>
      </w:r>
    </w:p>
  </w:footnote>
  <w:footnote w:type="continuationSeparator" w:id="0">
    <w:p w14:paraId="2D304C96" w14:textId="77777777" w:rsidR="006D102A" w:rsidRDefault="006D102A" w:rsidP="00361D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85130" w14:textId="40B9EA79" w:rsidR="00A32ED0" w:rsidRPr="00375337" w:rsidRDefault="00A32ED0" w:rsidP="000806B7">
    <w:pPr>
      <w:pStyle w:val="Header"/>
      <w:pBdr>
        <w:bottom w:val="single" w:sz="4" w:space="1" w:color="auto"/>
      </w:pBdr>
      <w:bidi w:val="0"/>
      <w:rPr>
        <w:sz w:val="18"/>
        <w:szCs w:val="18"/>
        <w:rtl/>
      </w:rPr>
    </w:pPr>
    <w:r w:rsidRPr="00375337">
      <w:rPr>
        <w:sz w:val="18"/>
        <w:szCs w:val="18"/>
      </w:rPr>
      <w:t xml:space="preserve">Category: </w:t>
    </w:r>
    <w:sdt>
      <w:sdtPr>
        <w:rPr>
          <w:rFonts w:hint="cs"/>
          <w:sz w:val="18"/>
          <w:szCs w:val="18"/>
        </w:rPr>
        <w:alias w:val="קטגוריה"/>
        <w:id w:val="856936628"/>
        <w:placeholder>
          <w:docPart w:val="F46907848A66496BA5CC76A6912D995E"/>
        </w:placeholder>
        <w:dataBinding w:prefixMappings="xmlns:ns0='http://purl.org/dc/elements/1.1/' xmlns:ns1='http://schemas.openxmlformats.org/package/2006/metadata/core-properties' " w:xpath="/ns1:coreProperties[1]/ns1:category[1]" w:storeItemID="{6C3C8BC8-F283-45AE-878A-BAB7291924A1}"/>
        <w:text/>
      </w:sdtPr>
      <w:sdtContent>
        <w:r>
          <w:rPr>
            <w:rFonts w:hint="cs"/>
            <w:sz w:val="18"/>
            <w:szCs w:val="18"/>
          </w:rPr>
          <w:t>Technion— Israel Institute of Technology, Haifa, Israel, Department of Electrical Engineering</w:t>
        </w:r>
      </w:sdtContent>
    </w:sdt>
  </w:p>
  <w:p w14:paraId="2A7F852A" w14:textId="1287BE17" w:rsidR="00A32ED0" w:rsidRPr="00375337" w:rsidRDefault="00A32ED0" w:rsidP="00DE1B4A">
    <w:pPr>
      <w:pStyle w:val="Header"/>
      <w:pBdr>
        <w:bottom w:val="single" w:sz="4" w:space="1" w:color="auto"/>
      </w:pBdr>
      <w:bidi w:val="0"/>
      <w:rPr>
        <w:sz w:val="18"/>
        <w:szCs w:val="18"/>
        <w:rtl/>
      </w:rPr>
    </w:pPr>
    <w:r w:rsidRPr="00375337">
      <w:rPr>
        <w:sz w:val="18"/>
        <w:szCs w:val="18"/>
      </w:rPr>
      <w:t xml:space="preserve">Subject: </w:t>
    </w:r>
    <w:sdt>
      <w:sdtPr>
        <w:rPr>
          <w:rFonts w:hint="cs"/>
          <w:sz w:val="18"/>
          <w:szCs w:val="18"/>
        </w:rPr>
        <w:alias w:val="כותרת"/>
        <w:id w:val="856936588"/>
        <w:dataBinding w:prefixMappings="xmlns:ns0='http://purl.org/dc/elements/1.1/' xmlns:ns1='http://schemas.openxmlformats.org/package/2006/metadata/core-properties' " w:xpath="/ns1:coreProperties[1]/ns0:title[1]" w:storeItemID="{6C3C8BC8-F283-45AE-878A-BAB7291924A1}"/>
        <w:text/>
      </w:sdtPr>
      <w:sdtContent>
        <w:r>
          <w:rPr>
            <w:rFonts w:hint="cs"/>
            <w:sz w:val="18"/>
            <w:szCs w:val="18"/>
          </w:rPr>
          <w:t>Maxeler Deep Learning – id 2984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A31BF"/>
    <w:multiLevelType w:val="hybridMultilevel"/>
    <w:tmpl w:val="44E0A2EC"/>
    <w:lvl w:ilvl="0" w:tplc="B36EF952">
      <w:start w:val="1"/>
      <w:numFmt w:val="decimal"/>
      <w:lvlText w:val="%1."/>
      <w:lvlJc w:val="left"/>
      <w:pPr>
        <w:ind w:left="444" w:hanging="360"/>
      </w:pPr>
      <w:rPr>
        <w:rFonts w:hint="default"/>
      </w:rPr>
    </w:lvl>
    <w:lvl w:ilvl="1" w:tplc="04090003" w:tentative="1">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1" w15:restartNumberingAfterBreak="0">
    <w:nsid w:val="05EA0030"/>
    <w:multiLevelType w:val="hybridMultilevel"/>
    <w:tmpl w:val="B9EE93A2"/>
    <w:lvl w:ilvl="0" w:tplc="193EAEB4">
      <w:numFmt w:val="bullet"/>
      <w:lvlText w:val="-"/>
      <w:lvlJc w:val="left"/>
      <w:pPr>
        <w:ind w:left="444" w:hanging="360"/>
      </w:pPr>
      <w:rPr>
        <w:rFonts w:ascii="Calibri" w:eastAsiaTheme="minorEastAsia" w:hAnsi="Calibri" w:cs="Calibri" w:hint="default"/>
      </w:rPr>
    </w:lvl>
    <w:lvl w:ilvl="1" w:tplc="04090003">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2" w15:restartNumberingAfterBreak="0">
    <w:nsid w:val="0673180C"/>
    <w:multiLevelType w:val="hybridMultilevel"/>
    <w:tmpl w:val="58680398"/>
    <w:lvl w:ilvl="0" w:tplc="DDF0E574">
      <w:start w:val="1"/>
      <w:numFmt w:val="bullet"/>
      <w:lvlText w:val="-"/>
      <w:lvlJc w:val="left"/>
      <w:pPr>
        <w:ind w:left="444" w:hanging="360"/>
      </w:pPr>
      <w:rPr>
        <w:rFonts w:ascii="Calibri" w:eastAsiaTheme="minorEastAsia" w:hAnsi="Calibri" w:cs="Calibri" w:hint="default"/>
      </w:rPr>
    </w:lvl>
    <w:lvl w:ilvl="1" w:tplc="04090003">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3" w15:restartNumberingAfterBreak="0">
    <w:nsid w:val="15FD4A33"/>
    <w:multiLevelType w:val="hybridMultilevel"/>
    <w:tmpl w:val="4544A3B0"/>
    <w:lvl w:ilvl="0" w:tplc="E6BE9066">
      <w:numFmt w:val="bullet"/>
      <w:lvlText w:val=""/>
      <w:lvlJc w:val="left"/>
      <w:pPr>
        <w:ind w:left="444" w:hanging="360"/>
      </w:pPr>
      <w:rPr>
        <w:rFonts w:ascii="Symbol" w:eastAsiaTheme="minorEastAsia" w:hAnsi="Symbol" w:cstheme="minorBidi" w:hint="default"/>
      </w:rPr>
    </w:lvl>
    <w:lvl w:ilvl="1" w:tplc="04090003">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4" w15:restartNumberingAfterBreak="0">
    <w:nsid w:val="18F17B31"/>
    <w:multiLevelType w:val="hybridMultilevel"/>
    <w:tmpl w:val="EEF00CE6"/>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5" w15:restartNumberingAfterBreak="0">
    <w:nsid w:val="3EFF7757"/>
    <w:multiLevelType w:val="hybridMultilevel"/>
    <w:tmpl w:val="EEF00CE6"/>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6" w15:restartNumberingAfterBreak="0">
    <w:nsid w:val="50EB0C88"/>
    <w:multiLevelType w:val="hybridMultilevel"/>
    <w:tmpl w:val="AC7A3930"/>
    <w:lvl w:ilvl="0" w:tplc="04090001">
      <w:start w:val="1"/>
      <w:numFmt w:val="bullet"/>
      <w:lvlText w:val=""/>
      <w:lvlJc w:val="left"/>
      <w:pPr>
        <w:ind w:left="444" w:hanging="360"/>
      </w:pPr>
      <w:rPr>
        <w:rFonts w:ascii="Symbol" w:hAnsi="Symbol" w:hint="default"/>
      </w:rPr>
    </w:lvl>
    <w:lvl w:ilvl="1" w:tplc="04090003">
      <w:start w:val="1"/>
      <w:numFmt w:val="bullet"/>
      <w:lvlText w:val="o"/>
      <w:lvlJc w:val="left"/>
      <w:pPr>
        <w:ind w:left="1164" w:hanging="360"/>
      </w:pPr>
      <w:rPr>
        <w:rFonts w:ascii="Courier New" w:hAnsi="Courier New" w:cs="Courier New" w:hint="default"/>
      </w:rPr>
    </w:lvl>
    <w:lvl w:ilvl="2" w:tplc="04090005">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7" w15:restartNumberingAfterBreak="0">
    <w:nsid w:val="54D713A4"/>
    <w:multiLevelType w:val="hybridMultilevel"/>
    <w:tmpl w:val="DE18C4A2"/>
    <w:lvl w:ilvl="0" w:tplc="0409000F">
      <w:start w:val="1"/>
      <w:numFmt w:val="decimal"/>
      <w:lvlText w:val="%1."/>
      <w:lvlJc w:val="left"/>
      <w:pPr>
        <w:ind w:left="444" w:hanging="360"/>
      </w:pPr>
      <w:rPr>
        <w:rFonts w:hint="default"/>
      </w:rPr>
    </w:lvl>
    <w:lvl w:ilvl="1" w:tplc="04090003">
      <w:start w:val="1"/>
      <w:numFmt w:val="bullet"/>
      <w:lvlText w:val="o"/>
      <w:lvlJc w:val="left"/>
      <w:pPr>
        <w:ind w:left="1164" w:hanging="360"/>
      </w:pPr>
      <w:rPr>
        <w:rFonts w:ascii="Courier New" w:hAnsi="Courier New" w:cs="Courier New" w:hint="default"/>
      </w:rPr>
    </w:lvl>
    <w:lvl w:ilvl="2" w:tplc="04090005">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8" w15:restartNumberingAfterBreak="0">
    <w:nsid w:val="57D42144"/>
    <w:multiLevelType w:val="hybridMultilevel"/>
    <w:tmpl w:val="CC3245FA"/>
    <w:lvl w:ilvl="0" w:tplc="B4E2F3F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697EDD"/>
    <w:multiLevelType w:val="hybridMultilevel"/>
    <w:tmpl w:val="2752F9E6"/>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0" w15:restartNumberingAfterBreak="0">
    <w:nsid w:val="5E33086D"/>
    <w:multiLevelType w:val="hybridMultilevel"/>
    <w:tmpl w:val="EEF00CE6"/>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1" w15:restartNumberingAfterBreak="0">
    <w:nsid w:val="5EC31CBB"/>
    <w:multiLevelType w:val="multilevel"/>
    <w:tmpl w:val="FE105652"/>
    <w:lvl w:ilvl="0">
      <w:start w:val="1"/>
      <w:numFmt w:val="decimal"/>
      <w:pStyle w:val="Heading1"/>
      <w:lvlText w:val="%1."/>
      <w:lvlJc w:val="left"/>
      <w:pPr>
        <w:ind w:left="360" w:hanging="360"/>
      </w:pPr>
      <w:rPr>
        <w:rFonts w:hint="default"/>
        <w:b/>
        <w:bCs/>
      </w:rPr>
    </w:lvl>
    <w:lvl w:ilvl="1">
      <w:start w:val="1"/>
      <w:numFmt w:val="decimal"/>
      <w:pStyle w:val="Heading2"/>
      <w:isLgl/>
      <w:lvlText w:val="%1.%2."/>
      <w:lvlJc w:val="left"/>
      <w:pPr>
        <w:ind w:left="1080" w:hanging="1080"/>
      </w:pPr>
      <w:rPr>
        <w:rFonts w:hint="default"/>
        <w:sz w:val="36"/>
        <w:szCs w:val="36"/>
      </w:rPr>
    </w:lvl>
    <w:lvl w:ilvl="2">
      <w:start w:val="1"/>
      <w:numFmt w:val="decimal"/>
      <w:pStyle w:val="Heading3"/>
      <w:isLgl/>
      <w:lvlText w:val="%1.%2.%3."/>
      <w:lvlJc w:val="left"/>
      <w:pPr>
        <w:ind w:left="1440" w:hanging="1440"/>
      </w:pPr>
      <w:rPr>
        <w:rFonts w:hint="default"/>
        <w:sz w:val="36"/>
      </w:rPr>
    </w:lvl>
    <w:lvl w:ilvl="3">
      <w:start w:val="1"/>
      <w:numFmt w:val="decimal"/>
      <w:pStyle w:val="Heading4"/>
      <w:isLgl/>
      <w:lvlText w:val="%1.%2.%3.%4."/>
      <w:lvlJc w:val="left"/>
      <w:pPr>
        <w:ind w:left="2225" w:hanging="1800"/>
      </w:pPr>
      <w:rPr>
        <w:rFonts w:hint="default"/>
        <w:sz w:val="24"/>
        <w:szCs w:val="24"/>
      </w:rPr>
    </w:lvl>
    <w:lvl w:ilvl="4">
      <w:start w:val="1"/>
      <w:numFmt w:val="decimal"/>
      <w:pStyle w:val="Heading5"/>
      <w:isLgl/>
      <w:lvlText w:val="%1.%2.%3.%4.%5."/>
      <w:lvlJc w:val="left"/>
      <w:pPr>
        <w:ind w:left="2520" w:hanging="25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isLgl/>
      <w:lvlText w:val="%1.%2.%3.%4.%5.%6."/>
      <w:lvlJc w:val="left"/>
      <w:pPr>
        <w:ind w:left="2880" w:hanging="2880"/>
      </w:pPr>
      <w:rPr>
        <w:rFonts w:hint="default"/>
        <w:sz w:val="36"/>
      </w:rPr>
    </w:lvl>
    <w:lvl w:ilvl="6">
      <w:start w:val="1"/>
      <w:numFmt w:val="decimal"/>
      <w:isLgl/>
      <w:lvlText w:val="%1.%2.%3.%4.%5.%6.%7."/>
      <w:lvlJc w:val="left"/>
      <w:pPr>
        <w:ind w:left="3240" w:hanging="3240"/>
      </w:pPr>
      <w:rPr>
        <w:rFonts w:hint="default"/>
        <w:sz w:val="36"/>
      </w:rPr>
    </w:lvl>
    <w:lvl w:ilvl="7">
      <w:start w:val="1"/>
      <w:numFmt w:val="decimal"/>
      <w:isLgl/>
      <w:lvlText w:val="%1.%2.%3.%4.%5.%6.%7.%8."/>
      <w:lvlJc w:val="left"/>
      <w:pPr>
        <w:ind w:left="3600" w:hanging="3600"/>
      </w:pPr>
      <w:rPr>
        <w:rFonts w:hint="default"/>
        <w:sz w:val="36"/>
      </w:rPr>
    </w:lvl>
    <w:lvl w:ilvl="8">
      <w:start w:val="1"/>
      <w:numFmt w:val="decimal"/>
      <w:isLgl/>
      <w:lvlText w:val="%1.%2.%3.%4.%5.%6.%7.%8.%9."/>
      <w:lvlJc w:val="left"/>
      <w:pPr>
        <w:ind w:left="4320" w:hanging="4320"/>
      </w:pPr>
      <w:rPr>
        <w:rFonts w:hint="default"/>
        <w:sz w:val="36"/>
      </w:rPr>
    </w:lvl>
  </w:abstractNum>
  <w:abstractNum w:abstractNumId="12" w15:restartNumberingAfterBreak="0">
    <w:nsid w:val="63C01572"/>
    <w:multiLevelType w:val="hybridMultilevel"/>
    <w:tmpl w:val="EEF00CE6"/>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3" w15:restartNumberingAfterBreak="0">
    <w:nsid w:val="66907677"/>
    <w:multiLevelType w:val="hybridMultilevel"/>
    <w:tmpl w:val="BCA6DFBC"/>
    <w:lvl w:ilvl="0" w:tplc="B4E2F3F6">
      <w:start w:val="1"/>
      <w:numFmt w:val="bullet"/>
      <w:lvlText w:val="•"/>
      <w:lvlJc w:val="left"/>
      <w:pPr>
        <w:tabs>
          <w:tab w:val="num" w:pos="720"/>
        </w:tabs>
        <w:ind w:left="720" w:hanging="360"/>
      </w:pPr>
      <w:rPr>
        <w:rFonts w:ascii="Arial" w:hAnsi="Arial" w:hint="default"/>
      </w:rPr>
    </w:lvl>
    <w:lvl w:ilvl="1" w:tplc="B4BADC5A">
      <w:start w:val="1"/>
      <w:numFmt w:val="bullet"/>
      <w:lvlText w:val="o"/>
      <w:lvlJc w:val="left"/>
      <w:pPr>
        <w:ind w:left="1440" w:hanging="360"/>
      </w:pPr>
      <w:rPr>
        <w:rFonts w:ascii="Courier New" w:hAnsi="Courier New" w:cs="Courier New" w:hint="default"/>
        <w:lang w:bidi="he-IL"/>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280E18"/>
    <w:multiLevelType w:val="hybridMultilevel"/>
    <w:tmpl w:val="21620478"/>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5" w15:restartNumberingAfterBreak="0">
    <w:nsid w:val="6D5E03BB"/>
    <w:multiLevelType w:val="hybridMultilevel"/>
    <w:tmpl w:val="98F68B06"/>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6" w15:restartNumberingAfterBreak="0">
    <w:nsid w:val="701C2C97"/>
    <w:multiLevelType w:val="hybridMultilevel"/>
    <w:tmpl w:val="4F78446A"/>
    <w:lvl w:ilvl="0" w:tplc="FC085A6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num w:numId="1">
    <w:abstractNumId w:val="11"/>
  </w:num>
  <w:num w:numId="2">
    <w:abstractNumId w:val="0"/>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3"/>
  </w:num>
  <w:num w:numId="6">
    <w:abstractNumId w:val="6"/>
  </w:num>
  <w:num w:numId="7">
    <w:abstractNumId w:val="2"/>
  </w:num>
  <w:num w:numId="8">
    <w:abstractNumId w:val="7"/>
  </w:num>
  <w:num w:numId="9">
    <w:abstractNumId w:val="1"/>
  </w:num>
  <w:num w:numId="10">
    <w:abstractNumId w:val="3"/>
  </w:num>
  <w:num w:numId="11">
    <w:abstractNumId w:val="10"/>
  </w:num>
  <w:num w:numId="12">
    <w:abstractNumId w:val="12"/>
  </w:num>
  <w:num w:numId="13">
    <w:abstractNumId w:val="9"/>
  </w:num>
  <w:num w:numId="14">
    <w:abstractNumId w:val="4"/>
  </w:num>
  <w:num w:numId="15">
    <w:abstractNumId w:val="15"/>
  </w:num>
  <w:num w:numId="16">
    <w:abstractNumId w:val="16"/>
  </w:num>
  <w:num w:numId="17">
    <w:abstractNumId w:val="14"/>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E3D"/>
    <w:rsid w:val="00000B52"/>
    <w:rsid w:val="000025CB"/>
    <w:rsid w:val="00003EED"/>
    <w:rsid w:val="0000576B"/>
    <w:rsid w:val="000066FD"/>
    <w:rsid w:val="0000687D"/>
    <w:rsid w:val="00006B6D"/>
    <w:rsid w:val="0000755C"/>
    <w:rsid w:val="00007998"/>
    <w:rsid w:val="00007DD5"/>
    <w:rsid w:val="00010281"/>
    <w:rsid w:val="000103CC"/>
    <w:rsid w:val="00011371"/>
    <w:rsid w:val="000141F0"/>
    <w:rsid w:val="000176EE"/>
    <w:rsid w:val="00021493"/>
    <w:rsid w:val="00022518"/>
    <w:rsid w:val="00023CCD"/>
    <w:rsid w:val="00026EF4"/>
    <w:rsid w:val="00026F4D"/>
    <w:rsid w:val="00031F23"/>
    <w:rsid w:val="000327C5"/>
    <w:rsid w:val="00033772"/>
    <w:rsid w:val="00033CBE"/>
    <w:rsid w:val="000358CA"/>
    <w:rsid w:val="000366E3"/>
    <w:rsid w:val="0004140C"/>
    <w:rsid w:val="00043A34"/>
    <w:rsid w:val="000468C1"/>
    <w:rsid w:val="0005019F"/>
    <w:rsid w:val="00056E03"/>
    <w:rsid w:val="00057F2C"/>
    <w:rsid w:val="00061ABB"/>
    <w:rsid w:val="00061FAA"/>
    <w:rsid w:val="00061FF8"/>
    <w:rsid w:val="00062575"/>
    <w:rsid w:val="0006484D"/>
    <w:rsid w:val="00066468"/>
    <w:rsid w:val="000670E5"/>
    <w:rsid w:val="00067CBB"/>
    <w:rsid w:val="00070280"/>
    <w:rsid w:val="000705E1"/>
    <w:rsid w:val="000709A4"/>
    <w:rsid w:val="00072B3D"/>
    <w:rsid w:val="00074A30"/>
    <w:rsid w:val="000767A3"/>
    <w:rsid w:val="00076B17"/>
    <w:rsid w:val="00076FDA"/>
    <w:rsid w:val="000804B6"/>
    <w:rsid w:val="000806B7"/>
    <w:rsid w:val="00081894"/>
    <w:rsid w:val="00083B3B"/>
    <w:rsid w:val="00083C78"/>
    <w:rsid w:val="000852C1"/>
    <w:rsid w:val="000876C7"/>
    <w:rsid w:val="0008799D"/>
    <w:rsid w:val="00090F89"/>
    <w:rsid w:val="0009196E"/>
    <w:rsid w:val="000939B9"/>
    <w:rsid w:val="00094CAF"/>
    <w:rsid w:val="0009579C"/>
    <w:rsid w:val="000962FC"/>
    <w:rsid w:val="000966DD"/>
    <w:rsid w:val="000979BE"/>
    <w:rsid w:val="000A0C7F"/>
    <w:rsid w:val="000A1D16"/>
    <w:rsid w:val="000A3DF9"/>
    <w:rsid w:val="000A4972"/>
    <w:rsid w:val="000A6661"/>
    <w:rsid w:val="000A749A"/>
    <w:rsid w:val="000B1AC5"/>
    <w:rsid w:val="000B2515"/>
    <w:rsid w:val="000B3342"/>
    <w:rsid w:val="000B4AD2"/>
    <w:rsid w:val="000B70BE"/>
    <w:rsid w:val="000B73B8"/>
    <w:rsid w:val="000B7C29"/>
    <w:rsid w:val="000C2907"/>
    <w:rsid w:val="000C2F93"/>
    <w:rsid w:val="000C5571"/>
    <w:rsid w:val="000C6D89"/>
    <w:rsid w:val="000C6DFA"/>
    <w:rsid w:val="000D02E9"/>
    <w:rsid w:val="000D2C03"/>
    <w:rsid w:val="000D4358"/>
    <w:rsid w:val="000D4B40"/>
    <w:rsid w:val="000E00DE"/>
    <w:rsid w:val="000E1363"/>
    <w:rsid w:val="000E16FC"/>
    <w:rsid w:val="000E272D"/>
    <w:rsid w:val="000E3243"/>
    <w:rsid w:val="000E3749"/>
    <w:rsid w:val="000E6A2B"/>
    <w:rsid w:val="000F0A42"/>
    <w:rsid w:val="000F47F9"/>
    <w:rsid w:val="0010359A"/>
    <w:rsid w:val="0010408D"/>
    <w:rsid w:val="0010446C"/>
    <w:rsid w:val="00105A8D"/>
    <w:rsid w:val="00106564"/>
    <w:rsid w:val="001104D7"/>
    <w:rsid w:val="0011195D"/>
    <w:rsid w:val="00114700"/>
    <w:rsid w:val="00117A42"/>
    <w:rsid w:val="001230AD"/>
    <w:rsid w:val="001231ED"/>
    <w:rsid w:val="00123C42"/>
    <w:rsid w:val="00124D71"/>
    <w:rsid w:val="00125AD0"/>
    <w:rsid w:val="00127C3B"/>
    <w:rsid w:val="0013094D"/>
    <w:rsid w:val="001327FC"/>
    <w:rsid w:val="00136412"/>
    <w:rsid w:val="00140703"/>
    <w:rsid w:val="001409EC"/>
    <w:rsid w:val="001428C6"/>
    <w:rsid w:val="00144800"/>
    <w:rsid w:val="0014656A"/>
    <w:rsid w:val="00147AA3"/>
    <w:rsid w:val="001529F3"/>
    <w:rsid w:val="00153DB4"/>
    <w:rsid w:val="00153EA1"/>
    <w:rsid w:val="00155D39"/>
    <w:rsid w:val="00155D7C"/>
    <w:rsid w:val="0015637E"/>
    <w:rsid w:val="00157104"/>
    <w:rsid w:val="00157343"/>
    <w:rsid w:val="0015745C"/>
    <w:rsid w:val="0015752B"/>
    <w:rsid w:val="001618BF"/>
    <w:rsid w:val="0016293B"/>
    <w:rsid w:val="00162AEA"/>
    <w:rsid w:val="001631CE"/>
    <w:rsid w:val="001656A1"/>
    <w:rsid w:val="00166DEC"/>
    <w:rsid w:val="001702D4"/>
    <w:rsid w:val="00172977"/>
    <w:rsid w:val="001741E9"/>
    <w:rsid w:val="00174F91"/>
    <w:rsid w:val="00175833"/>
    <w:rsid w:val="00175FB4"/>
    <w:rsid w:val="00182196"/>
    <w:rsid w:val="00184697"/>
    <w:rsid w:val="00187092"/>
    <w:rsid w:val="001902CF"/>
    <w:rsid w:val="00197895"/>
    <w:rsid w:val="001A4BC3"/>
    <w:rsid w:val="001A7851"/>
    <w:rsid w:val="001B2D45"/>
    <w:rsid w:val="001B4CF5"/>
    <w:rsid w:val="001B58F9"/>
    <w:rsid w:val="001B5B2A"/>
    <w:rsid w:val="001B5C4E"/>
    <w:rsid w:val="001B779B"/>
    <w:rsid w:val="001B7A9E"/>
    <w:rsid w:val="001C20C8"/>
    <w:rsid w:val="001C3F2C"/>
    <w:rsid w:val="001C4D5B"/>
    <w:rsid w:val="001D0B24"/>
    <w:rsid w:val="001D1171"/>
    <w:rsid w:val="001D16B1"/>
    <w:rsid w:val="001D231E"/>
    <w:rsid w:val="001D30E5"/>
    <w:rsid w:val="001D41BC"/>
    <w:rsid w:val="001D5548"/>
    <w:rsid w:val="001D6852"/>
    <w:rsid w:val="001D76A2"/>
    <w:rsid w:val="001E1942"/>
    <w:rsid w:val="001E3E4C"/>
    <w:rsid w:val="001E3F57"/>
    <w:rsid w:val="001E44FD"/>
    <w:rsid w:val="001E56FA"/>
    <w:rsid w:val="001E7BE8"/>
    <w:rsid w:val="001F25E1"/>
    <w:rsid w:val="001F2CAB"/>
    <w:rsid w:val="001F2DE4"/>
    <w:rsid w:val="001F37AB"/>
    <w:rsid w:val="001F37B7"/>
    <w:rsid w:val="001F3DBD"/>
    <w:rsid w:val="001F5451"/>
    <w:rsid w:val="001F5A98"/>
    <w:rsid w:val="001F5FA1"/>
    <w:rsid w:val="001F7E76"/>
    <w:rsid w:val="00203523"/>
    <w:rsid w:val="00203FCB"/>
    <w:rsid w:val="00204D81"/>
    <w:rsid w:val="00207FEF"/>
    <w:rsid w:val="002100FD"/>
    <w:rsid w:val="00210C00"/>
    <w:rsid w:val="002123F6"/>
    <w:rsid w:val="0021547C"/>
    <w:rsid w:val="00216487"/>
    <w:rsid w:val="00216697"/>
    <w:rsid w:val="002176A0"/>
    <w:rsid w:val="002176BC"/>
    <w:rsid w:val="0022250C"/>
    <w:rsid w:val="002232B6"/>
    <w:rsid w:val="00226234"/>
    <w:rsid w:val="00226753"/>
    <w:rsid w:val="0023396D"/>
    <w:rsid w:val="002349DC"/>
    <w:rsid w:val="00235954"/>
    <w:rsid w:val="00236722"/>
    <w:rsid w:val="002419BF"/>
    <w:rsid w:val="00243F66"/>
    <w:rsid w:val="00244E5C"/>
    <w:rsid w:val="00246A77"/>
    <w:rsid w:val="00253430"/>
    <w:rsid w:val="00253DAA"/>
    <w:rsid w:val="002540AA"/>
    <w:rsid w:val="00260BAB"/>
    <w:rsid w:val="00261791"/>
    <w:rsid w:val="00261B66"/>
    <w:rsid w:val="00262183"/>
    <w:rsid w:val="00265549"/>
    <w:rsid w:val="002655E2"/>
    <w:rsid w:val="00266896"/>
    <w:rsid w:val="002715AE"/>
    <w:rsid w:val="002719EF"/>
    <w:rsid w:val="0027248D"/>
    <w:rsid w:val="002747AF"/>
    <w:rsid w:val="00274C77"/>
    <w:rsid w:val="00277438"/>
    <w:rsid w:val="00277587"/>
    <w:rsid w:val="0028014B"/>
    <w:rsid w:val="00286616"/>
    <w:rsid w:val="00287E80"/>
    <w:rsid w:val="002909F2"/>
    <w:rsid w:val="002917A0"/>
    <w:rsid w:val="00292DF8"/>
    <w:rsid w:val="00294145"/>
    <w:rsid w:val="00294349"/>
    <w:rsid w:val="002952BC"/>
    <w:rsid w:val="0029589C"/>
    <w:rsid w:val="00295E78"/>
    <w:rsid w:val="002A0B02"/>
    <w:rsid w:val="002A13AE"/>
    <w:rsid w:val="002A1461"/>
    <w:rsid w:val="002A24FB"/>
    <w:rsid w:val="002A57A7"/>
    <w:rsid w:val="002A5802"/>
    <w:rsid w:val="002A7C96"/>
    <w:rsid w:val="002B0636"/>
    <w:rsid w:val="002B4FCD"/>
    <w:rsid w:val="002B6358"/>
    <w:rsid w:val="002B7390"/>
    <w:rsid w:val="002C0BA5"/>
    <w:rsid w:val="002C10B0"/>
    <w:rsid w:val="002C2E34"/>
    <w:rsid w:val="002C52A5"/>
    <w:rsid w:val="002C5747"/>
    <w:rsid w:val="002C604D"/>
    <w:rsid w:val="002C6DFD"/>
    <w:rsid w:val="002D2C17"/>
    <w:rsid w:val="002D2E0C"/>
    <w:rsid w:val="002D56E6"/>
    <w:rsid w:val="002D7F5A"/>
    <w:rsid w:val="002E03DF"/>
    <w:rsid w:val="002E0E0F"/>
    <w:rsid w:val="002E1D78"/>
    <w:rsid w:val="002E1FC7"/>
    <w:rsid w:val="002E3363"/>
    <w:rsid w:val="002E4081"/>
    <w:rsid w:val="002E4D7A"/>
    <w:rsid w:val="002E54DB"/>
    <w:rsid w:val="002E590D"/>
    <w:rsid w:val="002E6882"/>
    <w:rsid w:val="002E7733"/>
    <w:rsid w:val="002F29EF"/>
    <w:rsid w:val="002F3E3F"/>
    <w:rsid w:val="002F4678"/>
    <w:rsid w:val="002F48F2"/>
    <w:rsid w:val="002F6B2E"/>
    <w:rsid w:val="002F70BE"/>
    <w:rsid w:val="0030046C"/>
    <w:rsid w:val="00300DC5"/>
    <w:rsid w:val="00301C5C"/>
    <w:rsid w:val="00301E7F"/>
    <w:rsid w:val="00304420"/>
    <w:rsid w:val="00305803"/>
    <w:rsid w:val="00305FC9"/>
    <w:rsid w:val="003060A6"/>
    <w:rsid w:val="003111A9"/>
    <w:rsid w:val="00311249"/>
    <w:rsid w:val="003117C3"/>
    <w:rsid w:val="00315224"/>
    <w:rsid w:val="00316041"/>
    <w:rsid w:val="003162FD"/>
    <w:rsid w:val="00320DF8"/>
    <w:rsid w:val="00320FAA"/>
    <w:rsid w:val="00321626"/>
    <w:rsid w:val="00321E20"/>
    <w:rsid w:val="00323597"/>
    <w:rsid w:val="00324410"/>
    <w:rsid w:val="00324420"/>
    <w:rsid w:val="00325682"/>
    <w:rsid w:val="00325C6A"/>
    <w:rsid w:val="00326DE1"/>
    <w:rsid w:val="0032764E"/>
    <w:rsid w:val="003302FF"/>
    <w:rsid w:val="003303FA"/>
    <w:rsid w:val="003316B2"/>
    <w:rsid w:val="003373CE"/>
    <w:rsid w:val="003412CB"/>
    <w:rsid w:val="0034204A"/>
    <w:rsid w:val="003437B9"/>
    <w:rsid w:val="00345484"/>
    <w:rsid w:val="003505D8"/>
    <w:rsid w:val="0035193A"/>
    <w:rsid w:val="0035413D"/>
    <w:rsid w:val="0035518F"/>
    <w:rsid w:val="0035606C"/>
    <w:rsid w:val="00356708"/>
    <w:rsid w:val="00356DFC"/>
    <w:rsid w:val="00361D60"/>
    <w:rsid w:val="00362336"/>
    <w:rsid w:val="003624AF"/>
    <w:rsid w:val="003659DD"/>
    <w:rsid w:val="00365B2C"/>
    <w:rsid w:val="00373039"/>
    <w:rsid w:val="00373BCA"/>
    <w:rsid w:val="00375337"/>
    <w:rsid w:val="0037665F"/>
    <w:rsid w:val="003770D4"/>
    <w:rsid w:val="003808AF"/>
    <w:rsid w:val="00380C0C"/>
    <w:rsid w:val="00381478"/>
    <w:rsid w:val="00381859"/>
    <w:rsid w:val="00382070"/>
    <w:rsid w:val="00382675"/>
    <w:rsid w:val="00384786"/>
    <w:rsid w:val="0038640C"/>
    <w:rsid w:val="003877A7"/>
    <w:rsid w:val="00390221"/>
    <w:rsid w:val="003924A7"/>
    <w:rsid w:val="00393AC4"/>
    <w:rsid w:val="00393C76"/>
    <w:rsid w:val="00394F12"/>
    <w:rsid w:val="0039662C"/>
    <w:rsid w:val="003A085B"/>
    <w:rsid w:val="003A37D0"/>
    <w:rsid w:val="003A434F"/>
    <w:rsid w:val="003A6E17"/>
    <w:rsid w:val="003A7210"/>
    <w:rsid w:val="003A7311"/>
    <w:rsid w:val="003B1A55"/>
    <w:rsid w:val="003B1DB0"/>
    <w:rsid w:val="003B2669"/>
    <w:rsid w:val="003B405F"/>
    <w:rsid w:val="003B431B"/>
    <w:rsid w:val="003B4D28"/>
    <w:rsid w:val="003B6F59"/>
    <w:rsid w:val="003C2CA6"/>
    <w:rsid w:val="003C4AFB"/>
    <w:rsid w:val="003C56D4"/>
    <w:rsid w:val="003C6FE8"/>
    <w:rsid w:val="003D0B0B"/>
    <w:rsid w:val="003D0F58"/>
    <w:rsid w:val="003D3A52"/>
    <w:rsid w:val="003D4150"/>
    <w:rsid w:val="003D49FB"/>
    <w:rsid w:val="003D4B60"/>
    <w:rsid w:val="003D5905"/>
    <w:rsid w:val="003D5F36"/>
    <w:rsid w:val="003D6316"/>
    <w:rsid w:val="003E03C9"/>
    <w:rsid w:val="003E0808"/>
    <w:rsid w:val="003E17DD"/>
    <w:rsid w:val="003E1CE5"/>
    <w:rsid w:val="003E2550"/>
    <w:rsid w:val="003E34EF"/>
    <w:rsid w:val="003F096F"/>
    <w:rsid w:val="003F14C9"/>
    <w:rsid w:val="003F15AB"/>
    <w:rsid w:val="003F27EE"/>
    <w:rsid w:val="003F2B9D"/>
    <w:rsid w:val="003F4759"/>
    <w:rsid w:val="003F6D34"/>
    <w:rsid w:val="003F6D72"/>
    <w:rsid w:val="003F7FE8"/>
    <w:rsid w:val="00400E1E"/>
    <w:rsid w:val="00401435"/>
    <w:rsid w:val="004026AB"/>
    <w:rsid w:val="00402A40"/>
    <w:rsid w:val="004042D4"/>
    <w:rsid w:val="00404B13"/>
    <w:rsid w:val="0040767E"/>
    <w:rsid w:val="0041061E"/>
    <w:rsid w:val="00414130"/>
    <w:rsid w:val="00414D13"/>
    <w:rsid w:val="00415163"/>
    <w:rsid w:val="004164B7"/>
    <w:rsid w:val="00417754"/>
    <w:rsid w:val="00421441"/>
    <w:rsid w:val="00421B4E"/>
    <w:rsid w:val="004229DB"/>
    <w:rsid w:val="00426588"/>
    <w:rsid w:val="00426B00"/>
    <w:rsid w:val="00426EB9"/>
    <w:rsid w:val="00430F6C"/>
    <w:rsid w:val="004333C8"/>
    <w:rsid w:val="00433C6D"/>
    <w:rsid w:val="004420E9"/>
    <w:rsid w:val="00443473"/>
    <w:rsid w:val="00444555"/>
    <w:rsid w:val="004469F9"/>
    <w:rsid w:val="00447D76"/>
    <w:rsid w:val="0045004B"/>
    <w:rsid w:val="00451E4E"/>
    <w:rsid w:val="00452143"/>
    <w:rsid w:val="0045391F"/>
    <w:rsid w:val="00453B00"/>
    <w:rsid w:val="0045582A"/>
    <w:rsid w:val="00457418"/>
    <w:rsid w:val="00460470"/>
    <w:rsid w:val="00460FDD"/>
    <w:rsid w:val="00461CCC"/>
    <w:rsid w:val="00462A5E"/>
    <w:rsid w:val="00463923"/>
    <w:rsid w:val="00463FFF"/>
    <w:rsid w:val="0046662B"/>
    <w:rsid w:val="00466EB8"/>
    <w:rsid w:val="004673C6"/>
    <w:rsid w:val="004706CC"/>
    <w:rsid w:val="00474292"/>
    <w:rsid w:val="00474301"/>
    <w:rsid w:val="0047534E"/>
    <w:rsid w:val="00477EE2"/>
    <w:rsid w:val="004802FA"/>
    <w:rsid w:val="00480BEF"/>
    <w:rsid w:val="00480D6A"/>
    <w:rsid w:val="00481417"/>
    <w:rsid w:val="00483010"/>
    <w:rsid w:val="00486C62"/>
    <w:rsid w:val="00490414"/>
    <w:rsid w:val="004929B2"/>
    <w:rsid w:val="00494357"/>
    <w:rsid w:val="00494C7D"/>
    <w:rsid w:val="004959F5"/>
    <w:rsid w:val="004A1B4E"/>
    <w:rsid w:val="004A2FD3"/>
    <w:rsid w:val="004B038A"/>
    <w:rsid w:val="004B1173"/>
    <w:rsid w:val="004B37EB"/>
    <w:rsid w:val="004B4152"/>
    <w:rsid w:val="004B478A"/>
    <w:rsid w:val="004C0CD8"/>
    <w:rsid w:val="004C3D3C"/>
    <w:rsid w:val="004C474A"/>
    <w:rsid w:val="004C514B"/>
    <w:rsid w:val="004D245B"/>
    <w:rsid w:val="004D2810"/>
    <w:rsid w:val="004D2CC3"/>
    <w:rsid w:val="004D3B69"/>
    <w:rsid w:val="004D59E3"/>
    <w:rsid w:val="004D5B3B"/>
    <w:rsid w:val="004E0C02"/>
    <w:rsid w:val="004E519A"/>
    <w:rsid w:val="004E5CA8"/>
    <w:rsid w:val="004E6EDF"/>
    <w:rsid w:val="004F049A"/>
    <w:rsid w:val="004F1D5F"/>
    <w:rsid w:val="004F2230"/>
    <w:rsid w:val="004F4D39"/>
    <w:rsid w:val="004F5EAB"/>
    <w:rsid w:val="004F7659"/>
    <w:rsid w:val="005019FE"/>
    <w:rsid w:val="00503BDF"/>
    <w:rsid w:val="005130D7"/>
    <w:rsid w:val="00513C6B"/>
    <w:rsid w:val="00514305"/>
    <w:rsid w:val="00514590"/>
    <w:rsid w:val="00516C5B"/>
    <w:rsid w:val="00520BD7"/>
    <w:rsid w:val="00521E59"/>
    <w:rsid w:val="00524C64"/>
    <w:rsid w:val="00524FF8"/>
    <w:rsid w:val="00525B67"/>
    <w:rsid w:val="00525ED4"/>
    <w:rsid w:val="005302CF"/>
    <w:rsid w:val="00530445"/>
    <w:rsid w:val="00536C2C"/>
    <w:rsid w:val="00536F41"/>
    <w:rsid w:val="00540044"/>
    <w:rsid w:val="0054092F"/>
    <w:rsid w:val="00541F29"/>
    <w:rsid w:val="00542F44"/>
    <w:rsid w:val="00544639"/>
    <w:rsid w:val="00544CE7"/>
    <w:rsid w:val="00545357"/>
    <w:rsid w:val="00545D85"/>
    <w:rsid w:val="005469A9"/>
    <w:rsid w:val="00551CBA"/>
    <w:rsid w:val="00556C69"/>
    <w:rsid w:val="005573BF"/>
    <w:rsid w:val="005577BB"/>
    <w:rsid w:val="00557F57"/>
    <w:rsid w:val="005602DE"/>
    <w:rsid w:val="005618BC"/>
    <w:rsid w:val="00561DD5"/>
    <w:rsid w:val="00562135"/>
    <w:rsid w:val="00562B27"/>
    <w:rsid w:val="00562F2E"/>
    <w:rsid w:val="00562FA3"/>
    <w:rsid w:val="00564FF8"/>
    <w:rsid w:val="00565F72"/>
    <w:rsid w:val="0057279D"/>
    <w:rsid w:val="005737A0"/>
    <w:rsid w:val="00574A89"/>
    <w:rsid w:val="00580DCE"/>
    <w:rsid w:val="005823D5"/>
    <w:rsid w:val="00582A99"/>
    <w:rsid w:val="00584AFE"/>
    <w:rsid w:val="00584C72"/>
    <w:rsid w:val="00584E2C"/>
    <w:rsid w:val="0058561F"/>
    <w:rsid w:val="00585B55"/>
    <w:rsid w:val="005860A8"/>
    <w:rsid w:val="00587C09"/>
    <w:rsid w:val="005910C4"/>
    <w:rsid w:val="00592002"/>
    <w:rsid w:val="00594BF1"/>
    <w:rsid w:val="00595724"/>
    <w:rsid w:val="005A23A9"/>
    <w:rsid w:val="005A26CD"/>
    <w:rsid w:val="005A3F44"/>
    <w:rsid w:val="005A4517"/>
    <w:rsid w:val="005A7581"/>
    <w:rsid w:val="005B03D1"/>
    <w:rsid w:val="005B5570"/>
    <w:rsid w:val="005B6F1A"/>
    <w:rsid w:val="005C096D"/>
    <w:rsid w:val="005C0D25"/>
    <w:rsid w:val="005C2375"/>
    <w:rsid w:val="005C28C9"/>
    <w:rsid w:val="005C2EB1"/>
    <w:rsid w:val="005C33A6"/>
    <w:rsid w:val="005C4141"/>
    <w:rsid w:val="005C50BC"/>
    <w:rsid w:val="005C5FF8"/>
    <w:rsid w:val="005C6FB0"/>
    <w:rsid w:val="005C7AE2"/>
    <w:rsid w:val="005D0504"/>
    <w:rsid w:val="005D06F9"/>
    <w:rsid w:val="005D3E33"/>
    <w:rsid w:val="005D5669"/>
    <w:rsid w:val="005D5D28"/>
    <w:rsid w:val="005D6499"/>
    <w:rsid w:val="005D6A0F"/>
    <w:rsid w:val="005D6C01"/>
    <w:rsid w:val="005E13E2"/>
    <w:rsid w:val="005E2A03"/>
    <w:rsid w:val="005E33B0"/>
    <w:rsid w:val="005E6D4A"/>
    <w:rsid w:val="005E7DFE"/>
    <w:rsid w:val="005F396D"/>
    <w:rsid w:val="00600075"/>
    <w:rsid w:val="00600B3A"/>
    <w:rsid w:val="00601F16"/>
    <w:rsid w:val="00602275"/>
    <w:rsid w:val="00603742"/>
    <w:rsid w:val="006041F3"/>
    <w:rsid w:val="006136E5"/>
    <w:rsid w:val="006145A2"/>
    <w:rsid w:val="00615661"/>
    <w:rsid w:val="006201D2"/>
    <w:rsid w:val="006214CF"/>
    <w:rsid w:val="0062154D"/>
    <w:rsid w:val="00621E5C"/>
    <w:rsid w:val="00624DC2"/>
    <w:rsid w:val="00627C3F"/>
    <w:rsid w:val="00633ACA"/>
    <w:rsid w:val="0063550C"/>
    <w:rsid w:val="00636CC6"/>
    <w:rsid w:val="006407D9"/>
    <w:rsid w:val="00640CEB"/>
    <w:rsid w:val="006428E0"/>
    <w:rsid w:val="00643226"/>
    <w:rsid w:val="006458A1"/>
    <w:rsid w:val="006458CF"/>
    <w:rsid w:val="00645D22"/>
    <w:rsid w:val="00646507"/>
    <w:rsid w:val="0064750A"/>
    <w:rsid w:val="00650863"/>
    <w:rsid w:val="0065188A"/>
    <w:rsid w:val="00652667"/>
    <w:rsid w:val="00652ADA"/>
    <w:rsid w:val="006539C8"/>
    <w:rsid w:val="00655C3F"/>
    <w:rsid w:val="00657051"/>
    <w:rsid w:val="006571F1"/>
    <w:rsid w:val="00657756"/>
    <w:rsid w:val="00660258"/>
    <w:rsid w:val="006615A4"/>
    <w:rsid w:val="00662A65"/>
    <w:rsid w:val="00662F06"/>
    <w:rsid w:val="006632CB"/>
    <w:rsid w:val="00665AC4"/>
    <w:rsid w:val="00667EB1"/>
    <w:rsid w:val="00667F23"/>
    <w:rsid w:val="00670F5B"/>
    <w:rsid w:val="00671583"/>
    <w:rsid w:val="00672CB9"/>
    <w:rsid w:val="0067371C"/>
    <w:rsid w:val="00677B7C"/>
    <w:rsid w:val="00681336"/>
    <w:rsid w:val="00681FE2"/>
    <w:rsid w:val="00682869"/>
    <w:rsid w:val="006837F4"/>
    <w:rsid w:val="0068480F"/>
    <w:rsid w:val="00684E7E"/>
    <w:rsid w:val="00694B72"/>
    <w:rsid w:val="00694E9B"/>
    <w:rsid w:val="00696768"/>
    <w:rsid w:val="00696C3F"/>
    <w:rsid w:val="006A4167"/>
    <w:rsid w:val="006A515C"/>
    <w:rsid w:val="006A5A15"/>
    <w:rsid w:val="006B0716"/>
    <w:rsid w:val="006B0D72"/>
    <w:rsid w:val="006B4F5A"/>
    <w:rsid w:val="006B54A1"/>
    <w:rsid w:val="006B6F53"/>
    <w:rsid w:val="006B7617"/>
    <w:rsid w:val="006C0D53"/>
    <w:rsid w:val="006C130F"/>
    <w:rsid w:val="006C2007"/>
    <w:rsid w:val="006C43AA"/>
    <w:rsid w:val="006C588C"/>
    <w:rsid w:val="006C69D0"/>
    <w:rsid w:val="006D0EE7"/>
    <w:rsid w:val="006D102A"/>
    <w:rsid w:val="006D2306"/>
    <w:rsid w:val="006D3C1D"/>
    <w:rsid w:val="006D5A34"/>
    <w:rsid w:val="006D5E5B"/>
    <w:rsid w:val="006E0447"/>
    <w:rsid w:val="006E0792"/>
    <w:rsid w:val="006E174A"/>
    <w:rsid w:val="006E406C"/>
    <w:rsid w:val="006E4366"/>
    <w:rsid w:val="006E44B7"/>
    <w:rsid w:val="006E67B0"/>
    <w:rsid w:val="006E6E86"/>
    <w:rsid w:val="006E7C4B"/>
    <w:rsid w:val="006F2250"/>
    <w:rsid w:val="006F28E6"/>
    <w:rsid w:val="006F2920"/>
    <w:rsid w:val="006F4745"/>
    <w:rsid w:val="006F476A"/>
    <w:rsid w:val="006F5399"/>
    <w:rsid w:val="006F62D3"/>
    <w:rsid w:val="006F6AE2"/>
    <w:rsid w:val="006F7829"/>
    <w:rsid w:val="00701BF9"/>
    <w:rsid w:val="00715A3D"/>
    <w:rsid w:val="00715D08"/>
    <w:rsid w:val="00716A2A"/>
    <w:rsid w:val="00716C29"/>
    <w:rsid w:val="00721136"/>
    <w:rsid w:val="007221D1"/>
    <w:rsid w:val="0072286F"/>
    <w:rsid w:val="00722BC6"/>
    <w:rsid w:val="00722DFF"/>
    <w:rsid w:val="00723190"/>
    <w:rsid w:val="00723AA1"/>
    <w:rsid w:val="00724FCF"/>
    <w:rsid w:val="00725387"/>
    <w:rsid w:val="00727220"/>
    <w:rsid w:val="0073358B"/>
    <w:rsid w:val="00733F40"/>
    <w:rsid w:val="0073469A"/>
    <w:rsid w:val="0074222B"/>
    <w:rsid w:val="007428F6"/>
    <w:rsid w:val="0074387D"/>
    <w:rsid w:val="0074543A"/>
    <w:rsid w:val="00746836"/>
    <w:rsid w:val="00752DFC"/>
    <w:rsid w:val="0075485B"/>
    <w:rsid w:val="007572A6"/>
    <w:rsid w:val="00760447"/>
    <w:rsid w:val="007643E3"/>
    <w:rsid w:val="0076493D"/>
    <w:rsid w:val="00764E09"/>
    <w:rsid w:val="00764ED9"/>
    <w:rsid w:val="00765BFB"/>
    <w:rsid w:val="00771C9E"/>
    <w:rsid w:val="007730BC"/>
    <w:rsid w:val="007742F5"/>
    <w:rsid w:val="0077479C"/>
    <w:rsid w:val="00775704"/>
    <w:rsid w:val="00777283"/>
    <w:rsid w:val="007775A1"/>
    <w:rsid w:val="007805E3"/>
    <w:rsid w:val="00780DA6"/>
    <w:rsid w:val="007811C9"/>
    <w:rsid w:val="007818AA"/>
    <w:rsid w:val="00782048"/>
    <w:rsid w:val="00782FDA"/>
    <w:rsid w:val="00783EE3"/>
    <w:rsid w:val="00784A8D"/>
    <w:rsid w:val="00785388"/>
    <w:rsid w:val="007872E6"/>
    <w:rsid w:val="00787853"/>
    <w:rsid w:val="00787910"/>
    <w:rsid w:val="00791AFD"/>
    <w:rsid w:val="00792729"/>
    <w:rsid w:val="00792A0C"/>
    <w:rsid w:val="007949DF"/>
    <w:rsid w:val="00794C6A"/>
    <w:rsid w:val="00795192"/>
    <w:rsid w:val="007A194A"/>
    <w:rsid w:val="007A3B3E"/>
    <w:rsid w:val="007A4F70"/>
    <w:rsid w:val="007A6EC4"/>
    <w:rsid w:val="007A6ED9"/>
    <w:rsid w:val="007B0D1A"/>
    <w:rsid w:val="007B1A4B"/>
    <w:rsid w:val="007B1C69"/>
    <w:rsid w:val="007B2338"/>
    <w:rsid w:val="007B3A04"/>
    <w:rsid w:val="007B5390"/>
    <w:rsid w:val="007B7441"/>
    <w:rsid w:val="007C0386"/>
    <w:rsid w:val="007C03F5"/>
    <w:rsid w:val="007C05EB"/>
    <w:rsid w:val="007C0749"/>
    <w:rsid w:val="007C096D"/>
    <w:rsid w:val="007C1209"/>
    <w:rsid w:val="007C1A09"/>
    <w:rsid w:val="007C1C89"/>
    <w:rsid w:val="007C1D9B"/>
    <w:rsid w:val="007C3786"/>
    <w:rsid w:val="007C4C6C"/>
    <w:rsid w:val="007D093E"/>
    <w:rsid w:val="007D160F"/>
    <w:rsid w:val="007D20EA"/>
    <w:rsid w:val="007D77D9"/>
    <w:rsid w:val="007E04C8"/>
    <w:rsid w:val="007E320D"/>
    <w:rsid w:val="007F37A2"/>
    <w:rsid w:val="007F735D"/>
    <w:rsid w:val="007F756D"/>
    <w:rsid w:val="008028F7"/>
    <w:rsid w:val="00804CD3"/>
    <w:rsid w:val="008060B1"/>
    <w:rsid w:val="0081131C"/>
    <w:rsid w:val="00812797"/>
    <w:rsid w:val="00813D5A"/>
    <w:rsid w:val="008149D9"/>
    <w:rsid w:val="0081576A"/>
    <w:rsid w:val="00816C9A"/>
    <w:rsid w:val="008226A5"/>
    <w:rsid w:val="00825051"/>
    <w:rsid w:val="008252F6"/>
    <w:rsid w:val="008255DB"/>
    <w:rsid w:val="00826FCE"/>
    <w:rsid w:val="008346DE"/>
    <w:rsid w:val="008368F9"/>
    <w:rsid w:val="00836EE2"/>
    <w:rsid w:val="00837B66"/>
    <w:rsid w:val="00842174"/>
    <w:rsid w:val="00843BF2"/>
    <w:rsid w:val="00844B99"/>
    <w:rsid w:val="00845E3C"/>
    <w:rsid w:val="00846E41"/>
    <w:rsid w:val="00847A46"/>
    <w:rsid w:val="00850112"/>
    <w:rsid w:val="00851849"/>
    <w:rsid w:val="0085208F"/>
    <w:rsid w:val="008530F8"/>
    <w:rsid w:val="00853215"/>
    <w:rsid w:val="00856946"/>
    <w:rsid w:val="00856E05"/>
    <w:rsid w:val="00860D46"/>
    <w:rsid w:val="00863012"/>
    <w:rsid w:val="00863CDE"/>
    <w:rsid w:val="00864CAC"/>
    <w:rsid w:val="00864D39"/>
    <w:rsid w:val="00864E92"/>
    <w:rsid w:val="0087044D"/>
    <w:rsid w:val="008720E7"/>
    <w:rsid w:val="00874406"/>
    <w:rsid w:val="008764A8"/>
    <w:rsid w:val="00876D6F"/>
    <w:rsid w:val="00877A09"/>
    <w:rsid w:val="0088031E"/>
    <w:rsid w:val="00883196"/>
    <w:rsid w:val="0088461A"/>
    <w:rsid w:val="008851E1"/>
    <w:rsid w:val="0088536C"/>
    <w:rsid w:val="00890E47"/>
    <w:rsid w:val="00892645"/>
    <w:rsid w:val="008929F7"/>
    <w:rsid w:val="008A1944"/>
    <w:rsid w:val="008A2ADC"/>
    <w:rsid w:val="008A329C"/>
    <w:rsid w:val="008A3D01"/>
    <w:rsid w:val="008A65E2"/>
    <w:rsid w:val="008A7ADD"/>
    <w:rsid w:val="008B30B7"/>
    <w:rsid w:val="008B3722"/>
    <w:rsid w:val="008B386F"/>
    <w:rsid w:val="008B5321"/>
    <w:rsid w:val="008C0DE0"/>
    <w:rsid w:val="008C5FE4"/>
    <w:rsid w:val="008D2F07"/>
    <w:rsid w:val="008D40CD"/>
    <w:rsid w:val="008D454B"/>
    <w:rsid w:val="008D4AC0"/>
    <w:rsid w:val="008D6A9B"/>
    <w:rsid w:val="008E43E5"/>
    <w:rsid w:val="008E47A7"/>
    <w:rsid w:val="008E48B5"/>
    <w:rsid w:val="008E6346"/>
    <w:rsid w:val="008E6530"/>
    <w:rsid w:val="008E6972"/>
    <w:rsid w:val="008F1B96"/>
    <w:rsid w:val="008F28DA"/>
    <w:rsid w:val="008F33CF"/>
    <w:rsid w:val="008F7AD4"/>
    <w:rsid w:val="008F7C4D"/>
    <w:rsid w:val="009001A2"/>
    <w:rsid w:val="00900F4A"/>
    <w:rsid w:val="009015E8"/>
    <w:rsid w:val="0090225C"/>
    <w:rsid w:val="009040F4"/>
    <w:rsid w:val="00904799"/>
    <w:rsid w:val="009067F3"/>
    <w:rsid w:val="00906E96"/>
    <w:rsid w:val="009070A0"/>
    <w:rsid w:val="0091066B"/>
    <w:rsid w:val="00913C29"/>
    <w:rsid w:val="00914456"/>
    <w:rsid w:val="0091571F"/>
    <w:rsid w:val="009157FB"/>
    <w:rsid w:val="00915DC5"/>
    <w:rsid w:val="00920691"/>
    <w:rsid w:val="0092087C"/>
    <w:rsid w:val="009228DF"/>
    <w:rsid w:val="0092318C"/>
    <w:rsid w:val="00923A56"/>
    <w:rsid w:val="00923B5F"/>
    <w:rsid w:val="00925E1D"/>
    <w:rsid w:val="0093096F"/>
    <w:rsid w:val="0093240A"/>
    <w:rsid w:val="009333B8"/>
    <w:rsid w:val="00933BA4"/>
    <w:rsid w:val="00935283"/>
    <w:rsid w:val="009357F5"/>
    <w:rsid w:val="00937424"/>
    <w:rsid w:val="009405CA"/>
    <w:rsid w:val="009408BF"/>
    <w:rsid w:val="009416B4"/>
    <w:rsid w:val="009426AD"/>
    <w:rsid w:val="00942D00"/>
    <w:rsid w:val="009460BA"/>
    <w:rsid w:val="009462EB"/>
    <w:rsid w:val="00947009"/>
    <w:rsid w:val="009516E5"/>
    <w:rsid w:val="00952331"/>
    <w:rsid w:val="00954464"/>
    <w:rsid w:val="00956679"/>
    <w:rsid w:val="00961370"/>
    <w:rsid w:val="00963687"/>
    <w:rsid w:val="00965652"/>
    <w:rsid w:val="00971643"/>
    <w:rsid w:val="00971AF6"/>
    <w:rsid w:val="0097260A"/>
    <w:rsid w:val="0097534B"/>
    <w:rsid w:val="009753B1"/>
    <w:rsid w:val="009778DA"/>
    <w:rsid w:val="00980957"/>
    <w:rsid w:val="00981005"/>
    <w:rsid w:val="0098124B"/>
    <w:rsid w:val="0098186B"/>
    <w:rsid w:val="0098264B"/>
    <w:rsid w:val="00982E4A"/>
    <w:rsid w:val="009835FF"/>
    <w:rsid w:val="00984F6C"/>
    <w:rsid w:val="00984FEE"/>
    <w:rsid w:val="00985BE7"/>
    <w:rsid w:val="00990926"/>
    <w:rsid w:val="00990DB7"/>
    <w:rsid w:val="0099121E"/>
    <w:rsid w:val="00991375"/>
    <w:rsid w:val="0099305F"/>
    <w:rsid w:val="00993BDA"/>
    <w:rsid w:val="00995880"/>
    <w:rsid w:val="0099683D"/>
    <w:rsid w:val="009A0658"/>
    <w:rsid w:val="009A325D"/>
    <w:rsid w:val="009A4856"/>
    <w:rsid w:val="009A53FA"/>
    <w:rsid w:val="009A5F85"/>
    <w:rsid w:val="009A668E"/>
    <w:rsid w:val="009A7DF4"/>
    <w:rsid w:val="009B04EB"/>
    <w:rsid w:val="009B20FA"/>
    <w:rsid w:val="009B57CF"/>
    <w:rsid w:val="009B67B7"/>
    <w:rsid w:val="009B6E89"/>
    <w:rsid w:val="009B7C7F"/>
    <w:rsid w:val="009C0CA8"/>
    <w:rsid w:val="009C1272"/>
    <w:rsid w:val="009C423B"/>
    <w:rsid w:val="009C5925"/>
    <w:rsid w:val="009C75FF"/>
    <w:rsid w:val="009C7AC3"/>
    <w:rsid w:val="009D2A47"/>
    <w:rsid w:val="009D4585"/>
    <w:rsid w:val="009D6E7F"/>
    <w:rsid w:val="009D6EFF"/>
    <w:rsid w:val="009E088D"/>
    <w:rsid w:val="009E44AE"/>
    <w:rsid w:val="009E545E"/>
    <w:rsid w:val="009F0027"/>
    <w:rsid w:val="009F15AC"/>
    <w:rsid w:val="009F21FA"/>
    <w:rsid w:val="009F3011"/>
    <w:rsid w:val="009F4856"/>
    <w:rsid w:val="009F5780"/>
    <w:rsid w:val="009F62B0"/>
    <w:rsid w:val="009F6752"/>
    <w:rsid w:val="00A02D98"/>
    <w:rsid w:val="00A04E00"/>
    <w:rsid w:val="00A069D9"/>
    <w:rsid w:val="00A07C28"/>
    <w:rsid w:val="00A11CC9"/>
    <w:rsid w:val="00A12010"/>
    <w:rsid w:val="00A128A5"/>
    <w:rsid w:val="00A1539E"/>
    <w:rsid w:val="00A16A7F"/>
    <w:rsid w:val="00A17012"/>
    <w:rsid w:val="00A177D5"/>
    <w:rsid w:val="00A17BDD"/>
    <w:rsid w:val="00A20E26"/>
    <w:rsid w:val="00A22D63"/>
    <w:rsid w:val="00A24A4E"/>
    <w:rsid w:val="00A24E3D"/>
    <w:rsid w:val="00A267AA"/>
    <w:rsid w:val="00A2749E"/>
    <w:rsid w:val="00A27879"/>
    <w:rsid w:val="00A30E10"/>
    <w:rsid w:val="00A311EB"/>
    <w:rsid w:val="00A32ED0"/>
    <w:rsid w:val="00A340F8"/>
    <w:rsid w:val="00A34D6D"/>
    <w:rsid w:val="00A40B79"/>
    <w:rsid w:val="00A419DC"/>
    <w:rsid w:val="00A4275B"/>
    <w:rsid w:val="00A437F0"/>
    <w:rsid w:val="00A44CC4"/>
    <w:rsid w:val="00A45387"/>
    <w:rsid w:val="00A46C5C"/>
    <w:rsid w:val="00A46F1F"/>
    <w:rsid w:val="00A53E86"/>
    <w:rsid w:val="00A53F6C"/>
    <w:rsid w:val="00A54E40"/>
    <w:rsid w:val="00A57726"/>
    <w:rsid w:val="00A61686"/>
    <w:rsid w:val="00A63482"/>
    <w:rsid w:val="00A67178"/>
    <w:rsid w:val="00A75F8A"/>
    <w:rsid w:val="00A76317"/>
    <w:rsid w:val="00A76C20"/>
    <w:rsid w:val="00A7704E"/>
    <w:rsid w:val="00A77188"/>
    <w:rsid w:val="00A77892"/>
    <w:rsid w:val="00A77913"/>
    <w:rsid w:val="00A82306"/>
    <w:rsid w:val="00A8287B"/>
    <w:rsid w:val="00A82D5F"/>
    <w:rsid w:val="00A83E6B"/>
    <w:rsid w:val="00A86624"/>
    <w:rsid w:val="00A86952"/>
    <w:rsid w:val="00A87511"/>
    <w:rsid w:val="00A90BD3"/>
    <w:rsid w:val="00A9630A"/>
    <w:rsid w:val="00AA26B1"/>
    <w:rsid w:val="00AA36E8"/>
    <w:rsid w:val="00AA73D9"/>
    <w:rsid w:val="00AA7C7B"/>
    <w:rsid w:val="00AB099C"/>
    <w:rsid w:val="00AB1A38"/>
    <w:rsid w:val="00AB2575"/>
    <w:rsid w:val="00AB28BD"/>
    <w:rsid w:val="00AB3E34"/>
    <w:rsid w:val="00AB5843"/>
    <w:rsid w:val="00AB5B1C"/>
    <w:rsid w:val="00AC0C2E"/>
    <w:rsid w:val="00AC2F5A"/>
    <w:rsid w:val="00AD2227"/>
    <w:rsid w:val="00AD30DE"/>
    <w:rsid w:val="00AD6D6E"/>
    <w:rsid w:val="00AD78D4"/>
    <w:rsid w:val="00AD78DF"/>
    <w:rsid w:val="00AE06DC"/>
    <w:rsid w:val="00AE092F"/>
    <w:rsid w:val="00AE1618"/>
    <w:rsid w:val="00AE3084"/>
    <w:rsid w:val="00AE4085"/>
    <w:rsid w:val="00AE50C9"/>
    <w:rsid w:val="00AE59D1"/>
    <w:rsid w:val="00AE5C58"/>
    <w:rsid w:val="00AE6D4C"/>
    <w:rsid w:val="00AE7415"/>
    <w:rsid w:val="00AF0AA7"/>
    <w:rsid w:val="00AF0B5A"/>
    <w:rsid w:val="00AF1886"/>
    <w:rsid w:val="00AF7F9F"/>
    <w:rsid w:val="00B00BB0"/>
    <w:rsid w:val="00B0341A"/>
    <w:rsid w:val="00B042DE"/>
    <w:rsid w:val="00B05DD8"/>
    <w:rsid w:val="00B062E7"/>
    <w:rsid w:val="00B11341"/>
    <w:rsid w:val="00B113A6"/>
    <w:rsid w:val="00B1281F"/>
    <w:rsid w:val="00B15090"/>
    <w:rsid w:val="00B152C2"/>
    <w:rsid w:val="00B152E0"/>
    <w:rsid w:val="00B157AE"/>
    <w:rsid w:val="00B165E6"/>
    <w:rsid w:val="00B167D2"/>
    <w:rsid w:val="00B178B9"/>
    <w:rsid w:val="00B21746"/>
    <w:rsid w:val="00B31275"/>
    <w:rsid w:val="00B337BA"/>
    <w:rsid w:val="00B338C7"/>
    <w:rsid w:val="00B36866"/>
    <w:rsid w:val="00B43730"/>
    <w:rsid w:val="00B45318"/>
    <w:rsid w:val="00B464C7"/>
    <w:rsid w:val="00B469F5"/>
    <w:rsid w:val="00B46DBD"/>
    <w:rsid w:val="00B4713C"/>
    <w:rsid w:val="00B472ED"/>
    <w:rsid w:val="00B47B9B"/>
    <w:rsid w:val="00B51A99"/>
    <w:rsid w:val="00B532E8"/>
    <w:rsid w:val="00B57ED1"/>
    <w:rsid w:val="00B63355"/>
    <w:rsid w:val="00B63AE0"/>
    <w:rsid w:val="00B6517B"/>
    <w:rsid w:val="00B6606E"/>
    <w:rsid w:val="00B6658C"/>
    <w:rsid w:val="00B66963"/>
    <w:rsid w:val="00B67B98"/>
    <w:rsid w:val="00B744E3"/>
    <w:rsid w:val="00B77AB6"/>
    <w:rsid w:val="00B812DF"/>
    <w:rsid w:val="00B81BCC"/>
    <w:rsid w:val="00B82D42"/>
    <w:rsid w:val="00B8405E"/>
    <w:rsid w:val="00B901F1"/>
    <w:rsid w:val="00B9088F"/>
    <w:rsid w:val="00B92E96"/>
    <w:rsid w:val="00B95B5A"/>
    <w:rsid w:val="00B96424"/>
    <w:rsid w:val="00BA049F"/>
    <w:rsid w:val="00BA1507"/>
    <w:rsid w:val="00BA34FF"/>
    <w:rsid w:val="00BA60EB"/>
    <w:rsid w:val="00BA6831"/>
    <w:rsid w:val="00BB1244"/>
    <w:rsid w:val="00BB1FB7"/>
    <w:rsid w:val="00BB5071"/>
    <w:rsid w:val="00BB6C0E"/>
    <w:rsid w:val="00BB7D96"/>
    <w:rsid w:val="00BB7F2D"/>
    <w:rsid w:val="00BC172E"/>
    <w:rsid w:val="00BC333D"/>
    <w:rsid w:val="00BC370E"/>
    <w:rsid w:val="00BC64CC"/>
    <w:rsid w:val="00BC6C17"/>
    <w:rsid w:val="00BD18F4"/>
    <w:rsid w:val="00BD2419"/>
    <w:rsid w:val="00BD59CE"/>
    <w:rsid w:val="00BD7705"/>
    <w:rsid w:val="00BE0E9C"/>
    <w:rsid w:val="00BE5B2F"/>
    <w:rsid w:val="00BE77ED"/>
    <w:rsid w:val="00BF1BCC"/>
    <w:rsid w:val="00BF2D98"/>
    <w:rsid w:val="00BF3EE3"/>
    <w:rsid w:val="00BF54EE"/>
    <w:rsid w:val="00BF5581"/>
    <w:rsid w:val="00BF7A7D"/>
    <w:rsid w:val="00C000C5"/>
    <w:rsid w:val="00C003DA"/>
    <w:rsid w:val="00C0060C"/>
    <w:rsid w:val="00C01112"/>
    <w:rsid w:val="00C024A6"/>
    <w:rsid w:val="00C02BAD"/>
    <w:rsid w:val="00C04238"/>
    <w:rsid w:val="00C062F1"/>
    <w:rsid w:val="00C11182"/>
    <w:rsid w:val="00C11700"/>
    <w:rsid w:val="00C127F5"/>
    <w:rsid w:val="00C13FC6"/>
    <w:rsid w:val="00C14B68"/>
    <w:rsid w:val="00C14E8B"/>
    <w:rsid w:val="00C156CE"/>
    <w:rsid w:val="00C165AB"/>
    <w:rsid w:val="00C168AE"/>
    <w:rsid w:val="00C218D6"/>
    <w:rsid w:val="00C22A75"/>
    <w:rsid w:val="00C22E9E"/>
    <w:rsid w:val="00C22FB1"/>
    <w:rsid w:val="00C230C1"/>
    <w:rsid w:val="00C23F7F"/>
    <w:rsid w:val="00C248E9"/>
    <w:rsid w:val="00C24D82"/>
    <w:rsid w:val="00C25C80"/>
    <w:rsid w:val="00C26A24"/>
    <w:rsid w:val="00C26E78"/>
    <w:rsid w:val="00C301D2"/>
    <w:rsid w:val="00C33DB6"/>
    <w:rsid w:val="00C35003"/>
    <w:rsid w:val="00C3607E"/>
    <w:rsid w:val="00C374DF"/>
    <w:rsid w:val="00C37A0A"/>
    <w:rsid w:val="00C413D7"/>
    <w:rsid w:val="00C437D6"/>
    <w:rsid w:val="00C45194"/>
    <w:rsid w:val="00C462CF"/>
    <w:rsid w:val="00C51F50"/>
    <w:rsid w:val="00C53A1A"/>
    <w:rsid w:val="00C568CB"/>
    <w:rsid w:val="00C56ED1"/>
    <w:rsid w:val="00C57C67"/>
    <w:rsid w:val="00C60838"/>
    <w:rsid w:val="00C6540F"/>
    <w:rsid w:val="00C67470"/>
    <w:rsid w:val="00C679D3"/>
    <w:rsid w:val="00C7014C"/>
    <w:rsid w:val="00C71B37"/>
    <w:rsid w:val="00C72BF7"/>
    <w:rsid w:val="00C73225"/>
    <w:rsid w:val="00C73475"/>
    <w:rsid w:val="00C7354C"/>
    <w:rsid w:val="00C73616"/>
    <w:rsid w:val="00C73870"/>
    <w:rsid w:val="00C73BE1"/>
    <w:rsid w:val="00C7497B"/>
    <w:rsid w:val="00C7791C"/>
    <w:rsid w:val="00C80342"/>
    <w:rsid w:val="00C80959"/>
    <w:rsid w:val="00C8122F"/>
    <w:rsid w:val="00C8162A"/>
    <w:rsid w:val="00C82507"/>
    <w:rsid w:val="00C84520"/>
    <w:rsid w:val="00C84C9B"/>
    <w:rsid w:val="00C85EF6"/>
    <w:rsid w:val="00C862E1"/>
    <w:rsid w:val="00C901E4"/>
    <w:rsid w:val="00C90255"/>
    <w:rsid w:val="00C90416"/>
    <w:rsid w:val="00C91B51"/>
    <w:rsid w:val="00C9246F"/>
    <w:rsid w:val="00C93600"/>
    <w:rsid w:val="00C93C13"/>
    <w:rsid w:val="00C943F6"/>
    <w:rsid w:val="00C946F2"/>
    <w:rsid w:val="00C951C2"/>
    <w:rsid w:val="00C958DB"/>
    <w:rsid w:val="00C9595D"/>
    <w:rsid w:val="00C963A4"/>
    <w:rsid w:val="00C97555"/>
    <w:rsid w:val="00CA068F"/>
    <w:rsid w:val="00CA0885"/>
    <w:rsid w:val="00CA20CB"/>
    <w:rsid w:val="00CA3CD3"/>
    <w:rsid w:val="00CA4C12"/>
    <w:rsid w:val="00CA795A"/>
    <w:rsid w:val="00CA7D97"/>
    <w:rsid w:val="00CB0446"/>
    <w:rsid w:val="00CB2606"/>
    <w:rsid w:val="00CB3C7D"/>
    <w:rsid w:val="00CB793C"/>
    <w:rsid w:val="00CC06C3"/>
    <w:rsid w:val="00CC130A"/>
    <w:rsid w:val="00CC79AB"/>
    <w:rsid w:val="00CD09A0"/>
    <w:rsid w:val="00CD2071"/>
    <w:rsid w:val="00CD2109"/>
    <w:rsid w:val="00CD2B29"/>
    <w:rsid w:val="00CD511A"/>
    <w:rsid w:val="00CD61E4"/>
    <w:rsid w:val="00CD7216"/>
    <w:rsid w:val="00CE1A59"/>
    <w:rsid w:val="00CE2201"/>
    <w:rsid w:val="00CE3A11"/>
    <w:rsid w:val="00CE5064"/>
    <w:rsid w:val="00CE55C2"/>
    <w:rsid w:val="00CE60A9"/>
    <w:rsid w:val="00CE6182"/>
    <w:rsid w:val="00CE6ABA"/>
    <w:rsid w:val="00CE7F60"/>
    <w:rsid w:val="00CF0AB1"/>
    <w:rsid w:val="00CF24D5"/>
    <w:rsid w:val="00CF44C3"/>
    <w:rsid w:val="00CF4D69"/>
    <w:rsid w:val="00CF5889"/>
    <w:rsid w:val="00CF6228"/>
    <w:rsid w:val="00CF629A"/>
    <w:rsid w:val="00D000E9"/>
    <w:rsid w:val="00D02193"/>
    <w:rsid w:val="00D046AE"/>
    <w:rsid w:val="00D06090"/>
    <w:rsid w:val="00D0677E"/>
    <w:rsid w:val="00D1074D"/>
    <w:rsid w:val="00D108D7"/>
    <w:rsid w:val="00D12501"/>
    <w:rsid w:val="00D16209"/>
    <w:rsid w:val="00D16E2B"/>
    <w:rsid w:val="00D218D8"/>
    <w:rsid w:val="00D22C26"/>
    <w:rsid w:val="00D24130"/>
    <w:rsid w:val="00D24FFE"/>
    <w:rsid w:val="00D26639"/>
    <w:rsid w:val="00D27CCB"/>
    <w:rsid w:val="00D3209D"/>
    <w:rsid w:val="00D32A48"/>
    <w:rsid w:val="00D337DF"/>
    <w:rsid w:val="00D35E47"/>
    <w:rsid w:val="00D362C8"/>
    <w:rsid w:val="00D37635"/>
    <w:rsid w:val="00D4065D"/>
    <w:rsid w:val="00D41D86"/>
    <w:rsid w:val="00D42158"/>
    <w:rsid w:val="00D43627"/>
    <w:rsid w:val="00D53CD4"/>
    <w:rsid w:val="00D6108F"/>
    <w:rsid w:val="00D613A0"/>
    <w:rsid w:val="00D61487"/>
    <w:rsid w:val="00D615AC"/>
    <w:rsid w:val="00D61AA9"/>
    <w:rsid w:val="00D6249E"/>
    <w:rsid w:val="00D626FF"/>
    <w:rsid w:val="00D62D7E"/>
    <w:rsid w:val="00D64FAF"/>
    <w:rsid w:val="00D65634"/>
    <w:rsid w:val="00D66281"/>
    <w:rsid w:val="00D67A19"/>
    <w:rsid w:val="00D67DB9"/>
    <w:rsid w:val="00D7074D"/>
    <w:rsid w:val="00D728DB"/>
    <w:rsid w:val="00D72D0B"/>
    <w:rsid w:val="00D734F3"/>
    <w:rsid w:val="00D73591"/>
    <w:rsid w:val="00D739BB"/>
    <w:rsid w:val="00D74225"/>
    <w:rsid w:val="00D74FF4"/>
    <w:rsid w:val="00D77768"/>
    <w:rsid w:val="00D80907"/>
    <w:rsid w:val="00D84704"/>
    <w:rsid w:val="00D84E2A"/>
    <w:rsid w:val="00D85B27"/>
    <w:rsid w:val="00D877FA"/>
    <w:rsid w:val="00D90387"/>
    <w:rsid w:val="00D90E6C"/>
    <w:rsid w:val="00D91EE3"/>
    <w:rsid w:val="00D9373F"/>
    <w:rsid w:val="00D9394D"/>
    <w:rsid w:val="00D94CFD"/>
    <w:rsid w:val="00D95F0D"/>
    <w:rsid w:val="00D96F1E"/>
    <w:rsid w:val="00D975AD"/>
    <w:rsid w:val="00DA0ABC"/>
    <w:rsid w:val="00DA0D34"/>
    <w:rsid w:val="00DA154E"/>
    <w:rsid w:val="00DA4AC7"/>
    <w:rsid w:val="00DA69F1"/>
    <w:rsid w:val="00DB0A0C"/>
    <w:rsid w:val="00DB0ED9"/>
    <w:rsid w:val="00DB19B4"/>
    <w:rsid w:val="00DB281C"/>
    <w:rsid w:val="00DB32E7"/>
    <w:rsid w:val="00DB5667"/>
    <w:rsid w:val="00DB6A9E"/>
    <w:rsid w:val="00DC2D36"/>
    <w:rsid w:val="00DC3066"/>
    <w:rsid w:val="00DC31E4"/>
    <w:rsid w:val="00DC3FE7"/>
    <w:rsid w:val="00DC4C83"/>
    <w:rsid w:val="00DC60EE"/>
    <w:rsid w:val="00DD0FC9"/>
    <w:rsid w:val="00DD1B73"/>
    <w:rsid w:val="00DD3394"/>
    <w:rsid w:val="00DD3603"/>
    <w:rsid w:val="00DD752F"/>
    <w:rsid w:val="00DD77B8"/>
    <w:rsid w:val="00DE1B4A"/>
    <w:rsid w:val="00DE1D40"/>
    <w:rsid w:val="00DE25E7"/>
    <w:rsid w:val="00DE2AD5"/>
    <w:rsid w:val="00DE3D44"/>
    <w:rsid w:val="00DE4124"/>
    <w:rsid w:val="00DE41D9"/>
    <w:rsid w:val="00DE5F8F"/>
    <w:rsid w:val="00DF55F5"/>
    <w:rsid w:val="00DF58FF"/>
    <w:rsid w:val="00DF738A"/>
    <w:rsid w:val="00E00C39"/>
    <w:rsid w:val="00E012D8"/>
    <w:rsid w:val="00E028C4"/>
    <w:rsid w:val="00E02E5F"/>
    <w:rsid w:val="00E04BB9"/>
    <w:rsid w:val="00E04CD4"/>
    <w:rsid w:val="00E05820"/>
    <w:rsid w:val="00E05997"/>
    <w:rsid w:val="00E06902"/>
    <w:rsid w:val="00E13B2B"/>
    <w:rsid w:val="00E14C32"/>
    <w:rsid w:val="00E15F65"/>
    <w:rsid w:val="00E21192"/>
    <w:rsid w:val="00E21459"/>
    <w:rsid w:val="00E22289"/>
    <w:rsid w:val="00E23E88"/>
    <w:rsid w:val="00E263BF"/>
    <w:rsid w:val="00E26B37"/>
    <w:rsid w:val="00E27ECE"/>
    <w:rsid w:val="00E30CC3"/>
    <w:rsid w:val="00E31995"/>
    <w:rsid w:val="00E31C41"/>
    <w:rsid w:val="00E33D18"/>
    <w:rsid w:val="00E35935"/>
    <w:rsid w:val="00E35D6A"/>
    <w:rsid w:val="00E360E6"/>
    <w:rsid w:val="00E37DB3"/>
    <w:rsid w:val="00E41F05"/>
    <w:rsid w:val="00E53E05"/>
    <w:rsid w:val="00E54431"/>
    <w:rsid w:val="00E54670"/>
    <w:rsid w:val="00E554EF"/>
    <w:rsid w:val="00E56AA7"/>
    <w:rsid w:val="00E57CD7"/>
    <w:rsid w:val="00E61090"/>
    <w:rsid w:val="00E6180D"/>
    <w:rsid w:val="00E648FA"/>
    <w:rsid w:val="00E67136"/>
    <w:rsid w:val="00E71D37"/>
    <w:rsid w:val="00E72823"/>
    <w:rsid w:val="00E728D9"/>
    <w:rsid w:val="00E72B6B"/>
    <w:rsid w:val="00E737D8"/>
    <w:rsid w:val="00E740FF"/>
    <w:rsid w:val="00E75063"/>
    <w:rsid w:val="00E80321"/>
    <w:rsid w:val="00E81530"/>
    <w:rsid w:val="00E81F91"/>
    <w:rsid w:val="00E82A14"/>
    <w:rsid w:val="00E85632"/>
    <w:rsid w:val="00E87615"/>
    <w:rsid w:val="00E8765F"/>
    <w:rsid w:val="00E877D6"/>
    <w:rsid w:val="00E90449"/>
    <w:rsid w:val="00E90ACF"/>
    <w:rsid w:val="00E9102D"/>
    <w:rsid w:val="00E92787"/>
    <w:rsid w:val="00E93657"/>
    <w:rsid w:val="00E94071"/>
    <w:rsid w:val="00E9680E"/>
    <w:rsid w:val="00EA2A14"/>
    <w:rsid w:val="00EA5F07"/>
    <w:rsid w:val="00EA7B80"/>
    <w:rsid w:val="00EA7D74"/>
    <w:rsid w:val="00EA7FDA"/>
    <w:rsid w:val="00EB0246"/>
    <w:rsid w:val="00EB19A1"/>
    <w:rsid w:val="00EB2834"/>
    <w:rsid w:val="00EB3BC2"/>
    <w:rsid w:val="00EB6600"/>
    <w:rsid w:val="00EC20CE"/>
    <w:rsid w:val="00EC3066"/>
    <w:rsid w:val="00EC33E1"/>
    <w:rsid w:val="00EC63E9"/>
    <w:rsid w:val="00EC7D48"/>
    <w:rsid w:val="00ED0940"/>
    <w:rsid w:val="00ED0B89"/>
    <w:rsid w:val="00ED161D"/>
    <w:rsid w:val="00ED194D"/>
    <w:rsid w:val="00ED212C"/>
    <w:rsid w:val="00ED25E3"/>
    <w:rsid w:val="00ED3174"/>
    <w:rsid w:val="00ED612E"/>
    <w:rsid w:val="00ED6E7C"/>
    <w:rsid w:val="00EE04E0"/>
    <w:rsid w:val="00EE1E02"/>
    <w:rsid w:val="00EE4F15"/>
    <w:rsid w:val="00EE6994"/>
    <w:rsid w:val="00EE7A3D"/>
    <w:rsid w:val="00EE7F1A"/>
    <w:rsid w:val="00EF18EE"/>
    <w:rsid w:val="00EF2825"/>
    <w:rsid w:val="00EF4509"/>
    <w:rsid w:val="00EF4B7B"/>
    <w:rsid w:val="00F0068B"/>
    <w:rsid w:val="00F02D1F"/>
    <w:rsid w:val="00F043E6"/>
    <w:rsid w:val="00F0486B"/>
    <w:rsid w:val="00F05C14"/>
    <w:rsid w:val="00F10154"/>
    <w:rsid w:val="00F1381F"/>
    <w:rsid w:val="00F147B5"/>
    <w:rsid w:val="00F14E02"/>
    <w:rsid w:val="00F16525"/>
    <w:rsid w:val="00F1656C"/>
    <w:rsid w:val="00F177F6"/>
    <w:rsid w:val="00F2145A"/>
    <w:rsid w:val="00F224F8"/>
    <w:rsid w:val="00F22570"/>
    <w:rsid w:val="00F23B40"/>
    <w:rsid w:val="00F253D2"/>
    <w:rsid w:val="00F2567E"/>
    <w:rsid w:val="00F30478"/>
    <w:rsid w:val="00F3530F"/>
    <w:rsid w:val="00F36253"/>
    <w:rsid w:val="00F36A48"/>
    <w:rsid w:val="00F371A4"/>
    <w:rsid w:val="00F4206A"/>
    <w:rsid w:val="00F42191"/>
    <w:rsid w:val="00F421C0"/>
    <w:rsid w:val="00F43DF6"/>
    <w:rsid w:val="00F45052"/>
    <w:rsid w:val="00F456B3"/>
    <w:rsid w:val="00F458D0"/>
    <w:rsid w:val="00F504C2"/>
    <w:rsid w:val="00F53A0B"/>
    <w:rsid w:val="00F54DA6"/>
    <w:rsid w:val="00F60029"/>
    <w:rsid w:val="00F6120D"/>
    <w:rsid w:val="00F61486"/>
    <w:rsid w:val="00F62D84"/>
    <w:rsid w:val="00F63D44"/>
    <w:rsid w:val="00F64960"/>
    <w:rsid w:val="00F73D87"/>
    <w:rsid w:val="00F77D1E"/>
    <w:rsid w:val="00F805E6"/>
    <w:rsid w:val="00F80BFC"/>
    <w:rsid w:val="00F81E9E"/>
    <w:rsid w:val="00F824C9"/>
    <w:rsid w:val="00F82CB9"/>
    <w:rsid w:val="00F83F23"/>
    <w:rsid w:val="00F84073"/>
    <w:rsid w:val="00F84E4B"/>
    <w:rsid w:val="00F864EB"/>
    <w:rsid w:val="00F86998"/>
    <w:rsid w:val="00F86BEE"/>
    <w:rsid w:val="00F93976"/>
    <w:rsid w:val="00F963E6"/>
    <w:rsid w:val="00FA60A8"/>
    <w:rsid w:val="00FA687E"/>
    <w:rsid w:val="00FA6D8B"/>
    <w:rsid w:val="00FA77A6"/>
    <w:rsid w:val="00FB1308"/>
    <w:rsid w:val="00FB5853"/>
    <w:rsid w:val="00FC034D"/>
    <w:rsid w:val="00FC38D2"/>
    <w:rsid w:val="00FC39AB"/>
    <w:rsid w:val="00FC49C2"/>
    <w:rsid w:val="00FC7B2C"/>
    <w:rsid w:val="00FD099B"/>
    <w:rsid w:val="00FD2990"/>
    <w:rsid w:val="00FD4D6D"/>
    <w:rsid w:val="00FD5F9E"/>
    <w:rsid w:val="00FD6B1F"/>
    <w:rsid w:val="00FD776B"/>
    <w:rsid w:val="00FE02D6"/>
    <w:rsid w:val="00FE0899"/>
    <w:rsid w:val="00FE30F8"/>
    <w:rsid w:val="00FE3F5F"/>
    <w:rsid w:val="00FE4FA6"/>
    <w:rsid w:val="00FE61FB"/>
    <w:rsid w:val="00FF03D3"/>
    <w:rsid w:val="00FF1858"/>
    <w:rsid w:val="00FF1F2A"/>
    <w:rsid w:val="00FF305D"/>
    <w:rsid w:val="00FF3CAA"/>
    <w:rsid w:val="00FF43EB"/>
    <w:rsid w:val="00FF5B0E"/>
    <w:rsid w:val="00FF7F0E"/>
    <w:rsid w:val="00FF7F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85C6C"/>
  <w15:docId w15:val="{1047A278-705F-40DC-8719-5CEF6BC1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1D60"/>
    <w:pPr>
      <w:bidi/>
      <w:spacing w:after="0" w:line="240" w:lineRule="auto"/>
      <w:ind w:left="84"/>
    </w:pPr>
    <w:rPr>
      <w:lang w:bidi="he-IL"/>
    </w:rPr>
  </w:style>
  <w:style w:type="paragraph" w:styleId="Heading1">
    <w:name w:val="heading 1"/>
    <w:basedOn w:val="Title"/>
    <w:next w:val="Normal"/>
    <w:link w:val="Heading1Char"/>
    <w:uiPriority w:val="9"/>
    <w:qFormat/>
    <w:rsid w:val="00B744E3"/>
    <w:pPr>
      <w:numPr>
        <w:numId w:val="1"/>
      </w:numPr>
      <w:pBdr>
        <w:bottom w:val="single" w:sz="4" w:space="4" w:color="auto"/>
      </w:pBdr>
      <w:spacing w:after="0"/>
      <w:ind w:left="793" w:hanging="709"/>
      <w:jc w:val="left"/>
      <w:outlineLvl w:val="0"/>
    </w:pPr>
    <w:rPr>
      <w:rFonts w:asciiTheme="minorBidi" w:hAnsiTheme="minorBidi" w:cstheme="minorBidi"/>
      <w:b/>
      <w:bCs/>
      <w:color w:val="auto"/>
    </w:rPr>
  </w:style>
  <w:style w:type="paragraph" w:styleId="Heading2">
    <w:name w:val="heading 2"/>
    <w:basedOn w:val="Heading1"/>
    <w:next w:val="Normal"/>
    <w:link w:val="Heading2Char"/>
    <w:uiPriority w:val="9"/>
    <w:unhideWhenUsed/>
    <w:qFormat/>
    <w:rsid w:val="00B744E3"/>
    <w:pPr>
      <w:numPr>
        <w:ilvl w:val="1"/>
      </w:numPr>
      <w:pBdr>
        <w:bottom w:val="none" w:sz="0" w:space="0" w:color="auto"/>
      </w:pBdr>
      <w:ind w:left="1218" w:hanging="1134"/>
      <w:outlineLvl w:val="1"/>
    </w:pPr>
    <w:rPr>
      <w:sz w:val="36"/>
      <w:szCs w:val="36"/>
      <w:u w:val="single"/>
    </w:rPr>
  </w:style>
  <w:style w:type="paragraph" w:styleId="Heading3">
    <w:name w:val="heading 3"/>
    <w:basedOn w:val="Heading2"/>
    <w:next w:val="Normal"/>
    <w:link w:val="Heading3Char"/>
    <w:uiPriority w:val="9"/>
    <w:unhideWhenUsed/>
    <w:qFormat/>
    <w:rsid w:val="00361D60"/>
    <w:pPr>
      <w:numPr>
        <w:ilvl w:val="2"/>
      </w:numPr>
      <w:ind w:left="1502" w:hanging="1418"/>
      <w:outlineLvl w:val="2"/>
    </w:pPr>
    <w:rPr>
      <w:sz w:val="28"/>
      <w:szCs w:val="28"/>
      <w:u w:val="none"/>
    </w:rPr>
  </w:style>
  <w:style w:type="paragraph" w:styleId="Heading4">
    <w:name w:val="heading 4"/>
    <w:basedOn w:val="Heading3"/>
    <w:next w:val="Normal"/>
    <w:link w:val="Heading4Char"/>
    <w:uiPriority w:val="9"/>
    <w:unhideWhenUsed/>
    <w:qFormat/>
    <w:rsid w:val="00361D60"/>
    <w:pPr>
      <w:numPr>
        <w:ilvl w:val="3"/>
      </w:numPr>
      <w:ind w:left="1785" w:hanging="1701"/>
      <w:outlineLvl w:val="3"/>
    </w:pPr>
    <w:rPr>
      <w:sz w:val="24"/>
      <w:szCs w:val="24"/>
    </w:rPr>
  </w:style>
  <w:style w:type="paragraph" w:styleId="Heading5">
    <w:name w:val="heading 5"/>
    <w:basedOn w:val="Heading4"/>
    <w:next w:val="Normal"/>
    <w:link w:val="Heading5Char"/>
    <w:uiPriority w:val="9"/>
    <w:unhideWhenUsed/>
    <w:qFormat/>
    <w:rsid w:val="00C22FB1"/>
    <w:pPr>
      <w:keepNext/>
      <w:keepLines/>
      <w:numPr>
        <w:ilvl w:val="4"/>
      </w:numPr>
      <w:bidi w:val="0"/>
      <w:spacing w:before="200"/>
      <w:outlineLvl w:val="4"/>
    </w:pPr>
    <w:rPr>
      <w:rFonts w:asciiTheme="majorHAnsi" w:hAnsiTheme="majorHAnsi" w:cstheme="majorBidi"/>
      <w:szCs w:val="18"/>
      <w:lang w:val="en"/>
    </w:rPr>
  </w:style>
  <w:style w:type="paragraph" w:styleId="Heading6">
    <w:name w:val="heading 6"/>
    <w:basedOn w:val="Normal"/>
    <w:next w:val="Normal"/>
    <w:link w:val="Heading6Char"/>
    <w:uiPriority w:val="9"/>
    <w:semiHidden/>
    <w:unhideWhenUsed/>
    <w:qFormat/>
    <w:rsid w:val="00243F66"/>
    <w:pPr>
      <w:keepNext/>
      <w:keepLines/>
      <w:bidi w:val="0"/>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43F66"/>
    <w:pPr>
      <w:keepNext/>
      <w:keepLines/>
      <w:bidi w:val="0"/>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43F66"/>
    <w:pPr>
      <w:keepNext/>
      <w:keepLines/>
      <w:bidi w:val="0"/>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243F66"/>
    <w:pPr>
      <w:keepNext/>
      <w:keepLines/>
      <w:bidi w:val="0"/>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4E3"/>
    <w:pPr>
      <w:pBdr>
        <w:bottom w:val="single" w:sz="4" w:space="1" w:color="auto"/>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744E3"/>
    <w:rPr>
      <w:rFonts w:asciiTheme="majorHAnsi" w:eastAsiaTheme="majorEastAsia" w:hAnsiTheme="majorHAnsi" w:cstheme="majorBidi"/>
      <w:color w:val="17365D" w:themeColor="text2" w:themeShade="BF"/>
      <w:spacing w:val="5"/>
      <w:kern w:val="28"/>
      <w:sz w:val="52"/>
      <w:szCs w:val="52"/>
      <w:lang w:bidi="he-IL"/>
    </w:rPr>
  </w:style>
  <w:style w:type="character" w:customStyle="1" w:styleId="Heading1Char">
    <w:name w:val="Heading 1 Char"/>
    <w:basedOn w:val="DefaultParagraphFont"/>
    <w:link w:val="Heading1"/>
    <w:uiPriority w:val="9"/>
    <w:rsid w:val="00B744E3"/>
    <w:rPr>
      <w:rFonts w:asciiTheme="minorBidi" w:eastAsiaTheme="majorEastAsia" w:hAnsiTheme="minorBidi"/>
      <w:b/>
      <w:bCs/>
      <w:spacing w:val="5"/>
      <w:kern w:val="28"/>
      <w:sz w:val="52"/>
      <w:szCs w:val="52"/>
      <w:lang w:bidi="he-IL"/>
    </w:rPr>
  </w:style>
  <w:style w:type="character" w:customStyle="1" w:styleId="Heading2Char">
    <w:name w:val="Heading 2 Char"/>
    <w:basedOn w:val="DefaultParagraphFont"/>
    <w:link w:val="Heading2"/>
    <w:uiPriority w:val="9"/>
    <w:rsid w:val="00B744E3"/>
    <w:rPr>
      <w:rFonts w:asciiTheme="minorBidi" w:eastAsiaTheme="majorEastAsia" w:hAnsiTheme="minorBidi"/>
      <w:b/>
      <w:bCs/>
      <w:spacing w:val="5"/>
      <w:kern w:val="28"/>
      <w:sz w:val="36"/>
      <w:szCs w:val="36"/>
      <w:u w:val="single"/>
      <w:lang w:bidi="he-IL"/>
    </w:rPr>
  </w:style>
  <w:style w:type="character" w:customStyle="1" w:styleId="Heading3Char">
    <w:name w:val="Heading 3 Char"/>
    <w:basedOn w:val="DefaultParagraphFont"/>
    <w:link w:val="Heading3"/>
    <w:uiPriority w:val="9"/>
    <w:rsid w:val="00361D60"/>
    <w:rPr>
      <w:rFonts w:asciiTheme="minorBidi" w:eastAsiaTheme="majorEastAsia" w:hAnsiTheme="minorBidi"/>
      <w:b/>
      <w:bCs/>
      <w:spacing w:val="5"/>
      <w:kern w:val="28"/>
      <w:sz w:val="28"/>
      <w:szCs w:val="28"/>
      <w:lang w:bidi="he-IL"/>
    </w:rPr>
  </w:style>
  <w:style w:type="character" w:customStyle="1" w:styleId="Heading4Char">
    <w:name w:val="Heading 4 Char"/>
    <w:basedOn w:val="DefaultParagraphFont"/>
    <w:link w:val="Heading4"/>
    <w:uiPriority w:val="9"/>
    <w:rsid w:val="00361D60"/>
    <w:rPr>
      <w:rFonts w:asciiTheme="minorBidi" w:eastAsiaTheme="majorEastAsia" w:hAnsiTheme="minorBidi"/>
      <w:b/>
      <w:bCs/>
      <w:spacing w:val="5"/>
      <w:kern w:val="28"/>
      <w:sz w:val="24"/>
      <w:szCs w:val="24"/>
      <w:lang w:bidi="he-IL"/>
    </w:rPr>
  </w:style>
  <w:style w:type="character" w:customStyle="1" w:styleId="Heading5Char">
    <w:name w:val="Heading 5 Char"/>
    <w:basedOn w:val="DefaultParagraphFont"/>
    <w:link w:val="Heading5"/>
    <w:uiPriority w:val="9"/>
    <w:rsid w:val="00C22FB1"/>
    <w:rPr>
      <w:rFonts w:asciiTheme="majorHAnsi" w:eastAsiaTheme="majorEastAsia" w:hAnsiTheme="majorHAnsi" w:cstheme="majorBidi"/>
      <w:b/>
      <w:bCs/>
      <w:spacing w:val="5"/>
      <w:kern w:val="28"/>
      <w:sz w:val="24"/>
      <w:szCs w:val="18"/>
      <w:lang w:val="en" w:bidi="he-IL"/>
    </w:rPr>
  </w:style>
  <w:style w:type="character" w:customStyle="1" w:styleId="Heading6Char">
    <w:name w:val="Heading 6 Char"/>
    <w:basedOn w:val="DefaultParagraphFont"/>
    <w:link w:val="Heading6"/>
    <w:uiPriority w:val="9"/>
    <w:rsid w:val="00243F6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43F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243F6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243F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243F66"/>
    <w:pPr>
      <w:bidi w:val="0"/>
    </w:pPr>
    <w:rPr>
      <w:b/>
      <w:bCs/>
      <w:color w:val="4F81BD" w:themeColor="accent1"/>
      <w:sz w:val="18"/>
      <w:szCs w:val="18"/>
    </w:rPr>
  </w:style>
  <w:style w:type="paragraph" w:styleId="Subtitle">
    <w:name w:val="Subtitle"/>
    <w:basedOn w:val="Normal"/>
    <w:next w:val="Normal"/>
    <w:link w:val="SubtitleChar"/>
    <w:uiPriority w:val="11"/>
    <w:qFormat/>
    <w:rsid w:val="00243F66"/>
    <w:pPr>
      <w:numPr>
        <w:ilvl w:val="1"/>
      </w:numPr>
      <w:bidi w:val="0"/>
      <w:ind w:left="84"/>
      <w:jc w:val="right"/>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43F66"/>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243F66"/>
    <w:rPr>
      <w:b/>
      <w:bCs/>
    </w:rPr>
  </w:style>
  <w:style w:type="character" w:styleId="Emphasis">
    <w:name w:val="Emphasis"/>
    <w:basedOn w:val="DefaultParagraphFont"/>
    <w:uiPriority w:val="20"/>
    <w:qFormat/>
    <w:rsid w:val="00243F66"/>
    <w:rPr>
      <w:i/>
      <w:iCs/>
    </w:rPr>
  </w:style>
  <w:style w:type="paragraph" w:styleId="NoSpacing">
    <w:name w:val="No Spacing"/>
    <w:link w:val="NoSpacingChar"/>
    <w:uiPriority w:val="1"/>
    <w:qFormat/>
    <w:rsid w:val="00243F66"/>
    <w:pPr>
      <w:spacing w:after="0" w:line="240" w:lineRule="auto"/>
    </w:pPr>
  </w:style>
  <w:style w:type="character" w:customStyle="1" w:styleId="NoSpacingChar">
    <w:name w:val="No Spacing Char"/>
    <w:basedOn w:val="DefaultParagraphFont"/>
    <w:link w:val="NoSpacing"/>
    <w:uiPriority w:val="1"/>
    <w:rsid w:val="00243F66"/>
  </w:style>
  <w:style w:type="paragraph" w:styleId="ListParagraph">
    <w:name w:val="List Paragraph"/>
    <w:basedOn w:val="Normal"/>
    <w:uiPriority w:val="34"/>
    <w:qFormat/>
    <w:rsid w:val="00243F66"/>
    <w:pPr>
      <w:bidi w:val="0"/>
      <w:ind w:left="720"/>
      <w:contextualSpacing/>
    </w:pPr>
  </w:style>
  <w:style w:type="paragraph" w:styleId="Quote">
    <w:name w:val="Quote"/>
    <w:basedOn w:val="Normal"/>
    <w:next w:val="Normal"/>
    <w:link w:val="QuoteChar"/>
    <w:uiPriority w:val="29"/>
    <w:qFormat/>
    <w:rsid w:val="00243F66"/>
    <w:pPr>
      <w:bidi w:val="0"/>
    </w:pPr>
    <w:rPr>
      <w:i/>
      <w:iCs/>
      <w:color w:val="000000" w:themeColor="text1"/>
    </w:rPr>
  </w:style>
  <w:style w:type="character" w:customStyle="1" w:styleId="QuoteChar">
    <w:name w:val="Quote Char"/>
    <w:basedOn w:val="DefaultParagraphFont"/>
    <w:link w:val="Quote"/>
    <w:uiPriority w:val="29"/>
    <w:rsid w:val="00243F66"/>
    <w:rPr>
      <w:i/>
      <w:iCs/>
      <w:color w:val="000000" w:themeColor="text1"/>
    </w:rPr>
  </w:style>
  <w:style w:type="paragraph" w:styleId="IntenseQuote">
    <w:name w:val="Intense Quote"/>
    <w:basedOn w:val="Normal"/>
    <w:next w:val="Normal"/>
    <w:link w:val="IntenseQuoteChar"/>
    <w:uiPriority w:val="30"/>
    <w:qFormat/>
    <w:rsid w:val="00243F66"/>
    <w:pPr>
      <w:pBdr>
        <w:bottom w:val="single" w:sz="4" w:space="4" w:color="4F81BD" w:themeColor="accent1"/>
      </w:pBdr>
      <w:bidi w:val="0"/>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43F66"/>
    <w:rPr>
      <w:b/>
      <w:bCs/>
      <w:i/>
      <w:iCs/>
      <w:color w:val="4F81BD" w:themeColor="accent1"/>
    </w:rPr>
  </w:style>
  <w:style w:type="character" w:styleId="SubtleEmphasis">
    <w:name w:val="Subtle Emphasis"/>
    <w:basedOn w:val="DefaultParagraphFont"/>
    <w:uiPriority w:val="19"/>
    <w:qFormat/>
    <w:rsid w:val="00243F66"/>
    <w:rPr>
      <w:i/>
      <w:iCs/>
      <w:color w:val="808080" w:themeColor="text1" w:themeTint="7F"/>
    </w:rPr>
  </w:style>
  <w:style w:type="character" w:styleId="IntenseEmphasis">
    <w:name w:val="Intense Emphasis"/>
    <w:basedOn w:val="DefaultParagraphFont"/>
    <w:uiPriority w:val="21"/>
    <w:qFormat/>
    <w:rsid w:val="00243F66"/>
    <w:rPr>
      <w:b/>
      <w:bCs/>
      <w:i/>
      <w:iCs/>
      <w:color w:val="4F81BD" w:themeColor="accent1"/>
    </w:rPr>
  </w:style>
  <w:style w:type="character" w:styleId="SubtleReference">
    <w:name w:val="Subtle Reference"/>
    <w:basedOn w:val="DefaultParagraphFont"/>
    <w:uiPriority w:val="31"/>
    <w:qFormat/>
    <w:rsid w:val="00243F66"/>
    <w:rPr>
      <w:smallCaps/>
      <w:color w:val="C0504D" w:themeColor="accent2"/>
      <w:u w:val="single"/>
    </w:rPr>
  </w:style>
  <w:style w:type="character" w:styleId="IntenseReference">
    <w:name w:val="Intense Reference"/>
    <w:basedOn w:val="DefaultParagraphFont"/>
    <w:uiPriority w:val="32"/>
    <w:qFormat/>
    <w:rsid w:val="00243F66"/>
    <w:rPr>
      <w:b/>
      <w:bCs/>
      <w:smallCaps/>
      <w:color w:val="C0504D" w:themeColor="accent2"/>
      <w:spacing w:val="5"/>
      <w:u w:val="single"/>
    </w:rPr>
  </w:style>
  <w:style w:type="character" w:styleId="BookTitle">
    <w:name w:val="Book Title"/>
    <w:uiPriority w:val="33"/>
    <w:qFormat/>
    <w:rsid w:val="00B744E3"/>
  </w:style>
  <w:style w:type="paragraph" w:styleId="TOCHeading">
    <w:name w:val="TOC Heading"/>
    <w:basedOn w:val="Heading1"/>
    <w:next w:val="Normal"/>
    <w:uiPriority w:val="39"/>
    <w:unhideWhenUsed/>
    <w:qFormat/>
    <w:rsid w:val="00243F66"/>
    <w:pPr>
      <w:outlineLvl w:val="9"/>
    </w:pPr>
  </w:style>
  <w:style w:type="paragraph" w:styleId="Header">
    <w:name w:val="header"/>
    <w:basedOn w:val="Normal"/>
    <w:link w:val="HeaderChar"/>
    <w:uiPriority w:val="99"/>
    <w:unhideWhenUsed/>
    <w:rsid w:val="00361D60"/>
    <w:pPr>
      <w:tabs>
        <w:tab w:val="center" w:pos="4153"/>
        <w:tab w:val="right" w:pos="8306"/>
      </w:tabs>
    </w:pPr>
  </w:style>
  <w:style w:type="character" w:customStyle="1" w:styleId="HeaderChar">
    <w:name w:val="Header Char"/>
    <w:basedOn w:val="DefaultParagraphFont"/>
    <w:link w:val="Header"/>
    <w:uiPriority w:val="99"/>
    <w:rsid w:val="00361D60"/>
    <w:rPr>
      <w:lang w:bidi="he-IL"/>
    </w:rPr>
  </w:style>
  <w:style w:type="paragraph" w:styleId="Footer">
    <w:name w:val="footer"/>
    <w:basedOn w:val="Normal"/>
    <w:link w:val="FooterChar"/>
    <w:uiPriority w:val="99"/>
    <w:unhideWhenUsed/>
    <w:rsid w:val="00361D60"/>
    <w:pPr>
      <w:tabs>
        <w:tab w:val="center" w:pos="4153"/>
        <w:tab w:val="right" w:pos="8306"/>
      </w:tabs>
    </w:pPr>
  </w:style>
  <w:style w:type="character" w:customStyle="1" w:styleId="FooterChar">
    <w:name w:val="Footer Char"/>
    <w:basedOn w:val="DefaultParagraphFont"/>
    <w:link w:val="Footer"/>
    <w:uiPriority w:val="99"/>
    <w:rsid w:val="00361D60"/>
    <w:rPr>
      <w:lang w:bidi="he-IL"/>
    </w:rPr>
  </w:style>
  <w:style w:type="character" w:styleId="PlaceholderText">
    <w:name w:val="Placeholder Text"/>
    <w:basedOn w:val="DefaultParagraphFont"/>
    <w:uiPriority w:val="99"/>
    <w:semiHidden/>
    <w:rsid w:val="00361D60"/>
    <w:rPr>
      <w:color w:val="808080"/>
    </w:rPr>
  </w:style>
  <w:style w:type="paragraph" w:styleId="BalloonText">
    <w:name w:val="Balloon Text"/>
    <w:basedOn w:val="Normal"/>
    <w:link w:val="BalloonTextChar"/>
    <w:uiPriority w:val="99"/>
    <w:semiHidden/>
    <w:unhideWhenUsed/>
    <w:rsid w:val="00361D60"/>
    <w:rPr>
      <w:rFonts w:ascii="Tahoma" w:hAnsi="Tahoma" w:cs="Tahoma"/>
      <w:sz w:val="16"/>
      <w:szCs w:val="16"/>
    </w:rPr>
  </w:style>
  <w:style w:type="character" w:customStyle="1" w:styleId="BalloonTextChar">
    <w:name w:val="Balloon Text Char"/>
    <w:basedOn w:val="DefaultParagraphFont"/>
    <w:link w:val="BalloonText"/>
    <w:uiPriority w:val="99"/>
    <w:semiHidden/>
    <w:rsid w:val="00361D60"/>
    <w:rPr>
      <w:rFonts w:ascii="Tahoma" w:hAnsi="Tahoma" w:cs="Tahoma"/>
      <w:sz w:val="16"/>
      <w:szCs w:val="16"/>
      <w:lang w:bidi="he-IL"/>
    </w:rPr>
  </w:style>
  <w:style w:type="paragraph" w:styleId="TOC1">
    <w:name w:val="toc 1"/>
    <w:basedOn w:val="Normal"/>
    <w:next w:val="Normal"/>
    <w:autoRedefine/>
    <w:uiPriority w:val="39"/>
    <w:unhideWhenUsed/>
    <w:rsid w:val="00AE6D4C"/>
    <w:pPr>
      <w:tabs>
        <w:tab w:val="left" w:pos="2090"/>
        <w:tab w:val="left" w:pos="8174"/>
        <w:tab w:val="left" w:pos="8316"/>
      </w:tabs>
      <w:bidi w:val="0"/>
      <w:spacing w:after="100"/>
      <w:ind w:left="0"/>
      <w:jc w:val="right"/>
    </w:pPr>
  </w:style>
  <w:style w:type="paragraph" w:styleId="TOC2">
    <w:name w:val="toc 2"/>
    <w:basedOn w:val="Normal"/>
    <w:next w:val="Normal"/>
    <w:autoRedefine/>
    <w:uiPriority w:val="39"/>
    <w:unhideWhenUsed/>
    <w:rsid w:val="0045391F"/>
    <w:pPr>
      <w:spacing w:after="100"/>
      <w:ind w:left="220"/>
    </w:pPr>
  </w:style>
  <w:style w:type="character" w:styleId="Hyperlink">
    <w:name w:val="Hyperlink"/>
    <w:basedOn w:val="DefaultParagraphFont"/>
    <w:uiPriority w:val="99"/>
    <w:unhideWhenUsed/>
    <w:rsid w:val="0045391F"/>
    <w:rPr>
      <w:color w:val="0000FF" w:themeColor="hyperlink"/>
      <w:u w:val="single"/>
    </w:rPr>
  </w:style>
  <w:style w:type="table" w:styleId="TableGrid">
    <w:name w:val="Table Grid"/>
    <w:basedOn w:val="TableNormal"/>
    <w:uiPriority w:val="59"/>
    <w:rsid w:val="00453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4539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hps">
    <w:name w:val="hps"/>
    <w:basedOn w:val="DefaultParagraphFont"/>
    <w:rsid w:val="000806B7"/>
  </w:style>
  <w:style w:type="paragraph" w:styleId="TOC3">
    <w:name w:val="toc 3"/>
    <w:basedOn w:val="Normal"/>
    <w:next w:val="Normal"/>
    <w:autoRedefine/>
    <w:uiPriority w:val="39"/>
    <w:unhideWhenUsed/>
    <w:rsid w:val="00127C3B"/>
    <w:pPr>
      <w:spacing w:after="100"/>
      <w:ind w:left="440"/>
    </w:pPr>
  </w:style>
  <w:style w:type="paragraph" w:styleId="NormalWeb">
    <w:name w:val="Normal (Web)"/>
    <w:basedOn w:val="Normal"/>
    <w:uiPriority w:val="99"/>
    <w:unhideWhenUsed/>
    <w:rsid w:val="00952331"/>
    <w:pPr>
      <w:bidi w:val="0"/>
      <w:spacing w:before="100" w:beforeAutospacing="1" w:after="100" w:afterAutospacing="1"/>
      <w:ind w:left="0"/>
    </w:pPr>
    <w:rPr>
      <w:rFonts w:ascii="Times New Roman" w:hAnsi="Times New Roman" w:cs="Times New Roman"/>
      <w:sz w:val="24"/>
      <w:szCs w:val="24"/>
    </w:rPr>
  </w:style>
  <w:style w:type="table" w:styleId="GridTable5Dark-Accent6">
    <w:name w:val="Grid Table 5 Dark Accent 6"/>
    <w:basedOn w:val="TableNormal"/>
    <w:uiPriority w:val="50"/>
    <w:rsid w:val="00525E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ListTable5Dark-Accent6">
    <w:name w:val="List Table 5 Dark Accent 6"/>
    <w:basedOn w:val="TableNormal"/>
    <w:uiPriority w:val="50"/>
    <w:rsid w:val="00525ED4"/>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78785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FA6D8B"/>
    <w:pPr>
      <w:spacing w:after="100" w:line="259" w:lineRule="auto"/>
      <w:ind w:left="660"/>
    </w:pPr>
  </w:style>
  <w:style w:type="paragraph" w:styleId="TOC5">
    <w:name w:val="toc 5"/>
    <w:basedOn w:val="Normal"/>
    <w:next w:val="Normal"/>
    <w:autoRedefine/>
    <w:uiPriority w:val="39"/>
    <w:unhideWhenUsed/>
    <w:rsid w:val="00FA6D8B"/>
    <w:pPr>
      <w:spacing w:after="100" w:line="259" w:lineRule="auto"/>
      <w:ind w:left="880"/>
    </w:pPr>
  </w:style>
  <w:style w:type="paragraph" w:styleId="TOC6">
    <w:name w:val="toc 6"/>
    <w:basedOn w:val="Normal"/>
    <w:next w:val="Normal"/>
    <w:autoRedefine/>
    <w:uiPriority w:val="39"/>
    <w:unhideWhenUsed/>
    <w:rsid w:val="00FA6D8B"/>
    <w:pPr>
      <w:spacing w:after="100" w:line="259" w:lineRule="auto"/>
      <w:ind w:left="1100"/>
    </w:pPr>
  </w:style>
  <w:style w:type="paragraph" w:styleId="TOC7">
    <w:name w:val="toc 7"/>
    <w:basedOn w:val="Normal"/>
    <w:next w:val="Normal"/>
    <w:autoRedefine/>
    <w:uiPriority w:val="39"/>
    <w:unhideWhenUsed/>
    <w:rsid w:val="00FA6D8B"/>
    <w:pPr>
      <w:spacing w:after="100" w:line="259" w:lineRule="auto"/>
      <w:ind w:left="1320"/>
    </w:pPr>
  </w:style>
  <w:style w:type="paragraph" w:styleId="TOC8">
    <w:name w:val="toc 8"/>
    <w:basedOn w:val="Normal"/>
    <w:next w:val="Normal"/>
    <w:autoRedefine/>
    <w:uiPriority w:val="39"/>
    <w:unhideWhenUsed/>
    <w:rsid w:val="00FA6D8B"/>
    <w:pPr>
      <w:spacing w:after="100" w:line="259" w:lineRule="auto"/>
      <w:ind w:left="1540"/>
    </w:pPr>
  </w:style>
  <w:style w:type="paragraph" w:styleId="TOC9">
    <w:name w:val="toc 9"/>
    <w:basedOn w:val="Normal"/>
    <w:next w:val="Normal"/>
    <w:autoRedefine/>
    <w:uiPriority w:val="39"/>
    <w:unhideWhenUsed/>
    <w:rsid w:val="00FA6D8B"/>
    <w:pPr>
      <w:spacing w:after="100" w:line="259" w:lineRule="auto"/>
      <w:ind w:left="1760"/>
    </w:pPr>
  </w:style>
  <w:style w:type="paragraph" w:styleId="Bibliography">
    <w:name w:val="Bibliography"/>
    <w:basedOn w:val="Normal"/>
    <w:next w:val="Normal"/>
    <w:uiPriority w:val="37"/>
    <w:unhideWhenUsed/>
    <w:rsid w:val="00791AFD"/>
  </w:style>
  <w:style w:type="character" w:styleId="UnresolvedMention">
    <w:name w:val="Unresolved Mention"/>
    <w:basedOn w:val="DefaultParagraphFont"/>
    <w:uiPriority w:val="99"/>
    <w:semiHidden/>
    <w:unhideWhenUsed/>
    <w:rsid w:val="001B5B2A"/>
    <w:rPr>
      <w:color w:val="808080"/>
      <w:shd w:val="clear" w:color="auto" w:fill="E6E6E6"/>
    </w:rPr>
  </w:style>
  <w:style w:type="table" w:styleId="GridTable5Dark-Accent4">
    <w:name w:val="Grid Table 5 Dark Accent 4"/>
    <w:basedOn w:val="TableNormal"/>
    <w:uiPriority w:val="50"/>
    <w:rsid w:val="002267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styleId="FollowedHyperlink">
    <w:name w:val="FollowedHyperlink"/>
    <w:basedOn w:val="DefaultParagraphFont"/>
    <w:uiPriority w:val="99"/>
    <w:semiHidden/>
    <w:unhideWhenUsed/>
    <w:rsid w:val="00C13FC6"/>
    <w:rPr>
      <w:color w:val="800080" w:themeColor="followedHyperlink"/>
      <w:u w:val="single"/>
    </w:rPr>
  </w:style>
  <w:style w:type="table" w:styleId="GridTable5Dark-Accent3">
    <w:name w:val="Grid Table 5 Dark Accent 3"/>
    <w:basedOn w:val="TableNormal"/>
    <w:uiPriority w:val="50"/>
    <w:rsid w:val="00A32E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1">
    <w:name w:val="Grid Table 5 Dark Accent 1"/>
    <w:basedOn w:val="TableNormal"/>
    <w:uiPriority w:val="50"/>
    <w:rsid w:val="00A32E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8790">
      <w:bodyDiv w:val="1"/>
      <w:marLeft w:val="0"/>
      <w:marRight w:val="0"/>
      <w:marTop w:val="0"/>
      <w:marBottom w:val="0"/>
      <w:divBdr>
        <w:top w:val="none" w:sz="0" w:space="0" w:color="auto"/>
        <w:left w:val="none" w:sz="0" w:space="0" w:color="auto"/>
        <w:bottom w:val="none" w:sz="0" w:space="0" w:color="auto"/>
        <w:right w:val="none" w:sz="0" w:space="0" w:color="auto"/>
      </w:divBdr>
    </w:div>
    <w:div w:id="18312575">
      <w:bodyDiv w:val="1"/>
      <w:marLeft w:val="0"/>
      <w:marRight w:val="0"/>
      <w:marTop w:val="0"/>
      <w:marBottom w:val="0"/>
      <w:divBdr>
        <w:top w:val="none" w:sz="0" w:space="0" w:color="auto"/>
        <w:left w:val="none" w:sz="0" w:space="0" w:color="auto"/>
        <w:bottom w:val="none" w:sz="0" w:space="0" w:color="auto"/>
        <w:right w:val="none" w:sz="0" w:space="0" w:color="auto"/>
      </w:divBdr>
    </w:div>
    <w:div w:id="19747274">
      <w:bodyDiv w:val="1"/>
      <w:marLeft w:val="0"/>
      <w:marRight w:val="0"/>
      <w:marTop w:val="0"/>
      <w:marBottom w:val="0"/>
      <w:divBdr>
        <w:top w:val="none" w:sz="0" w:space="0" w:color="auto"/>
        <w:left w:val="none" w:sz="0" w:space="0" w:color="auto"/>
        <w:bottom w:val="none" w:sz="0" w:space="0" w:color="auto"/>
        <w:right w:val="none" w:sz="0" w:space="0" w:color="auto"/>
      </w:divBdr>
      <w:divsChild>
        <w:div w:id="529996407">
          <w:marLeft w:val="360"/>
          <w:marRight w:val="0"/>
          <w:marTop w:val="200"/>
          <w:marBottom w:val="0"/>
          <w:divBdr>
            <w:top w:val="none" w:sz="0" w:space="0" w:color="auto"/>
            <w:left w:val="none" w:sz="0" w:space="0" w:color="auto"/>
            <w:bottom w:val="none" w:sz="0" w:space="0" w:color="auto"/>
            <w:right w:val="none" w:sz="0" w:space="0" w:color="auto"/>
          </w:divBdr>
        </w:div>
        <w:div w:id="1965966878">
          <w:marLeft w:val="1080"/>
          <w:marRight w:val="0"/>
          <w:marTop w:val="100"/>
          <w:marBottom w:val="0"/>
          <w:divBdr>
            <w:top w:val="none" w:sz="0" w:space="0" w:color="auto"/>
            <w:left w:val="none" w:sz="0" w:space="0" w:color="auto"/>
            <w:bottom w:val="none" w:sz="0" w:space="0" w:color="auto"/>
            <w:right w:val="none" w:sz="0" w:space="0" w:color="auto"/>
          </w:divBdr>
        </w:div>
        <w:div w:id="1556114872">
          <w:marLeft w:val="1080"/>
          <w:marRight w:val="0"/>
          <w:marTop w:val="100"/>
          <w:marBottom w:val="0"/>
          <w:divBdr>
            <w:top w:val="none" w:sz="0" w:space="0" w:color="auto"/>
            <w:left w:val="none" w:sz="0" w:space="0" w:color="auto"/>
            <w:bottom w:val="none" w:sz="0" w:space="0" w:color="auto"/>
            <w:right w:val="none" w:sz="0" w:space="0" w:color="auto"/>
          </w:divBdr>
        </w:div>
        <w:div w:id="1746218509">
          <w:marLeft w:val="1080"/>
          <w:marRight w:val="0"/>
          <w:marTop w:val="100"/>
          <w:marBottom w:val="0"/>
          <w:divBdr>
            <w:top w:val="none" w:sz="0" w:space="0" w:color="auto"/>
            <w:left w:val="none" w:sz="0" w:space="0" w:color="auto"/>
            <w:bottom w:val="none" w:sz="0" w:space="0" w:color="auto"/>
            <w:right w:val="none" w:sz="0" w:space="0" w:color="auto"/>
          </w:divBdr>
        </w:div>
        <w:div w:id="1595632818">
          <w:marLeft w:val="1080"/>
          <w:marRight w:val="0"/>
          <w:marTop w:val="100"/>
          <w:marBottom w:val="0"/>
          <w:divBdr>
            <w:top w:val="none" w:sz="0" w:space="0" w:color="auto"/>
            <w:left w:val="none" w:sz="0" w:space="0" w:color="auto"/>
            <w:bottom w:val="none" w:sz="0" w:space="0" w:color="auto"/>
            <w:right w:val="none" w:sz="0" w:space="0" w:color="auto"/>
          </w:divBdr>
        </w:div>
        <w:div w:id="1015619954">
          <w:marLeft w:val="1080"/>
          <w:marRight w:val="0"/>
          <w:marTop w:val="100"/>
          <w:marBottom w:val="0"/>
          <w:divBdr>
            <w:top w:val="none" w:sz="0" w:space="0" w:color="auto"/>
            <w:left w:val="none" w:sz="0" w:space="0" w:color="auto"/>
            <w:bottom w:val="none" w:sz="0" w:space="0" w:color="auto"/>
            <w:right w:val="none" w:sz="0" w:space="0" w:color="auto"/>
          </w:divBdr>
        </w:div>
        <w:div w:id="1846044756">
          <w:marLeft w:val="360"/>
          <w:marRight w:val="0"/>
          <w:marTop w:val="200"/>
          <w:marBottom w:val="0"/>
          <w:divBdr>
            <w:top w:val="none" w:sz="0" w:space="0" w:color="auto"/>
            <w:left w:val="none" w:sz="0" w:space="0" w:color="auto"/>
            <w:bottom w:val="none" w:sz="0" w:space="0" w:color="auto"/>
            <w:right w:val="none" w:sz="0" w:space="0" w:color="auto"/>
          </w:divBdr>
        </w:div>
        <w:div w:id="1073821070">
          <w:marLeft w:val="1080"/>
          <w:marRight w:val="0"/>
          <w:marTop w:val="100"/>
          <w:marBottom w:val="0"/>
          <w:divBdr>
            <w:top w:val="none" w:sz="0" w:space="0" w:color="auto"/>
            <w:left w:val="none" w:sz="0" w:space="0" w:color="auto"/>
            <w:bottom w:val="none" w:sz="0" w:space="0" w:color="auto"/>
            <w:right w:val="none" w:sz="0" w:space="0" w:color="auto"/>
          </w:divBdr>
        </w:div>
        <w:div w:id="281425467">
          <w:marLeft w:val="1080"/>
          <w:marRight w:val="0"/>
          <w:marTop w:val="100"/>
          <w:marBottom w:val="0"/>
          <w:divBdr>
            <w:top w:val="none" w:sz="0" w:space="0" w:color="auto"/>
            <w:left w:val="none" w:sz="0" w:space="0" w:color="auto"/>
            <w:bottom w:val="none" w:sz="0" w:space="0" w:color="auto"/>
            <w:right w:val="none" w:sz="0" w:space="0" w:color="auto"/>
          </w:divBdr>
        </w:div>
      </w:divsChild>
    </w:div>
    <w:div w:id="23747889">
      <w:bodyDiv w:val="1"/>
      <w:marLeft w:val="0"/>
      <w:marRight w:val="0"/>
      <w:marTop w:val="0"/>
      <w:marBottom w:val="0"/>
      <w:divBdr>
        <w:top w:val="none" w:sz="0" w:space="0" w:color="auto"/>
        <w:left w:val="none" w:sz="0" w:space="0" w:color="auto"/>
        <w:bottom w:val="none" w:sz="0" w:space="0" w:color="auto"/>
        <w:right w:val="none" w:sz="0" w:space="0" w:color="auto"/>
      </w:divBdr>
    </w:div>
    <w:div w:id="29838235">
      <w:bodyDiv w:val="1"/>
      <w:marLeft w:val="0"/>
      <w:marRight w:val="0"/>
      <w:marTop w:val="0"/>
      <w:marBottom w:val="0"/>
      <w:divBdr>
        <w:top w:val="none" w:sz="0" w:space="0" w:color="auto"/>
        <w:left w:val="none" w:sz="0" w:space="0" w:color="auto"/>
        <w:bottom w:val="none" w:sz="0" w:space="0" w:color="auto"/>
        <w:right w:val="none" w:sz="0" w:space="0" w:color="auto"/>
      </w:divBdr>
    </w:div>
    <w:div w:id="44644134">
      <w:bodyDiv w:val="1"/>
      <w:marLeft w:val="0"/>
      <w:marRight w:val="0"/>
      <w:marTop w:val="0"/>
      <w:marBottom w:val="0"/>
      <w:divBdr>
        <w:top w:val="none" w:sz="0" w:space="0" w:color="auto"/>
        <w:left w:val="none" w:sz="0" w:space="0" w:color="auto"/>
        <w:bottom w:val="none" w:sz="0" w:space="0" w:color="auto"/>
        <w:right w:val="none" w:sz="0" w:space="0" w:color="auto"/>
      </w:divBdr>
    </w:div>
    <w:div w:id="94789105">
      <w:bodyDiv w:val="1"/>
      <w:marLeft w:val="0"/>
      <w:marRight w:val="0"/>
      <w:marTop w:val="0"/>
      <w:marBottom w:val="0"/>
      <w:divBdr>
        <w:top w:val="none" w:sz="0" w:space="0" w:color="auto"/>
        <w:left w:val="none" w:sz="0" w:space="0" w:color="auto"/>
        <w:bottom w:val="none" w:sz="0" w:space="0" w:color="auto"/>
        <w:right w:val="none" w:sz="0" w:space="0" w:color="auto"/>
      </w:divBdr>
      <w:divsChild>
        <w:div w:id="303051146">
          <w:marLeft w:val="547"/>
          <w:marRight w:val="0"/>
          <w:marTop w:val="200"/>
          <w:marBottom w:val="0"/>
          <w:divBdr>
            <w:top w:val="none" w:sz="0" w:space="0" w:color="auto"/>
            <w:left w:val="none" w:sz="0" w:space="0" w:color="auto"/>
            <w:bottom w:val="none" w:sz="0" w:space="0" w:color="auto"/>
            <w:right w:val="none" w:sz="0" w:space="0" w:color="auto"/>
          </w:divBdr>
        </w:div>
        <w:div w:id="1150705889">
          <w:marLeft w:val="1166"/>
          <w:marRight w:val="0"/>
          <w:marTop w:val="200"/>
          <w:marBottom w:val="0"/>
          <w:divBdr>
            <w:top w:val="none" w:sz="0" w:space="0" w:color="auto"/>
            <w:left w:val="none" w:sz="0" w:space="0" w:color="auto"/>
            <w:bottom w:val="none" w:sz="0" w:space="0" w:color="auto"/>
            <w:right w:val="none" w:sz="0" w:space="0" w:color="auto"/>
          </w:divBdr>
        </w:div>
        <w:div w:id="71894700">
          <w:marLeft w:val="1166"/>
          <w:marRight w:val="0"/>
          <w:marTop w:val="200"/>
          <w:marBottom w:val="0"/>
          <w:divBdr>
            <w:top w:val="none" w:sz="0" w:space="0" w:color="auto"/>
            <w:left w:val="none" w:sz="0" w:space="0" w:color="auto"/>
            <w:bottom w:val="none" w:sz="0" w:space="0" w:color="auto"/>
            <w:right w:val="none" w:sz="0" w:space="0" w:color="auto"/>
          </w:divBdr>
        </w:div>
        <w:div w:id="1662544659">
          <w:marLeft w:val="547"/>
          <w:marRight w:val="0"/>
          <w:marTop w:val="200"/>
          <w:marBottom w:val="0"/>
          <w:divBdr>
            <w:top w:val="none" w:sz="0" w:space="0" w:color="auto"/>
            <w:left w:val="none" w:sz="0" w:space="0" w:color="auto"/>
            <w:bottom w:val="none" w:sz="0" w:space="0" w:color="auto"/>
            <w:right w:val="none" w:sz="0" w:space="0" w:color="auto"/>
          </w:divBdr>
        </w:div>
        <w:div w:id="638220335">
          <w:marLeft w:val="547"/>
          <w:marRight w:val="0"/>
          <w:marTop w:val="200"/>
          <w:marBottom w:val="0"/>
          <w:divBdr>
            <w:top w:val="none" w:sz="0" w:space="0" w:color="auto"/>
            <w:left w:val="none" w:sz="0" w:space="0" w:color="auto"/>
            <w:bottom w:val="none" w:sz="0" w:space="0" w:color="auto"/>
            <w:right w:val="none" w:sz="0" w:space="0" w:color="auto"/>
          </w:divBdr>
        </w:div>
        <w:div w:id="44108427">
          <w:marLeft w:val="547"/>
          <w:marRight w:val="0"/>
          <w:marTop w:val="200"/>
          <w:marBottom w:val="0"/>
          <w:divBdr>
            <w:top w:val="none" w:sz="0" w:space="0" w:color="auto"/>
            <w:left w:val="none" w:sz="0" w:space="0" w:color="auto"/>
            <w:bottom w:val="none" w:sz="0" w:space="0" w:color="auto"/>
            <w:right w:val="none" w:sz="0" w:space="0" w:color="auto"/>
          </w:divBdr>
        </w:div>
        <w:div w:id="485782615">
          <w:marLeft w:val="547"/>
          <w:marRight w:val="0"/>
          <w:marTop w:val="200"/>
          <w:marBottom w:val="0"/>
          <w:divBdr>
            <w:top w:val="none" w:sz="0" w:space="0" w:color="auto"/>
            <w:left w:val="none" w:sz="0" w:space="0" w:color="auto"/>
            <w:bottom w:val="none" w:sz="0" w:space="0" w:color="auto"/>
            <w:right w:val="none" w:sz="0" w:space="0" w:color="auto"/>
          </w:divBdr>
        </w:div>
        <w:div w:id="4210087">
          <w:marLeft w:val="547"/>
          <w:marRight w:val="0"/>
          <w:marTop w:val="200"/>
          <w:marBottom w:val="0"/>
          <w:divBdr>
            <w:top w:val="none" w:sz="0" w:space="0" w:color="auto"/>
            <w:left w:val="none" w:sz="0" w:space="0" w:color="auto"/>
            <w:bottom w:val="none" w:sz="0" w:space="0" w:color="auto"/>
            <w:right w:val="none" w:sz="0" w:space="0" w:color="auto"/>
          </w:divBdr>
        </w:div>
        <w:div w:id="2112435814">
          <w:marLeft w:val="547"/>
          <w:marRight w:val="0"/>
          <w:marTop w:val="200"/>
          <w:marBottom w:val="0"/>
          <w:divBdr>
            <w:top w:val="none" w:sz="0" w:space="0" w:color="auto"/>
            <w:left w:val="none" w:sz="0" w:space="0" w:color="auto"/>
            <w:bottom w:val="none" w:sz="0" w:space="0" w:color="auto"/>
            <w:right w:val="none" w:sz="0" w:space="0" w:color="auto"/>
          </w:divBdr>
        </w:div>
      </w:divsChild>
    </w:div>
    <w:div w:id="177276466">
      <w:bodyDiv w:val="1"/>
      <w:marLeft w:val="0"/>
      <w:marRight w:val="0"/>
      <w:marTop w:val="0"/>
      <w:marBottom w:val="0"/>
      <w:divBdr>
        <w:top w:val="none" w:sz="0" w:space="0" w:color="auto"/>
        <w:left w:val="none" w:sz="0" w:space="0" w:color="auto"/>
        <w:bottom w:val="none" w:sz="0" w:space="0" w:color="auto"/>
        <w:right w:val="none" w:sz="0" w:space="0" w:color="auto"/>
      </w:divBdr>
    </w:div>
    <w:div w:id="217012772">
      <w:bodyDiv w:val="1"/>
      <w:marLeft w:val="0"/>
      <w:marRight w:val="0"/>
      <w:marTop w:val="0"/>
      <w:marBottom w:val="0"/>
      <w:divBdr>
        <w:top w:val="none" w:sz="0" w:space="0" w:color="auto"/>
        <w:left w:val="none" w:sz="0" w:space="0" w:color="auto"/>
        <w:bottom w:val="none" w:sz="0" w:space="0" w:color="auto"/>
        <w:right w:val="none" w:sz="0" w:space="0" w:color="auto"/>
      </w:divBdr>
    </w:div>
    <w:div w:id="333149057">
      <w:bodyDiv w:val="1"/>
      <w:marLeft w:val="0"/>
      <w:marRight w:val="0"/>
      <w:marTop w:val="0"/>
      <w:marBottom w:val="0"/>
      <w:divBdr>
        <w:top w:val="none" w:sz="0" w:space="0" w:color="auto"/>
        <w:left w:val="none" w:sz="0" w:space="0" w:color="auto"/>
        <w:bottom w:val="none" w:sz="0" w:space="0" w:color="auto"/>
        <w:right w:val="none" w:sz="0" w:space="0" w:color="auto"/>
      </w:divBdr>
    </w:div>
    <w:div w:id="363019390">
      <w:bodyDiv w:val="1"/>
      <w:marLeft w:val="0"/>
      <w:marRight w:val="0"/>
      <w:marTop w:val="0"/>
      <w:marBottom w:val="0"/>
      <w:divBdr>
        <w:top w:val="none" w:sz="0" w:space="0" w:color="auto"/>
        <w:left w:val="none" w:sz="0" w:space="0" w:color="auto"/>
        <w:bottom w:val="none" w:sz="0" w:space="0" w:color="auto"/>
        <w:right w:val="none" w:sz="0" w:space="0" w:color="auto"/>
      </w:divBdr>
      <w:divsChild>
        <w:div w:id="1339885426">
          <w:marLeft w:val="547"/>
          <w:marRight w:val="0"/>
          <w:marTop w:val="200"/>
          <w:marBottom w:val="0"/>
          <w:divBdr>
            <w:top w:val="none" w:sz="0" w:space="0" w:color="auto"/>
            <w:left w:val="none" w:sz="0" w:space="0" w:color="auto"/>
            <w:bottom w:val="none" w:sz="0" w:space="0" w:color="auto"/>
            <w:right w:val="none" w:sz="0" w:space="0" w:color="auto"/>
          </w:divBdr>
        </w:div>
        <w:div w:id="513954910">
          <w:marLeft w:val="547"/>
          <w:marRight w:val="0"/>
          <w:marTop w:val="200"/>
          <w:marBottom w:val="0"/>
          <w:divBdr>
            <w:top w:val="none" w:sz="0" w:space="0" w:color="auto"/>
            <w:left w:val="none" w:sz="0" w:space="0" w:color="auto"/>
            <w:bottom w:val="none" w:sz="0" w:space="0" w:color="auto"/>
            <w:right w:val="none" w:sz="0" w:space="0" w:color="auto"/>
          </w:divBdr>
        </w:div>
        <w:div w:id="748500111">
          <w:marLeft w:val="1166"/>
          <w:marRight w:val="0"/>
          <w:marTop w:val="200"/>
          <w:marBottom w:val="0"/>
          <w:divBdr>
            <w:top w:val="none" w:sz="0" w:space="0" w:color="auto"/>
            <w:left w:val="none" w:sz="0" w:space="0" w:color="auto"/>
            <w:bottom w:val="none" w:sz="0" w:space="0" w:color="auto"/>
            <w:right w:val="none" w:sz="0" w:space="0" w:color="auto"/>
          </w:divBdr>
        </w:div>
        <w:div w:id="1800873245">
          <w:marLeft w:val="1166"/>
          <w:marRight w:val="0"/>
          <w:marTop w:val="200"/>
          <w:marBottom w:val="0"/>
          <w:divBdr>
            <w:top w:val="none" w:sz="0" w:space="0" w:color="auto"/>
            <w:left w:val="none" w:sz="0" w:space="0" w:color="auto"/>
            <w:bottom w:val="none" w:sz="0" w:space="0" w:color="auto"/>
            <w:right w:val="none" w:sz="0" w:space="0" w:color="auto"/>
          </w:divBdr>
        </w:div>
        <w:div w:id="1541019125">
          <w:marLeft w:val="1166"/>
          <w:marRight w:val="0"/>
          <w:marTop w:val="200"/>
          <w:marBottom w:val="0"/>
          <w:divBdr>
            <w:top w:val="none" w:sz="0" w:space="0" w:color="auto"/>
            <w:left w:val="none" w:sz="0" w:space="0" w:color="auto"/>
            <w:bottom w:val="none" w:sz="0" w:space="0" w:color="auto"/>
            <w:right w:val="none" w:sz="0" w:space="0" w:color="auto"/>
          </w:divBdr>
        </w:div>
        <w:div w:id="1892617570">
          <w:marLeft w:val="1166"/>
          <w:marRight w:val="0"/>
          <w:marTop w:val="200"/>
          <w:marBottom w:val="0"/>
          <w:divBdr>
            <w:top w:val="none" w:sz="0" w:space="0" w:color="auto"/>
            <w:left w:val="none" w:sz="0" w:space="0" w:color="auto"/>
            <w:bottom w:val="none" w:sz="0" w:space="0" w:color="auto"/>
            <w:right w:val="none" w:sz="0" w:space="0" w:color="auto"/>
          </w:divBdr>
        </w:div>
        <w:div w:id="365836762">
          <w:marLeft w:val="1166"/>
          <w:marRight w:val="0"/>
          <w:marTop w:val="200"/>
          <w:marBottom w:val="0"/>
          <w:divBdr>
            <w:top w:val="none" w:sz="0" w:space="0" w:color="auto"/>
            <w:left w:val="none" w:sz="0" w:space="0" w:color="auto"/>
            <w:bottom w:val="none" w:sz="0" w:space="0" w:color="auto"/>
            <w:right w:val="none" w:sz="0" w:space="0" w:color="auto"/>
          </w:divBdr>
        </w:div>
        <w:div w:id="605890997">
          <w:marLeft w:val="1166"/>
          <w:marRight w:val="0"/>
          <w:marTop w:val="200"/>
          <w:marBottom w:val="0"/>
          <w:divBdr>
            <w:top w:val="none" w:sz="0" w:space="0" w:color="auto"/>
            <w:left w:val="none" w:sz="0" w:space="0" w:color="auto"/>
            <w:bottom w:val="none" w:sz="0" w:space="0" w:color="auto"/>
            <w:right w:val="none" w:sz="0" w:space="0" w:color="auto"/>
          </w:divBdr>
        </w:div>
      </w:divsChild>
    </w:div>
    <w:div w:id="364722417">
      <w:bodyDiv w:val="1"/>
      <w:marLeft w:val="0"/>
      <w:marRight w:val="0"/>
      <w:marTop w:val="0"/>
      <w:marBottom w:val="0"/>
      <w:divBdr>
        <w:top w:val="none" w:sz="0" w:space="0" w:color="auto"/>
        <w:left w:val="none" w:sz="0" w:space="0" w:color="auto"/>
        <w:bottom w:val="none" w:sz="0" w:space="0" w:color="auto"/>
        <w:right w:val="none" w:sz="0" w:space="0" w:color="auto"/>
      </w:divBdr>
    </w:div>
    <w:div w:id="405107469">
      <w:bodyDiv w:val="1"/>
      <w:marLeft w:val="0"/>
      <w:marRight w:val="0"/>
      <w:marTop w:val="0"/>
      <w:marBottom w:val="0"/>
      <w:divBdr>
        <w:top w:val="none" w:sz="0" w:space="0" w:color="auto"/>
        <w:left w:val="none" w:sz="0" w:space="0" w:color="auto"/>
        <w:bottom w:val="none" w:sz="0" w:space="0" w:color="auto"/>
        <w:right w:val="none" w:sz="0" w:space="0" w:color="auto"/>
      </w:divBdr>
    </w:div>
    <w:div w:id="414130972">
      <w:bodyDiv w:val="1"/>
      <w:marLeft w:val="0"/>
      <w:marRight w:val="0"/>
      <w:marTop w:val="0"/>
      <w:marBottom w:val="0"/>
      <w:divBdr>
        <w:top w:val="none" w:sz="0" w:space="0" w:color="auto"/>
        <w:left w:val="none" w:sz="0" w:space="0" w:color="auto"/>
        <w:bottom w:val="none" w:sz="0" w:space="0" w:color="auto"/>
        <w:right w:val="none" w:sz="0" w:space="0" w:color="auto"/>
      </w:divBdr>
    </w:div>
    <w:div w:id="427048441">
      <w:bodyDiv w:val="1"/>
      <w:marLeft w:val="0"/>
      <w:marRight w:val="0"/>
      <w:marTop w:val="0"/>
      <w:marBottom w:val="0"/>
      <w:divBdr>
        <w:top w:val="none" w:sz="0" w:space="0" w:color="auto"/>
        <w:left w:val="none" w:sz="0" w:space="0" w:color="auto"/>
        <w:bottom w:val="none" w:sz="0" w:space="0" w:color="auto"/>
        <w:right w:val="none" w:sz="0" w:space="0" w:color="auto"/>
      </w:divBdr>
    </w:div>
    <w:div w:id="463810937">
      <w:bodyDiv w:val="1"/>
      <w:marLeft w:val="0"/>
      <w:marRight w:val="0"/>
      <w:marTop w:val="0"/>
      <w:marBottom w:val="0"/>
      <w:divBdr>
        <w:top w:val="none" w:sz="0" w:space="0" w:color="auto"/>
        <w:left w:val="none" w:sz="0" w:space="0" w:color="auto"/>
        <w:bottom w:val="none" w:sz="0" w:space="0" w:color="auto"/>
        <w:right w:val="none" w:sz="0" w:space="0" w:color="auto"/>
      </w:divBdr>
      <w:divsChild>
        <w:div w:id="1871066376">
          <w:marLeft w:val="547"/>
          <w:marRight w:val="0"/>
          <w:marTop w:val="200"/>
          <w:marBottom w:val="0"/>
          <w:divBdr>
            <w:top w:val="none" w:sz="0" w:space="0" w:color="auto"/>
            <w:left w:val="none" w:sz="0" w:space="0" w:color="auto"/>
            <w:bottom w:val="none" w:sz="0" w:space="0" w:color="auto"/>
            <w:right w:val="none" w:sz="0" w:space="0" w:color="auto"/>
          </w:divBdr>
        </w:div>
        <w:div w:id="1795714185">
          <w:marLeft w:val="547"/>
          <w:marRight w:val="0"/>
          <w:marTop w:val="200"/>
          <w:marBottom w:val="0"/>
          <w:divBdr>
            <w:top w:val="none" w:sz="0" w:space="0" w:color="auto"/>
            <w:left w:val="none" w:sz="0" w:space="0" w:color="auto"/>
            <w:bottom w:val="none" w:sz="0" w:space="0" w:color="auto"/>
            <w:right w:val="none" w:sz="0" w:space="0" w:color="auto"/>
          </w:divBdr>
        </w:div>
        <w:div w:id="1031609125">
          <w:marLeft w:val="547"/>
          <w:marRight w:val="0"/>
          <w:marTop w:val="200"/>
          <w:marBottom w:val="0"/>
          <w:divBdr>
            <w:top w:val="none" w:sz="0" w:space="0" w:color="auto"/>
            <w:left w:val="none" w:sz="0" w:space="0" w:color="auto"/>
            <w:bottom w:val="none" w:sz="0" w:space="0" w:color="auto"/>
            <w:right w:val="none" w:sz="0" w:space="0" w:color="auto"/>
          </w:divBdr>
        </w:div>
        <w:div w:id="975837757">
          <w:marLeft w:val="1166"/>
          <w:marRight w:val="0"/>
          <w:marTop w:val="200"/>
          <w:marBottom w:val="0"/>
          <w:divBdr>
            <w:top w:val="none" w:sz="0" w:space="0" w:color="auto"/>
            <w:left w:val="none" w:sz="0" w:space="0" w:color="auto"/>
            <w:bottom w:val="none" w:sz="0" w:space="0" w:color="auto"/>
            <w:right w:val="none" w:sz="0" w:space="0" w:color="auto"/>
          </w:divBdr>
        </w:div>
        <w:div w:id="24791792">
          <w:marLeft w:val="547"/>
          <w:marRight w:val="0"/>
          <w:marTop w:val="200"/>
          <w:marBottom w:val="0"/>
          <w:divBdr>
            <w:top w:val="none" w:sz="0" w:space="0" w:color="auto"/>
            <w:left w:val="none" w:sz="0" w:space="0" w:color="auto"/>
            <w:bottom w:val="none" w:sz="0" w:space="0" w:color="auto"/>
            <w:right w:val="none" w:sz="0" w:space="0" w:color="auto"/>
          </w:divBdr>
        </w:div>
        <w:div w:id="1118642536">
          <w:marLeft w:val="1166"/>
          <w:marRight w:val="0"/>
          <w:marTop w:val="200"/>
          <w:marBottom w:val="0"/>
          <w:divBdr>
            <w:top w:val="none" w:sz="0" w:space="0" w:color="auto"/>
            <w:left w:val="none" w:sz="0" w:space="0" w:color="auto"/>
            <w:bottom w:val="none" w:sz="0" w:space="0" w:color="auto"/>
            <w:right w:val="none" w:sz="0" w:space="0" w:color="auto"/>
          </w:divBdr>
        </w:div>
        <w:div w:id="1827476439">
          <w:marLeft w:val="1166"/>
          <w:marRight w:val="0"/>
          <w:marTop w:val="200"/>
          <w:marBottom w:val="0"/>
          <w:divBdr>
            <w:top w:val="none" w:sz="0" w:space="0" w:color="auto"/>
            <w:left w:val="none" w:sz="0" w:space="0" w:color="auto"/>
            <w:bottom w:val="none" w:sz="0" w:space="0" w:color="auto"/>
            <w:right w:val="none" w:sz="0" w:space="0" w:color="auto"/>
          </w:divBdr>
        </w:div>
        <w:div w:id="1875338764">
          <w:marLeft w:val="1166"/>
          <w:marRight w:val="0"/>
          <w:marTop w:val="200"/>
          <w:marBottom w:val="0"/>
          <w:divBdr>
            <w:top w:val="none" w:sz="0" w:space="0" w:color="auto"/>
            <w:left w:val="none" w:sz="0" w:space="0" w:color="auto"/>
            <w:bottom w:val="none" w:sz="0" w:space="0" w:color="auto"/>
            <w:right w:val="none" w:sz="0" w:space="0" w:color="auto"/>
          </w:divBdr>
        </w:div>
        <w:div w:id="1914468592">
          <w:marLeft w:val="547"/>
          <w:marRight w:val="0"/>
          <w:marTop w:val="200"/>
          <w:marBottom w:val="0"/>
          <w:divBdr>
            <w:top w:val="none" w:sz="0" w:space="0" w:color="auto"/>
            <w:left w:val="none" w:sz="0" w:space="0" w:color="auto"/>
            <w:bottom w:val="none" w:sz="0" w:space="0" w:color="auto"/>
            <w:right w:val="none" w:sz="0" w:space="0" w:color="auto"/>
          </w:divBdr>
        </w:div>
        <w:div w:id="951861432">
          <w:marLeft w:val="547"/>
          <w:marRight w:val="0"/>
          <w:marTop w:val="200"/>
          <w:marBottom w:val="0"/>
          <w:divBdr>
            <w:top w:val="none" w:sz="0" w:space="0" w:color="auto"/>
            <w:left w:val="none" w:sz="0" w:space="0" w:color="auto"/>
            <w:bottom w:val="none" w:sz="0" w:space="0" w:color="auto"/>
            <w:right w:val="none" w:sz="0" w:space="0" w:color="auto"/>
          </w:divBdr>
        </w:div>
        <w:div w:id="538860434">
          <w:marLeft w:val="547"/>
          <w:marRight w:val="0"/>
          <w:marTop w:val="200"/>
          <w:marBottom w:val="0"/>
          <w:divBdr>
            <w:top w:val="none" w:sz="0" w:space="0" w:color="auto"/>
            <w:left w:val="none" w:sz="0" w:space="0" w:color="auto"/>
            <w:bottom w:val="none" w:sz="0" w:space="0" w:color="auto"/>
            <w:right w:val="none" w:sz="0" w:space="0" w:color="auto"/>
          </w:divBdr>
        </w:div>
      </w:divsChild>
    </w:div>
    <w:div w:id="504631854">
      <w:bodyDiv w:val="1"/>
      <w:marLeft w:val="0"/>
      <w:marRight w:val="0"/>
      <w:marTop w:val="0"/>
      <w:marBottom w:val="0"/>
      <w:divBdr>
        <w:top w:val="none" w:sz="0" w:space="0" w:color="auto"/>
        <w:left w:val="none" w:sz="0" w:space="0" w:color="auto"/>
        <w:bottom w:val="none" w:sz="0" w:space="0" w:color="auto"/>
        <w:right w:val="none" w:sz="0" w:space="0" w:color="auto"/>
      </w:divBdr>
      <w:divsChild>
        <w:div w:id="253825583">
          <w:marLeft w:val="547"/>
          <w:marRight w:val="0"/>
          <w:marTop w:val="200"/>
          <w:marBottom w:val="0"/>
          <w:divBdr>
            <w:top w:val="none" w:sz="0" w:space="0" w:color="auto"/>
            <w:left w:val="none" w:sz="0" w:space="0" w:color="auto"/>
            <w:bottom w:val="none" w:sz="0" w:space="0" w:color="auto"/>
            <w:right w:val="none" w:sz="0" w:space="0" w:color="auto"/>
          </w:divBdr>
        </w:div>
        <w:div w:id="648561666">
          <w:marLeft w:val="547"/>
          <w:marRight w:val="0"/>
          <w:marTop w:val="200"/>
          <w:marBottom w:val="0"/>
          <w:divBdr>
            <w:top w:val="none" w:sz="0" w:space="0" w:color="auto"/>
            <w:left w:val="none" w:sz="0" w:space="0" w:color="auto"/>
            <w:bottom w:val="none" w:sz="0" w:space="0" w:color="auto"/>
            <w:right w:val="none" w:sz="0" w:space="0" w:color="auto"/>
          </w:divBdr>
        </w:div>
        <w:div w:id="1891841090">
          <w:marLeft w:val="547"/>
          <w:marRight w:val="0"/>
          <w:marTop w:val="200"/>
          <w:marBottom w:val="0"/>
          <w:divBdr>
            <w:top w:val="none" w:sz="0" w:space="0" w:color="auto"/>
            <w:left w:val="none" w:sz="0" w:space="0" w:color="auto"/>
            <w:bottom w:val="none" w:sz="0" w:space="0" w:color="auto"/>
            <w:right w:val="none" w:sz="0" w:space="0" w:color="auto"/>
          </w:divBdr>
        </w:div>
        <w:div w:id="924260812">
          <w:marLeft w:val="547"/>
          <w:marRight w:val="0"/>
          <w:marTop w:val="200"/>
          <w:marBottom w:val="0"/>
          <w:divBdr>
            <w:top w:val="none" w:sz="0" w:space="0" w:color="auto"/>
            <w:left w:val="none" w:sz="0" w:space="0" w:color="auto"/>
            <w:bottom w:val="none" w:sz="0" w:space="0" w:color="auto"/>
            <w:right w:val="none" w:sz="0" w:space="0" w:color="auto"/>
          </w:divBdr>
        </w:div>
        <w:div w:id="2012103844">
          <w:marLeft w:val="547"/>
          <w:marRight w:val="0"/>
          <w:marTop w:val="200"/>
          <w:marBottom w:val="0"/>
          <w:divBdr>
            <w:top w:val="none" w:sz="0" w:space="0" w:color="auto"/>
            <w:left w:val="none" w:sz="0" w:space="0" w:color="auto"/>
            <w:bottom w:val="none" w:sz="0" w:space="0" w:color="auto"/>
            <w:right w:val="none" w:sz="0" w:space="0" w:color="auto"/>
          </w:divBdr>
        </w:div>
        <w:div w:id="606427790">
          <w:marLeft w:val="547"/>
          <w:marRight w:val="0"/>
          <w:marTop w:val="200"/>
          <w:marBottom w:val="0"/>
          <w:divBdr>
            <w:top w:val="none" w:sz="0" w:space="0" w:color="auto"/>
            <w:left w:val="none" w:sz="0" w:space="0" w:color="auto"/>
            <w:bottom w:val="none" w:sz="0" w:space="0" w:color="auto"/>
            <w:right w:val="none" w:sz="0" w:space="0" w:color="auto"/>
          </w:divBdr>
        </w:div>
        <w:div w:id="1792938560">
          <w:marLeft w:val="547"/>
          <w:marRight w:val="0"/>
          <w:marTop w:val="200"/>
          <w:marBottom w:val="0"/>
          <w:divBdr>
            <w:top w:val="none" w:sz="0" w:space="0" w:color="auto"/>
            <w:left w:val="none" w:sz="0" w:space="0" w:color="auto"/>
            <w:bottom w:val="none" w:sz="0" w:space="0" w:color="auto"/>
            <w:right w:val="none" w:sz="0" w:space="0" w:color="auto"/>
          </w:divBdr>
        </w:div>
        <w:div w:id="1989433931">
          <w:marLeft w:val="547"/>
          <w:marRight w:val="0"/>
          <w:marTop w:val="200"/>
          <w:marBottom w:val="0"/>
          <w:divBdr>
            <w:top w:val="none" w:sz="0" w:space="0" w:color="auto"/>
            <w:left w:val="none" w:sz="0" w:space="0" w:color="auto"/>
            <w:bottom w:val="none" w:sz="0" w:space="0" w:color="auto"/>
            <w:right w:val="none" w:sz="0" w:space="0" w:color="auto"/>
          </w:divBdr>
        </w:div>
        <w:div w:id="68118603">
          <w:marLeft w:val="547"/>
          <w:marRight w:val="0"/>
          <w:marTop w:val="200"/>
          <w:marBottom w:val="0"/>
          <w:divBdr>
            <w:top w:val="none" w:sz="0" w:space="0" w:color="auto"/>
            <w:left w:val="none" w:sz="0" w:space="0" w:color="auto"/>
            <w:bottom w:val="none" w:sz="0" w:space="0" w:color="auto"/>
            <w:right w:val="none" w:sz="0" w:space="0" w:color="auto"/>
          </w:divBdr>
        </w:div>
      </w:divsChild>
    </w:div>
    <w:div w:id="516888766">
      <w:bodyDiv w:val="1"/>
      <w:marLeft w:val="0"/>
      <w:marRight w:val="0"/>
      <w:marTop w:val="0"/>
      <w:marBottom w:val="0"/>
      <w:divBdr>
        <w:top w:val="none" w:sz="0" w:space="0" w:color="auto"/>
        <w:left w:val="none" w:sz="0" w:space="0" w:color="auto"/>
        <w:bottom w:val="none" w:sz="0" w:space="0" w:color="auto"/>
        <w:right w:val="none" w:sz="0" w:space="0" w:color="auto"/>
      </w:divBdr>
    </w:div>
    <w:div w:id="526676483">
      <w:bodyDiv w:val="1"/>
      <w:marLeft w:val="0"/>
      <w:marRight w:val="0"/>
      <w:marTop w:val="0"/>
      <w:marBottom w:val="0"/>
      <w:divBdr>
        <w:top w:val="none" w:sz="0" w:space="0" w:color="auto"/>
        <w:left w:val="none" w:sz="0" w:space="0" w:color="auto"/>
        <w:bottom w:val="none" w:sz="0" w:space="0" w:color="auto"/>
        <w:right w:val="none" w:sz="0" w:space="0" w:color="auto"/>
      </w:divBdr>
    </w:div>
    <w:div w:id="534344175">
      <w:bodyDiv w:val="1"/>
      <w:marLeft w:val="0"/>
      <w:marRight w:val="0"/>
      <w:marTop w:val="0"/>
      <w:marBottom w:val="0"/>
      <w:divBdr>
        <w:top w:val="none" w:sz="0" w:space="0" w:color="auto"/>
        <w:left w:val="none" w:sz="0" w:space="0" w:color="auto"/>
        <w:bottom w:val="none" w:sz="0" w:space="0" w:color="auto"/>
        <w:right w:val="none" w:sz="0" w:space="0" w:color="auto"/>
      </w:divBdr>
    </w:div>
    <w:div w:id="574322320">
      <w:bodyDiv w:val="1"/>
      <w:marLeft w:val="0"/>
      <w:marRight w:val="0"/>
      <w:marTop w:val="0"/>
      <w:marBottom w:val="0"/>
      <w:divBdr>
        <w:top w:val="none" w:sz="0" w:space="0" w:color="auto"/>
        <w:left w:val="none" w:sz="0" w:space="0" w:color="auto"/>
        <w:bottom w:val="none" w:sz="0" w:space="0" w:color="auto"/>
        <w:right w:val="none" w:sz="0" w:space="0" w:color="auto"/>
      </w:divBdr>
      <w:divsChild>
        <w:div w:id="892620005">
          <w:marLeft w:val="547"/>
          <w:marRight w:val="0"/>
          <w:marTop w:val="200"/>
          <w:marBottom w:val="0"/>
          <w:divBdr>
            <w:top w:val="none" w:sz="0" w:space="0" w:color="auto"/>
            <w:left w:val="none" w:sz="0" w:space="0" w:color="auto"/>
            <w:bottom w:val="none" w:sz="0" w:space="0" w:color="auto"/>
            <w:right w:val="none" w:sz="0" w:space="0" w:color="auto"/>
          </w:divBdr>
        </w:div>
        <w:div w:id="354501042">
          <w:marLeft w:val="547"/>
          <w:marRight w:val="0"/>
          <w:marTop w:val="200"/>
          <w:marBottom w:val="0"/>
          <w:divBdr>
            <w:top w:val="none" w:sz="0" w:space="0" w:color="auto"/>
            <w:left w:val="none" w:sz="0" w:space="0" w:color="auto"/>
            <w:bottom w:val="none" w:sz="0" w:space="0" w:color="auto"/>
            <w:right w:val="none" w:sz="0" w:space="0" w:color="auto"/>
          </w:divBdr>
        </w:div>
        <w:div w:id="742683749">
          <w:marLeft w:val="1166"/>
          <w:marRight w:val="0"/>
          <w:marTop w:val="200"/>
          <w:marBottom w:val="0"/>
          <w:divBdr>
            <w:top w:val="none" w:sz="0" w:space="0" w:color="auto"/>
            <w:left w:val="none" w:sz="0" w:space="0" w:color="auto"/>
            <w:bottom w:val="none" w:sz="0" w:space="0" w:color="auto"/>
            <w:right w:val="none" w:sz="0" w:space="0" w:color="auto"/>
          </w:divBdr>
        </w:div>
        <w:div w:id="746071182">
          <w:marLeft w:val="1166"/>
          <w:marRight w:val="0"/>
          <w:marTop w:val="200"/>
          <w:marBottom w:val="0"/>
          <w:divBdr>
            <w:top w:val="none" w:sz="0" w:space="0" w:color="auto"/>
            <w:left w:val="none" w:sz="0" w:space="0" w:color="auto"/>
            <w:bottom w:val="none" w:sz="0" w:space="0" w:color="auto"/>
            <w:right w:val="none" w:sz="0" w:space="0" w:color="auto"/>
          </w:divBdr>
        </w:div>
        <w:div w:id="1413890650">
          <w:marLeft w:val="547"/>
          <w:marRight w:val="0"/>
          <w:marTop w:val="200"/>
          <w:marBottom w:val="0"/>
          <w:divBdr>
            <w:top w:val="none" w:sz="0" w:space="0" w:color="auto"/>
            <w:left w:val="none" w:sz="0" w:space="0" w:color="auto"/>
            <w:bottom w:val="none" w:sz="0" w:space="0" w:color="auto"/>
            <w:right w:val="none" w:sz="0" w:space="0" w:color="auto"/>
          </w:divBdr>
        </w:div>
        <w:div w:id="1085958004">
          <w:marLeft w:val="1166"/>
          <w:marRight w:val="0"/>
          <w:marTop w:val="200"/>
          <w:marBottom w:val="0"/>
          <w:divBdr>
            <w:top w:val="none" w:sz="0" w:space="0" w:color="auto"/>
            <w:left w:val="none" w:sz="0" w:space="0" w:color="auto"/>
            <w:bottom w:val="none" w:sz="0" w:space="0" w:color="auto"/>
            <w:right w:val="none" w:sz="0" w:space="0" w:color="auto"/>
          </w:divBdr>
        </w:div>
        <w:div w:id="1341077609">
          <w:marLeft w:val="1166"/>
          <w:marRight w:val="0"/>
          <w:marTop w:val="200"/>
          <w:marBottom w:val="0"/>
          <w:divBdr>
            <w:top w:val="none" w:sz="0" w:space="0" w:color="auto"/>
            <w:left w:val="none" w:sz="0" w:space="0" w:color="auto"/>
            <w:bottom w:val="none" w:sz="0" w:space="0" w:color="auto"/>
            <w:right w:val="none" w:sz="0" w:space="0" w:color="auto"/>
          </w:divBdr>
        </w:div>
        <w:div w:id="1161241863">
          <w:marLeft w:val="1166"/>
          <w:marRight w:val="0"/>
          <w:marTop w:val="200"/>
          <w:marBottom w:val="0"/>
          <w:divBdr>
            <w:top w:val="none" w:sz="0" w:space="0" w:color="auto"/>
            <w:left w:val="none" w:sz="0" w:space="0" w:color="auto"/>
            <w:bottom w:val="none" w:sz="0" w:space="0" w:color="auto"/>
            <w:right w:val="none" w:sz="0" w:space="0" w:color="auto"/>
          </w:divBdr>
        </w:div>
      </w:divsChild>
    </w:div>
    <w:div w:id="578057608">
      <w:bodyDiv w:val="1"/>
      <w:marLeft w:val="0"/>
      <w:marRight w:val="0"/>
      <w:marTop w:val="0"/>
      <w:marBottom w:val="0"/>
      <w:divBdr>
        <w:top w:val="none" w:sz="0" w:space="0" w:color="auto"/>
        <w:left w:val="none" w:sz="0" w:space="0" w:color="auto"/>
        <w:bottom w:val="none" w:sz="0" w:space="0" w:color="auto"/>
        <w:right w:val="none" w:sz="0" w:space="0" w:color="auto"/>
      </w:divBdr>
    </w:div>
    <w:div w:id="618147476">
      <w:bodyDiv w:val="1"/>
      <w:marLeft w:val="0"/>
      <w:marRight w:val="0"/>
      <w:marTop w:val="0"/>
      <w:marBottom w:val="0"/>
      <w:divBdr>
        <w:top w:val="none" w:sz="0" w:space="0" w:color="auto"/>
        <w:left w:val="none" w:sz="0" w:space="0" w:color="auto"/>
        <w:bottom w:val="none" w:sz="0" w:space="0" w:color="auto"/>
        <w:right w:val="none" w:sz="0" w:space="0" w:color="auto"/>
      </w:divBdr>
    </w:div>
    <w:div w:id="619914372">
      <w:bodyDiv w:val="1"/>
      <w:marLeft w:val="0"/>
      <w:marRight w:val="0"/>
      <w:marTop w:val="0"/>
      <w:marBottom w:val="0"/>
      <w:divBdr>
        <w:top w:val="none" w:sz="0" w:space="0" w:color="auto"/>
        <w:left w:val="none" w:sz="0" w:space="0" w:color="auto"/>
        <w:bottom w:val="none" w:sz="0" w:space="0" w:color="auto"/>
        <w:right w:val="none" w:sz="0" w:space="0" w:color="auto"/>
      </w:divBdr>
      <w:divsChild>
        <w:div w:id="812063399">
          <w:marLeft w:val="547"/>
          <w:marRight w:val="0"/>
          <w:marTop w:val="200"/>
          <w:marBottom w:val="0"/>
          <w:divBdr>
            <w:top w:val="none" w:sz="0" w:space="0" w:color="auto"/>
            <w:left w:val="none" w:sz="0" w:space="0" w:color="auto"/>
            <w:bottom w:val="none" w:sz="0" w:space="0" w:color="auto"/>
            <w:right w:val="none" w:sz="0" w:space="0" w:color="auto"/>
          </w:divBdr>
        </w:div>
        <w:div w:id="1247766485">
          <w:marLeft w:val="1166"/>
          <w:marRight w:val="0"/>
          <w:marTop w:val="200"/>
          <w:marBottom w:val="0"/>
          <w:divBdr>
            <w:top w:val="none" w:sz="0" w:space="0" w:color="auto"/>
            <w:left w:val="none" w:sz="0" w:space="0" w:color="auto"/>
            <w:bottom w:val="none" w:sz="0" w:space="0" w:color="auto"/>
            <w:right w:val="none" w:sz="0" w:space="0" w:color="auto"/>
          </w:divBdr>
        </w:div>
        <w:div w:id="2134866759">
          <w:marLeft w:val="1166"/>
          <w:marRight w:val="0"/>
          <w:marTop w:val="200"/>
          <w:marBottom w:val="0"/>
          <w:divBdr>
            <w:top w:val="none" w:sz="0" w:space="0" w:color="auto"/>
            <w:left w:val="none" w:sz="0" w:space="0" w:color="auto"/>
            <w:bottom w:val="none" w:sz="0" w:space="0" w:color="auto"/>
            <w:right w:val="none" w:sz="0" w:space="0" w:color="auto"/>
          </w:divBdr>
        </w:div>
        <w:div w:id="119543006">
          <w:marLeft w:val="547"/>
          <w:marRight w:val="0"/>
          <w:marTop w:val="200"/>
          <w:marBottom w:val="0"/>
          <w:divBdr>
            <w:top w:val="none" w:sz="0" w:space="0" w:color="auto"/>
            <w:left w:val="none" w:sz="0" w:space="0" w:color="auto"/>
            <w:bottom w:val="none" w:sz="0" w:space="0" w:color="auto"/>
            <w:right w:val="none" w:sz="0" w:space="0" w:color="auto"/>
          </w:divBdr>
        </w:div>
        <w:div w:id="16320919">
          <w:marLeft w:val="547"/>
          <w:marRight w:val="0"/>
          <w:marTop w:val="200"/>
          <w:marBottom w:val="0"/>
          <w:divBdr>
            <w:top w:val="none" w:sz="0" w:space="0" w:color="auto"/>
            <w:left w:val="none" w:sz="0" w:space="0" w:color="auto"/>
            <w:bottom w:val="none" w:sz="0" w:space="0" w:color="auto"/>
            <w:right w:val="none" w:sz="0" w:space="0" w:color="auto"/>
          </w:divBdr>
        </w:div>
        <w:div w:id="606472648">
          <w:marLeft w:val="547"/>
          <w:marRight w:val="0"/>
          <w:marTop w:val="200"/>
          <w:marBottom w:val="0"/>
          <w:divBdr>
            <w:top w:val="none" w:sz="0" w:space="0" w:color="auto"/>
            <w:left w:val="none" w:sz="0" w:space="0" w:color="auto"/>
            <w:bottom w:val="none" w:sz="0" w:space="0" w:color="auto"/>
            <w:right w:val="none" w:sz="0" w:space="0" w:color="auto"/>
          </w:divBdr>
        </w:div>
        <w:div w:id="1349790047">
          <w:marLeft w:val="547"/>
          <w:marRight w:val="0"/>
          <w:marTop w:val="200"/>
          <w:marBottom w:val="0"/>
          <w:divBdr>
            <w:top w:val="none" w:sz="0" w:space="0" w:color="auto"/>
            <w:left w:val="none" w:sz="0" w:space="0" w:color="auto"/>
            <w:bottom w:val="none" w:sz="0" w:space="0" w:color="auto"/>
            <w:right w:val="none" w:sz="0" w:space="0" w:color="auto"/>
          </w:divBdr>
        </w:div>
        <w:div w:id="1330405382">
          <w:marLeft w:val="547"/>
          <w:marRight w:val="0"/>
          <w:marTop w:val="200"/>
          <w:marBottom w:val="0"/>
          <w:divBdr>
            <w:top w:val="none" w:sz="0" w:space="0" w:color="auto"/>
            <w:left w:val="none" w:sz="0" w:space="0" w:color="auto"/>
            <w:bottom w:val="none" w:sz="0" w:space="0" w:color="auto"/>
            <w:right w:val="none" w:sz="0" w:space="0" w:color="auto"/>
          </w:divBdr>
        </w:div>
        <w:div w:id="1896162277">
          <w:marLeft w:val="547"/>
          <w:marRight w:val="0"/>
          <w:marTop w:val="200"/>
          <w:marBottom w:val="0"/>
          <w:divBdr>
            <w:top w:val="none" w:sz="0" w:space="0" w:color="auto"/>
            <w:left w:val="none" w:sz="0" w:space="0" w:color="auto"/>
            <w:bottom w:val="none" w:sz="0" w:space="0" w:color="auto"/>
            <w:right w:val="none" w:sz="0" w:space="0" w:color="auto"/>
          </w:divBdr>
        </w:div>
      </w:divsChild>
    </w:div>
    <w:div w:id="624197042">
      <w:bodyDiv w:val="1"/>
      <w:marLeft w:val="0"/>
      <w:marRight w:val="0"/>
      <w:marTop w:val="0"/>
      <w:marBottom w:val="0"/>
      <w:divBdr>
        <w:top w:val="none" w:sz="0" w:space="0" w:color="auto"/>
        <w:left w:val="none" w:sz="0" w:space="0" w:color="auto"/>
        <w:bottom w:val="none" w:sz="0" w:space="0" w:color="auto"/>
        <w:right w:val="none" w:sz="0" w:space="0" w:color="auto"/>
      </w:divBdr>
    </w:div>
    <w:div w:id="718868851">
      <w:bodyDiv w:val="1"/>
      <w:marLeft w:val="0"/>
      <w:marRight w:val="0"/>
      <w:marTop w:val="0"/>
      <w:marBottom w:val="0"/>
      <w:divBdr>
        <w:top w:val="none" w:sz="0" w:space="0" w:color="auto"/>
        <w:left w:val="none" w:sz="0" w:space="0" w:color="auto"/>
        <w:bottom w:val="none" w:sz="0" w:space="0" w:color="auto"/>
        <w:right w:val="none" w:sz="0" w:space="0" w:color="auto"/>
      </w:divBdr>
    </w:div>
    <w:div w:id="730925526">
      <w:bodyDiv w:val="1"/>
      <w:marLeft w:val="0"/>
      <w:marRight w:val="0"/>
      <w:marTop w:val="0"/>
      <w:marBottom w:val="0"/>
      <w:divBdr>
        <w:top w:val="none" w:sz="0" w:space="0" w:color="auto"/>
        <w:left w:val="none" w:sz="0" w:space="0" w:color="auto"/>
        <w:bottom w:val="none" w:sz="0" w:space="0" w:color="auto"/>
        <w:right w:val="none" w:sz="0" w:space="0" w:color="auto"/>
      </w:divBdr>
    </w:div>
    <w:div w:id="732461036">
      <w:bodyDiv w:val="1"/>
      <w:marLeft w:val="0"/>
      <w:marRight w:val="0"/>
      <w:marTop w:val="0"/>
      <w:marBottom w:val="0"/>
      <w:divBdr>
        <w:top w:val="none" w:sz="0" w:space="0" w:color="auto"/>
        <w:left w:val="none" w:sz="0" w:space="0" w:color="auto"/>
        <w:bottom w:val="none" w:sz="0" w:space="0" w:color="auto"/>
        <w:right w:val="none" w:sz="0" w:space="0" w:color="auto"/>
      </w:divBdr>
      <w:divsChild>
        <w:div w:id="1629898692">
          <w:marLeft w:val="547"/>
          <w:marRight w:val="0"/>
          <w:marTop w:val="200"/>
          <w:marBottom w:val="0"/>
          <w:divBdr>
            <w:top w:val="none" w:sz="0" w:space="0" w:color="auto"/>
            <w:left w:val="none" w:sz="0" w:space="0" w:color="auto"/>
            <w:bottom w:val="none" w:sz="0" w:space="0" w:color="auto"/>
            <w:right w:val="none" w:sz="0" w:space="0" w:color="auto"/>
          </w:divBdr>
        </w:div>
        <w:div w:id="1108505948">
          <w:marLeft w:val="547"/>
          <w:marRight w:val="0"/>
          <w:marTop w:val="200"/>
          <w:marBottom w:val="0"/>
          <w:divBdr>
            <w:top w:val="none" w:sz="0" w:space="0" w:color="auto"/>
            <w:left w:val="none" w:sz="0" w:space="0" w:color="auto"/>
            <w:bottom w:val="none" w:sz="0" w:space="0" w:color="auto"/>
            <w:right w:val="none" w:sz="0" w:space="0" w:color="auto"/>
          </w:divBdr>
        </w:div>
        <w:div w:id="264852215">
          <w:marLeft w:val="547"/>
          <w:marRight w:val="0"/>
          <w:marTop w:val="200"/>
          <w:marBottom w:val="0"/>
          <w:divBdr>
            <w:top w:val="none" w:sz="0" w:space="0" w:color="auto"/>
            <w:left w:val="none" w:sz="0" w:space="0" w:color="auto"/>
            <w:bottom w:val="none" w:sz="0" w:space="0" w:color="auto"/>
            <w:right w:val="none" w:sz="0" w:space="0" w:color="auto"/>
          </w:divBdr>
        </w:div>
        <w:div w:id="705522361">
          <w:marLeft w:val="1166"/>
          <w:marRight w:val="0"/>
          <w:marTop w:val="200"/>
          <w:marBottom w:val="0"/>
          <w:divBdr>
            <w:top w:val="none" w:sz="0" w:space="0" w:color="auto"/>
            <w:left w:val="none" w:sz="0" w:space="0" w:color="auto"/>
            <w:bottom w:val="none" w:sz="0" w:space="0" w:color="auto"/>
            <w:right w:val="none" w:sz="0" w:space="0" w:color="auto"/>
          </w:divBdr>
        </w:div>
        <w:div w:id="1667171239">
          <w:marLeft w:val="547"/>
          <w:marRight w:val="0"/>
          <w:marTop w:val="200"/>
          <w:marBottom w:val="0"/>
          <w:divBdr>
            <w:top w:val="none" w:sz="0" w:space="0" w:color="auto"/>
            <w:left w:val="none" w:sz="0" w:space="0" w:color="auto"/>
            <w:bottom w:val="none" w:sz="0" w:space="0" w:color="auto"/>
            <w:right w:val="none" w:sz="0" w:space="0" w:color="auto"/>
          </w:divBdr>
        </w:div>
        <w:div w:id="1581719845">
          <w:marLeft w:val="547"/>
          <w:marRight w:val="0"/>
          <w:marTop w:val="200"/>
          <w:marBottom w:val="0"/>
          <w:divBdr>
            <w:top w:val="none" w:sz="0" w:space="0" w:color="auto"/>
            <w:left w:val="none" w:sz="0" w:space="0" w:color="auto"/>
            <w:bottom w:val="none" w:sz="0" w:space="0" w:color="auto"/>
            <w:right w:val="none" w:sz="0" w:space="0" w:color="auto"/>
          </w:divBdr>
        </w:div>
        <w:div w:id="2097553518">
          <w:marLeft w:val="547"/>
          <w:marRight w:val="0"/>
          <w:marTop w:val="200"/>
          <w:marBottom w:val="0"/>
          <w:divBdr>
            <w:top w:val="none" w:sz="0" w:space="0" w:color="auto"/>
            <w:left w:val="none" w:sz="0" w:space="0" w:color="auto"/>
            <w:bottom w:val="none" w:sz="0" w:space="0" w:color="auto"/>
            <w:right w:val="none" w:sz="0" w:space="0" w:color="auto"/>
          </w:divBdr>
        </w:div>
      </w:divsChild>
    </w:div>
    <w:div w:id="733966450">
      <w:bodyDiv w:val="1"/>
      <w:marLeft w:val="0"/>
      <w:marRight w:val="0"/>
      <w:marTop w:val="0"/>
      <w:marBottom w:val="0"/>
      <w:divBdr>
        <w:top w:val="none" w:sz="0" w:space="0" w:color="auto"/>
        <w:left w:val="none" w:sz="0" w:space="0" w:color="auto"/>
        <w:bottom w:val="none" w:sz="0" w:space="0" w:color="auto"/>
        <w:right w:val="none" w:sz="0" w:space="0" w:color="auto"/>
      </w:divBdr>
      <w:divsChild>
        <w:div w:id="1337883417">
          <w:marLeft w:val="547"/>
          <w:marRight w:val="0"/>
          <w:marTop w:val="200"/>
          <w:marBottom w:val="0"/>
          <w:divBdr>
            <w:top w:val="none" w:sz="0" w:space="0" w:color="auto"/>
            <w:left w:val="none" w:sz="0" w:space="0" w:color="auto"/>
            <w:bottom w:val="none" w:sz="0" w:space="0" w:color="auto"/>
            <w:right w:val="none" w:sz="0" w:space="0" w:color="auto"/>
          </w:divBdr>
        </w:div>
        <w:div w:id="187373591">
          <w:marLeft w:val="1166"/>
          <w:marRight w:val="0"/>
          <w:marTop w:val="200"/>
          <w:marBottom w:val="0"/>
          <w:divBdr>
            <w:top w:val="none" w:sz="0" w:space="0" w:color="auto"/>
            <w:left w:val="none" w:sz="0" w:space="0" w:color="auto"/>
            <w:bottom w:val="none" w:sz="0" w:space="0" w:color="auto"/>
            <w:right w:val="none" w:sz="0" w:space="0" w:color="auto"/>
          </w:divBdr>
        </w:div>
        <w:div w:id="363596082">
          <w:marLeft w:val="1166"/>
          <w:marRight w:val="0"/>
          <w:marTop w:val="200"/>
          <w:marBottom w:val="0"/>
          <w:divBdr>
            <w:top w:val="none" w:sz="0" w:space="0" w:color="auto"/>
            <w:left w:val="none" w:sz="0" w:space="0" w:color="auto"/>
            <w:bottom w:val="none" w:sz="0" w:space="0" w:color="auto"/>
            <w:right w:val="none" w:sz="0" w:space="0" w:color="auto"/>
          </w:divBdr>
        </w:div>
        <w:div w:id="1922174562">
          <w:marLeft w:val="1166"/>
          <w:marRight w:val="0"/>
          <w:marTop w:val="200"/>
          <w:marBottom w:val="0"/>
          <w:divBdr>
            <w:top w:val="none" w:sz="0" w:space="0" w:color="auto"/>
            <w:left w:val="none" w:sz="0" w:space="0" w:color="auto"/>
            <w:bottom w:val="none" w:sz="0" w:space="0" w:color="auto"/>
            <w:right w:val="none" w:sz="0" w:space="0" w:color="auto"/>
          </w:divBdr>
        </w:div>
        <w:div w:id="267664586">
          <w:marLeft w:val="547"/>
          <w:marRight w:val="0"/>
          <w:marTop w:val="200"/>
          <w:marBottom w:val="0"/>
          <w:divBdr>
            <w:top w:val="none" w:sz="0" w:space="0" w:color="auto"/>
            <w:left w:val="none" w:sz="0" w:space="0" w:color="auto"/>
            <w:bottom w:val="none" w:sz="0" w:space="0" w:color="auto"/>
            <w:right w:val="none" w:sz="0" w:space="0" w:color="auto"/>
          </w:divBdr>
        </w:div>
      </w:divsChild>
    </w:div>
    <w:div w:id="739910053">
      <w:bodyDiv w:val="1"/>
      <w:marLeft w:val="0"/>
      <w:marRight w:val="0"/>
      <w:marTop w:val="0"/>
      <w:marBottom w:val="0"/>
      <w:divBdr>
        <w:top w:val="none" w:sz="0" w:space="0" w:color="auto"/>
        <w:left w:val="none" w:sz="0" w:space="0" w:color="auto"/>
        <w:bottom w:val="none" w:sz="0" w:space="0" w:color="auto"/>
        <w:right w:val="none" w:sz="0" w:space="0" w:color="auto"/>
      </w:divBdr>
    </w:div>
    <w:div w:id="769934485">
      <w:bodyDiv w:val="1"/>
      <w:marLeft w:val="0"/>
      <w:marRight w:val="0"/>
      <w:marTop w:val="0"/>
      <w:marBottom w:val="0"/>
      <w:divBdr>
        <w:top w:val="none" w:sz="0" w:space="0" w:color="auto"/>
        <w:left w:val="none" w:sz="0" w:space="0" w:color="auto"/>
        <w:bottom w:val="none" w:sz="0" w:space="0" w:color="auto"/>
        <w:right w:val="none" w:sz="0" w:space="0" w:color="auto"/>
      </w:divBdr>
      <w:divsChild>
        <w:div w:id="938023328">
          <w:marLeft w:val="547"/>
          <w:marRight w:val="0"/>
          <w:marTop w:val="200"/>
          <w:marBottom w:val="0"/>
          <w:divBdr>
            <w:top w:val="none" w:sz="0" w:space="0" w:color="auto"/>
            <w:left w:val="none" w:sz="0" w:space="0" w:color="auto"/>
            <w:bottom w:val="none" w:sz="0" w:space="0" w:color="auto"/>
            <w:right w:val="none" w:sz="0" w:space="0" w:color="auto"/>
          </w:divBdr>
        </w:div>
        <w:div w:id="91363439">
          <w:marLeft w:val="1166"/>
          <w:marRight w:val="0"/>
          <w:marTop w:val="200"/>
          <w:marBottom w:val="0"/>
          <w:divBdr>
            <w:top w:val="none" w:sz="0" w:space="0" w:color="auto"/>
            <w:left w:val="none" w:sz="0" w:space="0" w:color="auto"/>
            <w:bottom w:val="none" w:sz="0" w:space="0" w:color="auto"/>
            <w:right w:val="none" w:sz="0" w:space="0" w:color="auto"/>
          </w:divBdr>
        </w:div>
        <w:div w:id="1493133853">
          <w:marLeft w:val="1166"/>
          <w:marRight w:val="0"/>
          <w:marTop w:val="200"/>
          <w:marBottom w:val="0"/>
          <w:divBdr>
            <w:top w:val="none" w:sz="0" w:space="0" w:color="auto"/>
            <w:left w:val="none" w:sz="0" w:space="0" w:color="auto"/>
            <w:bottom w:val="none" w:sz="0" w:space="0" w:color="auto"/>
            <w:right w:val="none" w:sz="0" w:space="0" w:color="auto"/>
          </w:divBdr>
        </w:div>
        <w:div w:id="1844393480">
          <w:marLeft w:val="547"/>
          <w:marRight w:val="0"/>
          <w:marTop w:val="200"/>
          <w:marBottom w:val="0"/>
          <w:divBdr>
            <w:top w:val="none" w:sz="0" w:space="0" w:color="auto"/>
            <w:left w:val="none" w:sz="0" w:space="0" w:color="auto"/>
            <w:bottom w:val="none" w:sz="0" w:space="0" w:color="auto"/>
            <w:right w:val="none" w:sz="0" w:space="0" w:color="auto"/>
          </w:divBdr>
        </w:div>
        <w:div w:id="283343698">
          <w:marLeft w:val="1166"/>
          <w:marRight w:val="0"/>
          <w:marTop w:val="200"/>
          <w:marBottom w:val="0"/>
          <w:divBdr>
            <w:top w:val="none" w:sz="0" w:space="0" w:color="auto"/>
            <w:left w:val="none" w:sz="0" w:space="0" w:color="auto"/>
            <w:bottom w:val="none" w:sz="0" w:space="0" w:color="auto"/>
            <w:right w:val="none" w:sz="0" w:space="0" w:color="auto"/>
          </w:divBdr>
        </w:div>
      </w:divsChild>
    </w:div>
    <w:div w:id="775174551">
      <w:bodyDiv w:val="1"/>
      <w:marLeft w:val="0"/>
      <w:marRight w:val="0"/>
      <w:marTop w:val="0"/>
      <w:marBottom w:val="0"/>
      <w:divBdr>
        <w:top w:val="none" w:sz="0" w:space="0" w:color="auto"/>
        <w:left w:val="none" w:sz="0" w:space="0" w:color="auto"/>
        <w:bottom w:val="none" w:sz="0" w:space="0" w:color="auto"/>
        <w:right w:val="none" w:sz="0" w:space="0" w:color="auto"/>
      </w:divBdr>
      <w:divsChild>
        <w:div w:id="217666652">
          <w:marLeft w:val="547"/>
          <w:marRight w:val="0"/>
          <w:marTop w:val="200"/>
          <w:marBottom w:val="0"/>
          <w:divBdr>
            <w:top w:val="none" w:sz="0" w:space="0" w:color="auto"/>
            <w:left w:val="none" w:sz="0" w:space="0" w:color="auto"/>
            <w:bottom w:val="none" w:sz="0" w:space="0" w:color="auto"/>
            <w:right w:val="none" w:sz="0" w:space="0" w:color="auto"/>
          </w:divBdr>
        </w:div>
        <w:div w:id="967736344">
          <w:marLeft w:val="547"/>
          <w:marRight w:val="0"/>
          <w:marTop w:val="200"/>
          <w:marBottom w:val="0"/>
          <w:divBdr>
            <w:top w:val="none" w:sz="0" w:space="0" w:color="auto"/>
            <w:left w:val="none" w:sz="0" w:space="0" w:color="auto"/>
            <w:bottom w:val="none" w:sz="0" w:space="0" w:color="auto"/>
            <w:right w:val="none" w:sz="0" w:space="0" w:color="auto"/>
          </w:divBdr>
        </w:div>
        <w:div w:id="425731721">
          <w:marLeft w:val="547"/>
          <w:marRight w:val="0"/>
          <w:marTop w:val="200"/>
          <w:marBottom w:val="0"/>
          <w:divBdr>
            <w:top w:val="none" w:sz="0" w:space="0" w:color="auto"/>
            <w:left w:val="none" w:sz="0" w:space="0" w:color="auto"/>
            <w:bottom w:val="none" w:sz="0" w:space="0" w:color="auto"/>
            <w:right w:val="none" w:sz="0" w:space="0" w:color="auto"/>
          </w:divBdr>
        </w:div>
        <w:div w:id="503086469">
          <w:marLeft w:val="547"/>
          <w:marRight w:val="0"/>
          <w:marTop w:val="200"/>
          <w:marBottom w:val="0"/>
          <w:divBdr>
            <w:top w:val="none" w:sz="0" w:space="0" w:color="auto"/>
            <w:left w:val="none" w:sz="0" w:space="0" w:color="auto"/>
            <w:bottom w:val="none" w:sz="0" w:space="0" w:color="auto"/>
            <w:right w:val="none" w:sz="0" w:space="0" w:color="auto"/>
          </w:divBdr>
        </w:div>
        <w:div w:id="823619313">
          <w:marLeft w:val="1166"/>
          <w:marRight w:val="0"/>
          <w:marTop w:val="200"/>
          <w:marBottom w:val="0"/>
          <w:divBdr>
            <w:top w:val="none" w:sz="0" w:space="0" w:color="auto"/>
            <w:left w:val="none" w:sz="0" w:space="0" w:color="auto"/>
            <w:bottom w:val="none" w:sz="0" w:space="0" w:color="auto"/>
            <w:right w:val="none" w:sz="0" w:space="0" w:color="auto"/>
          </w:divBdr>
        </w:div>
        <w:div w:id="1500920780">
          <w:marLeft w:val="1166"/>
          <w:marRight w:val="0"/>
          <w:marTop w:val="200"/>
          <w:marBottom w:val="0"/>
          <w:divBdr>
            <w:top w:val="none" w:sz="0" w:space="0" w:color="auto"/>
            <w:left w:val="none" w:sz="0" w:space="0" w:color="auto"/>
            <w:bottom w:val="none" w:sz="0" w:space="0" w:color="auto"/>
            <w:right w:val="none" w:sz="0" w:space="0" w:color="auto"/>
          </w:divBdr>
        </w:div>
        <w:div w:id="1096751932">
          <w:marLeft w:val="547"/>
          <w:marRight w:val="0"/>
          <w:marTop w:val="200"/>
          <w:marBottom w:val="0"/>
          <w:divBdr>
            <w:top w:val="none" w:sz="0" w:space="0" w:color="auto"/>
            <w:left w:val="none" w:sz="0" w:space="0" w:color="auto"/>
            <w:bottom w:val="none" w:sz="0" w:space="0" w:color="auto"/>
            <w:right w:val="none" w:sz="0" w:space="0" w:color="auto"/>
          </w:divBdr>
        </w:div>
        <w:div w:id="1108231562">
          <w:marLeft w:val="1166"/>
          <w:marRight w:val="0"/>
          <w:marTop w:val="200"/>
          <w:marBottom w:val="0"/>
          <w:divBdr>
            <w:top w:val="none" w:sz="0" w:space="0" w:color="auto"/>
            <w:left w:val="none" w:sz="0" w:space="0" w:color="auto"/>
            <w:bottom w:val="none" w:sz="0" w:space="0" w:color="auto"/>
            <w:right w:val="none" w:sz="0" w:space="0" w:color="auto"/>
          </w:divBdr>
        </w:div>
        <w:div w:id="2102023185">
          <w:marLeft w:val="1166"/>
          <w:marRight w:val="0"/>
          <w:marTop w:val="200"/>
          <w:marBottom w:val="0"/>
          <w:divBdr>
            <w:top w:val="none" w:sz="0" w:space="0" w:color="auto"/>
            <w:left w:val="none" w:sz="0" w:space="0" w:color="auto"/>
            <w:bottom w:val="none" w:sz="0" w:space="0" w:color="auto"/>
            <w:right w:val="none" w:sz="0" w:space="0" w:color="auto"/>
          </w:divBdr>
        </w:div>
        <w:div w:id="1094276707">
          <w:marLeft w:val="547"/>
          <w:marRight w:val="0"/>
          <w:marTop w:val="200"/>
          <w:marBottom w:val="0"/>
          <w:divBdr>
            <w:top w:val="none" w:sz="0" w:space="0" w:color="auto"/>
            <w:left w:val="none" w:sz="0" w:space="0" w:color="auto"/>
            <w:bottom w:val="none" w:sz="0" w:space="0" w:color="auto"/>
            <w:right w:val="none" w:sz="0" w:space="0" w:color="auto"/>
          </w:divBdr>
        </w:div>
      </w:divsChild>
    </w:div>
    <w:div w:id="815151383">
      <w:bodyDiv w:val="1"/>
      <w:marLeft w:val="0"/>
      <w:marRight w:val="0"/>
      <w:marTop w:val="0"/>
      <w:marBottom w:val="0"/>
      <w:divBdr>
        <w:top w:val="none" w:sz="0" w:space="0" w:color="auto"/>
        <w:left w:val="none" w:sz="0" w:space="0" w:color="auto"/>
        <w:bottom w:val="none" w:sz="0" w:space="0" w:color="auto"/>
        <w:right w:val="none" w:sz="0" w:space="0" w:color="auto"/>
      </w:divBdr>
    </w:div>
    <w:div w:id="831455846">
      <w:bodyDiv w:val="1"/>
      <w:marLeft w:val="0"/>
      <w:marRight w:val="0"/>
      <w:marTop w:val="0"/>
      <w:marBottom w:val="0"/>
      <w:divBdr>
        <w:top w:val="none" w:sz="0" w:space="0" w:color="auto"/>
        <w:left w:val="none" w:sz="0" w:space="0" w:color="auto"/>
        <w:bottom w:val="none" w:sz="0" w:space="0" w:color="auto"/>
        <w:right w:val="none" w:sz="0" w:space="0" w:color="auto"/>
      </w:divBdr>
      <w:divsChild>
        <w:div w:id="1184131270">
          <w:marLeft w:val="547"/>
          <w:marRight w:val="0"/>
          <w:marTop w:val="200"/>
          <w:marBottom w:val="0"/>
          <w:divBdr>
            <w:top w:val="none" w:sz="0" w:space="0" w:color="auto"/>
            <w:left w:val="none" w:sz="0" w:space="0" w:color="auto"/>
            <w:bottom w:val="none" w:sz="0" w:space="0" w:color="auto"/>
            <w:right w:val="none" w:sz="0" w:space="0" w:color="auto"/>
          </w:divBdr>
        </w:div>
        <w:div w:id="2009550446">
          <w:marLeft w:val="547"/>
          <w:marRight w:val="0"/>
          <w:marTop w:val="200"/>
          <w:marBottom w:val="0"/>
          <w:divBdr>
            <w:top w:val="none" w:sz="0" w:space="0" w:color="auto"/>
            <w:left w:val="none" w:sz="0" w:space="0" w:color="auto"/>
            <w:bottom w:val="none" w:sz="0" w:space="0" w:color="auto"/>
            <w:right w:val="none" w:sz="0" w:space="0" w:color="auto"/>
          </w:divBdr>
        </w:div>
        <w:div w:id="54934180">
          <w:marLeft w:val="547"/>
          <w:marRight w:val="0"/>
          <w:marTop w:val="200"/>
          <w:marBottom w:val="0"/>
          <w:divBdr>
            <w:top w:val="none" w:sz="0" w:space="0" w:color="auto"/>
            <w:left w:val="none" w:sz="0" w:space="0" w:color="auto"/>
            <w:bottom w:val="none" w:sz="0" w:space="0" w:color="auto"/>
            <w:right w:val="none" w:sz="0" w:space="0" w:color="auto"/>
          </w:divBdr>
        </w:div>
        <w:div w:id="1050113404">
          <w:marLeft w:val="547"/>
          <w:marRight w:val="0"/>
          <w:marTop w:val="200"/>
          <w:marBottom w:val="0"/>
          <w:divBdr>
            <w:top w:val="none" w:sz="0" w:space="0" w:color="auto"/>
            <w:left w:val="none" w:sz="0" w:space="0" w:color="auto"/>
            <w:bottom w:val="none" w:sz="0" w:space="0" w:color="auto"/>
            <w:right w:val="none" w:sz="0" w:space="0" w:color="auto"/>
          </w:divBdr>
        </w:div>
        <w:div w:id="930167551">
          <w:marLeft w:val="1166"/>
          <w:marRight w:val="0"/>
          <w:marTop w:val="200"/>
          <w:marBottom w:val="0"/>
          <w:divBdr>
            <w:top w:val="none" w:sz="0" w:space="0" w:color="auto"/>
            <w:left w:val="none" w:sz="0" w:space="0" w:color="auto"/>
            <w:bottom w:val="none" w:sz="0" w:space="0" w:color="auto"/>
            <w:right w:val="none" w:sz="0" w:space="0" w:color="auto"/>
          </w:divBdr>
        </w:div>
        <w:div w:id="988293109">
          <w:marLeft w:val="1166"/>
          <w:marRight w:val="0"/>
          <w:marTop w:val="200"/>
          <w:marBottom w:val="0"/>
          <w:divBdr>
            <w:top w:val="none" w:sz="0" w:space="0" w:color="auto"/>
            <w:left w:val="none" w:sz="0" w:space="0" w:color="auto"/>
            <w:bottom w:val="none" w:sz="0" w:space="0" w:color="auto"/>
            <w:right w:val="none" w:sz="0" w:space="0" w:color="auto"/>
          </w:divBdr>
        </w:div>
        <w:div w:id="587732324">
          <w:marLeft w:val="547"/>
          <w:marRight w:val="0"/>
          <w:marTop w:val="200"/>
          <w:marBottom w:val="0"/>
          <w:divBdr>
            <w:top w:val="none" w:sz="0" w:space="0" w:color="auto"/>
            <w:left w:val="none" w:sz="0" w:space="0" w:color="auto"/>
            <w:bottom w:val="none" w:sz="0" w:space="0" w:color="auto"/>
            <w:right w:val="none" w:sz="0" w:space="0" w:color="auto"/>
          </w:divBdr>
        </w:div>
      </w:divsChild>
    </w:div>
    <w:div w:id="845511247">
      <w:bodyDiv w:val="1"/>
      <w:marLeft w:val="0"/>
      <w:marRight w:val="0"/>
      <w:marTop w:val="0"/>
      <w:marBottom w:val="0"/>
      <w:divBdr>
        <w:top w:val="none" w:sz="0" w:space="0" w:color="auto"/>
        <w:left w:val="none" w:sz="0" w:space="0" w:color="auto"/>
        <w:bottom w:val="none" w:sz="0" w:space="0" w:color="auto"/>
        <w:right w:val="none" w:sz="0" w:space="0" w:color="auto"/>
      </w:divBdr>
    </w:div>
    <w:div w:id="846480383">
      <w:bodyDiv w:val="1"/>
      <w:marLeft w:val="0"/>
      <w:marRight w:val="0"/>
      <w:marTop w:val="0"/>
      <w:marBottom w:val="0"/>
      <w:divBdr>
        <w:top w:val="none" w:sz="0" w:space="0" w:color="auto"/>
        <w:left w:val="none" w:sz="0" w:space="0" w:color="auto"/>
        <w:bottom w:val="none" w:sz="0" w:space="0" w:color="auto"/>
        <w:right w:val="none" w:sz="0" w:space="0" w:color="auto"/>
      </w:divBdr>
    </w:div>
    <w:div w:id="850798784">
      <w:bodyDiv w:val="1"/>
      <w:marLeft w:val="0"/>
      <w:marRight w:val="0"/>
      <w:marTop w:val="0"/>
      <w:marBottom w:val="0"/>
      <w:divBdr>
        <w:top w:val="none" w:sz="0" w:space="0" w:color="auto"/>
        <w:left w:val="none" w:sz="0" w:space="0" w:color="auto"/>
        <w:bottom w:val="none" w:sz="0" w:space="0" w:color="auto"/>
        <w:right w:val="none" w:sz="0" w:space="0" w:color="auto"/>
      </w:divBdr>
    </w:div>
    <w:div w:id="866605621">
      <w:bodyDiv w:val="1"/>
      <w:marLeft w:val="0"/>
      <w:marRight w:val="0"/>
      <w:marTop w:val="0"/>
      <w:marBottom w:val="0"/>
      <w:divBdr>
        <w:top w:val="none" w:sz="0" w:space="0" w:color="auto"/>
        <w:left w:val="none" w:sz="0" w:space="0" w:color="auto"/>
        <w:bottom w:val="none" w:sz="0" w:space="0" w:color="auto"/>
        <w:right w:val="none" w:sz="0" w:space="0" w:color="auto"/>
      </w:divBdr>
      <w:divsChild>
        <w:div w:id="61565362">
          <w:marLeft w:val="720"/>
          <w:marRight w:val="0"/>
          <w:marTop w:val="0"/>
          <w:marBottom w:val="0"/>
          <w:divBdr>
            <w:top w:val="none" w:sz="0" w:space="0" w:color="auto"/>
            <w:left w:val="none" w:sz="0" w:space="0" w:color="auto"/>
            <w:bottom w:val="none" w:sz="0" w:space="0" w:color="auto"/>
            <w:right w:val="none" w:sz="0" w:space="0" w:color="auto"/>
          </w:divBdr>
        </w:div>
        <w:div w:id="555700058">
          <w:marLeft w:val="1526"/>
          <w:marRight w:val="0"/>
          <w:marTop w:val="0"/>
          <w:marBottom w:val="0"/>
          <w:divBdr>
            <w:top w:val="none" w:sz="0" w:space="0" w:color="auto"/>
            <w:left w:val="none" w:sz="0" w:space="0" w:color="auto"/>
            <w:bottom w:val="none" w:sz="0" w:space="0" w:color="auto"/>
            <w:right w:val="none" w:sz="0" w:space="0" w:color="auto"/>
          </w:divBdr>
        </w:div>
        <w:div w:id="1833566472">
          <w:marLeft w:val="1526"/>
          <w:marRight w:val="0"/>
          <w:marTop w:val="0"/>
          <w:marBottom w:val="0"/>
          <w:divBdr>
            <w:top w:val="none" w:sz="0" w:space="0" w:color="auto"/>
            <w:left w:val="none" w:sz="0" w:space="0" w:color="auto"/>
            <w:bottom w:val="none" w:sz="0" w:space="0" w:color="auto"/>
            <w:right w:val="none" w:sz="0" w:space="0" w:color="auto"/>
          </w:divBdr>
        </w:div>
        <w:div w:id="1360278783">
          <w:marLeft w:val="1526"/>
          <w:marRight w:val="0"/>
          <w:marTop w:val="0"/>
          <w:marBottom w:val="0"/>
          <w:divBdr>
            <w:top w:val="none" w:sz="0" w:space="0" w:color="auto"/>
            <w:left w:val="none" w:sz="0" w:space="0" w:color="auto"/>
            <w:bottom w:val="none" w:sz="0" w:space="0" w:color="auto"/>
            <w:right w:val="none" w:sz="0" w:space="0" w:color="auto"/>
          </w:divBdr>
        </w:div>
      </w:divsChild>
    </w:div>
    <w:div w:id="874656307">
      <w:bodyDiv w:val="1"/>
      <w:marLeft w:val="0"/>
      <w:marRight w:val="0"/>
      <w:marTop w:val="0"/>
      <w:marBottom w:val="0"/>
      <w:divBdr>
        <w:top w:val="none" w:sz="0" w:space="0" w:color="auto"/>
        <w:left w:val="none" w:sz="0" w:space="0" w:color="auto"/>
        <w:bottom w:val="none" w:sz="0" w:space="0" w:color="auto"/>
        <w:right w:val="none" w:sz="0" w:space="0" w:color="auto"/>
      </w:divBdr>
      <w:divsChild>
        <w:div w:id="444884250">
          <w:marLeft w:val="547"/>
          <w:marRight w:val="0"/>
          <w:marTop w:val="200"/>
          <w:marBottom w:val="0"/>
          <w:divBdr>
            <w:top w:val="none" w:sz="0" w:space="0" w:color="auto"/>
            <w:left w:val="none" w:sz="0" w:space="0" w:color="auto"/>
            <w:bottom w:val="none" w:sz="0" w:space="0" w:color="auto"/>
            <w:right w:val="none" w:sz="0" w:space="0" w:color="auto"/>
          </w:divBdr>
        </w:div>
        <w:div w:id="2064020972">
          <w:marLeft w:val="547"/>
          <w:marRight w:val="0"/>
          <w:marTop w:val="200"/>
          <w:marBottom w:val="0"/>
          <w:divBdr>
            <w:top w:val="none" w:sz="0" w:space="0" w:color="auto"/>
            <w:left w:val="none" w:sz="0" w:space="0" w:color="auto"/>
            <w:bottom w:val="none" w:sz="0" w:space="0" w:color="auto"/>
            <w:right w:val="none" w:sz="0" w:space="0" w:color="auto"/>
          </w:divBdr>
        </w:div>
        <w:div w:id="913206167">
          <w:marLeft w:val="547"/>
          <w:marRight w:val="0"/>
          <w:marTop w:val="200"/>
          <w:marBottom w:val="0"/>
          <w:divBdr>
            <w:top w:val="none" w:sz="0" w:space="0" w:color="auto"/>
            <w:left w:val="none" w:sz="0" w:space="0" w:color="auto"/>
            <w:bottom w:val="none" w:sz="0" w:space="0" w:color="auto"/>
            <w:right w:val="none" w:sz="0" w:space="0" w:color="auto"/>
          </w:divBdr>
        </w:div>
        <w:div w:id="690567720">
          <w:marLeft w:val="547"/>
          <w:marRight w:val="0"/>
          <w:marTop w:val="200"/>
          <w:marBottom w:val="0"/>
          <w:divBdr>
            <w:top w:val="none" w:sz="0" w:space="0" w:color="auto"/>
            <w:left w:val="none" w:sz="0" w:space="0" w:color="auto"/>
            <w:bottom w:val="none" w:sz="0" w:space="0" w:color="auto"/>
            <w:right w:val="none" w:sz="0" w:space="0" w:color="auto"/>
          </w:divBdr>
        </w:div>
      </w:divsChild>
    </w:div>
    <w:div w:id="898132619">
      <w:bodyDiv w:val="1"/>
      <w:marLeft w:val="0"/>
      <w:marRight w:val="0"/>
      <w:marTop w:val="0"/>
      <w:marBottom w:val="0"/>
      <w:divBdr>
        <w:top w:val="none" w:sz="0" w:space="0" w:color="auto"/>
        <w:left w:val="none" w:sz="0" w:space="0" w:color="auto"/>
        <w:bottom w:val="none" w:sz="0" w:space="0" w:color="auto"/>
        <w:right w:val="none" w:sz="0" w:space="0" w:color="auto"/>
      </w:divBdr>
      <w:divsChild>
        <w:div w:id="383337880">
          <w:marLeft w:val="547"/>
          <w:marRight w:val="0"/>
          <w:marTop w:val="200"/>
          <w:marBottom w:val="0"/>
          <w:divBdr>
            <w:top w:val="none" w:sz="0" w:space="0" w:color="auto"/>
            <w:left w:val="none" w:sz="0" w:space="0" w:color="auto"/>
            <w:bottom w:val="none" w:sz="0" w:space="0" w:color="auto"/>
            <w:right w:val="none" w:sz="0" w:space="0" w:color="auto"/>
          </w:divBdr>
        </w:div>
        <w:div w:id="190454827">
          <w:marLeft w:val="1166"/>
          <w:marRight w:val="0"/>
          <w:marTop w:val="200"/>
          <w:marBottom w:val="0"/>
          <w:divBdr>
            <w:top w:val="none" w:sz="0" w:space="0" w:color="auto"/>
            <w:left w:val="none" w:sz="0" w:space="0" w:color="auto"/>
            <w:bottom w:val="none" w:sz="0" w:space="0" w:color="auto"/>
            <w:right w:val="none" w:sz="0" w:space="0" w:color="auto"/>
          </w:divBdr>
        </w:div>
        <w:div w:id="183327824">
          <w:marLeft w:val="1166"/>
          <w:marRight w:val="0"/>
          <w:marTop w:val="200"/>
          <w:marBottom w:val="0"/>
          <w:divBdr>
            <w:top w:val="none" w:sz="0" w:space="0" w:color="auto"/>
            <w:left w:val="none" w:sz="0" w:space="0" w:color="auto"/>
            <w:bottom w:val="none" w:sz="0" w:space="0" w:color="auto"/>
            <w:right w:val="none" w:sz="0" w:space="0" w:color="auto"/>
          </w:divBdr>
        </w:div>
        <w:div w:id="1245186759">
          <w:marLeft w:val="547"/>
          <w:marRight w:val="0"/>
          <w:marTop w:val="200"/>
          <w:marBottom w:val="0"/>
          <w:divBdr>
            <w:top w:val="none" w:sz="0" w:space="0" w:color="auto"/>
            <w:left w:val="none" w:sz="0" w:space="0" w:color="auto"/>
            <w:bottom w:val="none" w:sz="0" w:space="0" w:color="auto"/>
            <w:right w:val="none" w:sz="0" w:space="0" w:color="auto"/>
          </w:divBdr>
        </w:div>
        <w:div w:id="646009789">
          <w:marLeft w:val="547"/>
          <w:marRight w:val="0"/>
          <w:marTop w:val="200"/>
          <w:marBottom w:val="0"/>
          <w:divBdr>
            <w:top w:val="none" w:sz="0" w:space="0" w:color="auto"/>
            <w:left w:val="none" w:sz="0" w:space="0" w:color="auto"/>
            <w:bottom w:val="none" w:sz="0" w:space="0" w:color="auto"/>
            <w:right w:val="none" w:sz="0" w:space="0" w:color="auto"/>
          </w:divBdr>
        </w:div>
        <w:div w:id="435714860">
          <w:marLeft w:val="1166"/>
          <w:marRight w:val="0"/>
          <w:marTop w:val="200"/>
          <w:marBottom w:val="0"/>
          <w:divBdr>
            <w:top w:val="none" w:sz="0" w:space="0" w:color="auto"/>
            <w:left w:val="none" w:sz="0" w:space="0" w:color="auto"/>
            <w:bottom w:val="none" w:sz="0" w:space="0" w:color="auto"/>
            <w:right w:val="none" w:sz="0" w:space="0" w:color="auto"/>
          </w:divBdr>
        </w:div>
        <w:div w:id="1584878706">
          <w:marLeft w:val="1166"/>
          <w:marRight w:val="0"/>
          <w:marTop w:val="200"/>
          <w:marBottom w:val="0"/>
          <w:divBdr>
            <w:top w:val="none" w:sz="0" w:space="0" w:color="auto"/>
            <w:left w:val="none" w:sz="0" w:space="0" w:color="auto"/>
            <w:bottom w:val="none" w:sz="0" w:space="0" w:color="auto"/>
            <w:right w:val="none" w:sz="0" w:space="0" w:color="auto"/>
          </w:divBdr>
        </w:div>
        <w:div w:id="54158943">
          <w:marLeft w:val="1166"/>
          <w:marRight w:val="0"/>
          <w:marTop w:val="200"/>
          <w:marBottom w:val="0"/>
          <w:divBdr>
            <w:top w:val="none" w:sz="0" w:space="0" w:color="auto"/>
            <w:left w:val="none" w:sz="0" w:space="0" w:color="auto"/>
            <w:bottom w:val="none" w:sz="0" w:space="0" w:color="auto"/>
            <w:right w:val="none" w:sz="0" w:space="0" w:color="auto"/>
          </w:divBdr>
        </w:div>
        <w:div w:id="978337220">
          <w:marLeft w:val="547"/>
          <w:marRight w:val="0"/>
          <w:marTop w:val="200"/>
          <w:marBottom w:val="0"/>
          <w:divBdr>
            <w:top w:val="none" w:sz="0" w:space="0" w:color="auto"/>
            <w:left w:val="none" w:sz="0" w:space="0" w:color="auto"/>
            <w:bottom w:val="none" w:sz="0" w:space="0" w:color="auto"/>
            <w:right w:val="none" w:sz="0" w:space="0" w:color="auto"/>
          </w:divBdr>
        </w:div>
        <w:div w:id="1821657608">
          <w:marLeft w:val="1166"/>
          <w:marRight w:val="0"/>
          <w:marTop w:val="200"/>
          <w:marBottom w:val="0"/>
          <w:divBdr>
            <w:top w:val="none" w:sz="0" w:space="0" w:color="auto"/>
            <w:left w:val="none" w:sz="0" w:space="0" w:color="auto"/>
            <w:bottom w:val="none" w:sz="0" w:space="0" w:color="auto"/>
            <w:right w:val="none" w:sz="0" w:space="0" w:color="auto"/>
          </w:divBdr>
        </w:div>
        <w:div w:id="418213367">
          <w:marLeft w:val="1166"/>
          <w:marRight w:val="0"/>
          <w:marTop w:val="200"/>
          <w:marBottom w:val="0"/>
          <w:divBdr>
            <w:top w:val="none" w:sz="0" w:space="0" w:color="auto"/>
            <w:left w:val="none" w:sz="0" w:space="0" w:color="auto"/>
            <w:bottom w:val="none" w:sz="0" w:space="0" w:color="auto"/>
            <w:right w:val="none" w:sz="0" w:space="0" w:color="auto"/>
          </w:divBdr>
        </w:div>
      </w:divsChild>
    </w:div>
    <w:div w:id="921720899">
      <w:bodyDiv w:val="1"/>
      <w:marLeft w:val="0"/>
      <w:marRight w:val="0"/>
      <w:marTop w:val="0"/>
      <w:marBottom w:val="0"/>
      <w:divBdr>
        <w:top w:val="none" w:sz="0" w:space="0" w:color="auto"/>
        <w:left w:val="none" w:sz="0" w:space="0" w:color="auto"/>
        <w:bottom w:val="none" w:sz="0" w:space="0" w:color="auto"/>
        <w:right w:val="none" w:sz="0" w:space="0" w:color="auto"/>
      </w:divBdr>
    </w:div>
    <w:div w:id="935751920">
      <w:bodyDiv w:val="1"/>
      <w:marLeft w:val="0"/>
      <w:marRight w:val="0"/>
      <w:marTop w:val="0"/>
      <w:marBottom w:val="0"/>
      <w:divBdr>
        <w:top w:val="none" w:sz="0" w:space="0" w:color="auto"/>
        <w:left w:val="none" w:sz="0" w:space="0" w:color="auto"/>
        <w:bottom w:val="none" w:sz="0" w:space="0" w:color="auto"/>
        <w:right w:val="none" w:sz="0" w:space="0" w:color="auto"/>
      </w:divBdr>
    </w:div>
    <w:div w:id="936062068">
      <w:bodyDiv w:val="1"/>
      <w:marLeft w:val="0"/>
      <w:marRight w:val="0"/>
      <w:marTop w:val="0"/>
      <w:marBottom w:val="0"/>
      <w:divBdr>
        <w:top w:val="none" w:sz="0" w:space="0" w:color="auto"/>
        <w:left w:val="none" w:sz="0" w:space="0" w:color="auto"/>
        <w:bottom w:val="none" w:sz="0" w:space="0" w:color="auto"/>
        <w:right w:val="none" w:sz="0" w:space="0" w:color="auto"/>
      </w:divBdr>
    </w:div>
    <w:div w:id="939022014">
      <w:bodyDiv w:val="1"/>
      <w:marLeft w:val="0"/>
      <w:marRight w:val="0"/>
      <w:marTop w:val="0"/>
      <w:marBottom w:val="0"/>
      <w:divBdr>
        <w:top w:val="none" w:sz="0" w:space="0" w:color="auto"/>
        <w:left w:val="none" w:sz="0" w:space="0" w:color="auto"/>
        <w:bottom w:val="none" w:sz="0" w:space="0" w:color="auto"/>
        <w:right w:val="none" w:sz="0" w:space="0" w:color="auto"/>
      </w:divBdr>
    </w:div>
    <w:div w:id="971138459">
      <w:bodyDiv w:val="1"/>
      <w:marLeft w:val="0"/>
      <w:marRight w:val="0"/>
      <w:marTop w:val="0"/>
      <w:marBottom w:val="0"/>
      <w:divBdr>
        <w:top w:val="none" w:sz="0" w:space="0" w:color="auto"/>
        <w:left w:val="none" w:sz="0" w:space="0" w:color="auto"/>
        <w:bottom w:val="none" w:sz="0" w:space="0" w:color="auto"/>
        <w:right w:val="none" w:sz="0" w:space="0" w:color="auto"/>
      </w:divBdr>
    </w:div>
    <w:div w:id="1092580274">
      <w:bodyDiv w:val="1"/>
      <w:marLeft w:val="0"/>
      <w:marRight w:val="0"/>
      <w:marTop w:val="0"/>
      <w:marBottom w:val="0"/>
      <w:divBdr>
        <w:top w:val="none" w:sz="0" w:space="0" w:color="auto"/>
        <w:left w:val="none" w:sz="0" w:space="0" w:color="auto"/>
        <w:bottom w:val="none" w:sz="0" w:space="0" w:color="auto"/>
        <w:right w:val="none" w:sz="0" w:space="0" w:color="auto"/>
      </w:divBdr>
      <w:divsChild>
        <w:div w:id="1773894641">
          <w:marLeft w:val="547"/>
          <w:marRight w:val="0"/>
          <w:marTop w:val="200"/>
          <w:marBottom w:val="0"/>
          <w:divBdr>
            <w:top w:val="none" w:sz="0" w:space="0" w:color="auto"/>
            <w:left w:val="none" w:sz="0" w:space="0" w:color="auto"/>
            <w:bottom w:val="none" w:sz="0" w:space="0" w:color="auto"/>
            <w:right w:val="none" w:sz="0" w:space="0" w:color="auto"/>
          </w:divBdr>
        </w:div>
        <w:div w:id="1636370737">
          <w:marLeft w:val="547"/>
          <w:marRight w:val="0"/>
          <w:marTop w:val="200"/>
          <w:marBottom w:val="0"/>
          <w:divBdr>
            <w:top w:val="none" w:sz="0" w:space="0" w:color="auto"/>
            <w:left w:val="none" w:sz="0" w:space="0" w:color="auto"/>
            <w:bottom w:val="none" w:sz="0" w:space="0" w:color="auto"/>
            <w:right w:val="none" w:sz="0" w:space="0" w:color="auto"/>
          </w:divBdr>
        </w:div>
        <w:div w:id="65036051">
          <w:marLeft w:val="1166"/>
          <w:marRight w:val="0"/>
          <w:marTop w:val="200"/>
          <w:marBottom w:val="0"/>
          <w:divBdr>
            <w:top w:val="none" w:sz="0" w:space="0" w:color="auto"/>
            <w:left w:val="none" w:sz="0" w:space="0" w:color="auto"/>
            <w:bottom w:val="none" w:sz="0" w:space="0" w:color="auto"/>
            <w:right w:val="none" w:sz="0" w:space="0" w:color="auto"/>
          </w:divBdr>
        </w:div>
        <w:div w:id="275453929">
          <w:marLeft w:val="547"/>
          <w:marRight w:val="0"/>
          <w:marTop w:val="200"/>
          <w:marBottom w:val="0"/>
          <w:divBdr>
            <w:top w:val="none" w:sz="0" w:space="0" w:color="auto"/>
            <w:left w:val="none" w:sz="0" w:space="0" w:color="auto"/>
            <w:bottom w:val="none" w:sz="0" w:space="0" w:color="auto"/>
            <w:right w:val="none" w:sz="0" w:space="0" w:color="auto"/>
          </w:divBdr>
        </w:div>
        <w:div w:id="91165778">
          <w:marLeft w:val="1166"/>
          <w:marRight w:val="0"/>
          <w:marTop w:val="200"/>
          <w:marBottom w:val="0"/>
          <w:divBdr>
            <w:top w:val="none" w:sz="0" w:space="0" w:color="auto"/>
            <w:left w:val="none" w:sz="0" w:space="0" w:color="auto"/>
            <w:bottom w:val="none" w:sz="0" w:space="0" w:color="auto"/>
            <w:right w:val="none" w:sz="0" w:space="0" w:color="auto"/>
          </w:divBdr>
        </w:div>
        <w:div w:id="1436748457">
          <w:marLeft w:val="1166"/>
          <w:marRight w:val="0"/>
          <w:marTop w:val="200"/>
          <w:marBottom w:val="0"/>
          <w:divBdr>
            <w:top w:val="none" w:sz="0" w:space="0" w:color="auto"/>
            <w:left w:val="none" w:sz="0" w:space="0" w:color="auto"/>
            <w:bottom w:val="none" w:sz="0" w:space="0" w:color="auto"/>
            <w:right w:val="none" w:sz="0" w:space="0" w:color="auto"/>
          </w:divBdr>
        </w:div>
        <w:div w:id="1079450904">
          <w:marLeft w:val="1166"/>
          <w:marRight w:val="0"/>
          <w:marTop w:val="200"/>
          <w:marBottom w:val="0"/>
          <w:divBdr>
            <w:top w:val="none" w:sz="0" w:space="0" w:color="auto"/>
            <w:left w:val="none" w:sz="0" w:space="0" w:color="auto"/>
            <w:bottom w:val="none" w:sz="0" w:space="0" w:color="auto"/>
            <w:right w:val="none" w:sz="0" w:space="0" w:color="auto"/>
          </w:divBdr>
        </w:div>
        <w:div w:id="1396851275">
          <w:marLeft w:val="1166"/>
          <w:marRight w:val="0"/>
          <w:marTop w:val="200"/>
          <w:marBottom w:val="0"/>
          <w:divBdr>
            <w:top w:val="none" w:sz="0" w:space="0" w:color="auto"/>
            <w:left w:val="none" w:sz="0" w:space="0" w:color="auto"/>
            <w:bottom w:val="none" w:sz="0" w:space="0" w:color="auto"/>
            <w:right w:val="none" w:sz="0" w:space="0" w:color="auto"/>
          </w:divBdr>
        </w:div>
      </w:divsChild>
    </w:div>
    <w:div w:id="1127698710">
      <w:bodyDiv w:val="1"/>
      <w:marLeft w:val="0"/>
      <w:marRight w:val="0"/>
      <w:marTop w:val="0"/>
      <w:marBottom w:val="0"/>
      <w:divBdr>
        <w:top w:val="none" w:sz="0" w:space="0" w:color="auto"/>
        <w:left w:val="none" w:sz="0" w:space="0" w:color="auto"/>
        <w:bottom w:val="none" w:sz="0" w:space="0" w:color="auto"/>
        <w:right w:val="none" w:sz="0" w:space="0" w:color="auto"/>
      </w:divBdr>
      <w:divsChild>
        <w:div w:id="1188909876">
          <w:marLeft w:val="360"/>
          <w:marRight w:val="0"/>
          <w:marTop w:val="200"/>
          <w:marBottom w:val="0"/>
          <w:divBdr>
            <w:top w:val="none" w:sz="0" w:space="0" w:color="auto"/>
            <w:left w:val="none" w:sz="0" w:space="0" w:color="auto"/>
            <w:bottom w:val="none" w:sz="0" w:space="0" w:color="auto"/>
            <w:right w:val="none" w:sz="0" w:space="0" w:color="auto"/>
          </w:divBdr>
        </w:div>
        <w:div w:id="245530463">
          <w:marLeft w:val="360"/>
          <w:marRight w:val="0"/>
          <w:marTop w:val="200"/>
          <w:marBottom w:val="0"/>
          <w:divBdr>
            <w:top w:val="none" w:sz="0" w:space="0" w:color="auto"/>
            <w:left w:val="none" w:sz="0" w:space="0" w:color="auto"/>
            <w:bottom w:val="none" w:sz="0" w:space="0" w:color="auto"/>
            <w:right w:val="none" w:sz="0" w:space="0" w:color="auto"/>
          </w:divBdr>
        </w:div>
        <w:div w:id="69666886">
          <w:marLeft w:val="1080"/>
          <w:marRight w:val="0"/>
          <w:marTop w:val="100"/>
          <w:marBottom w:val="0"/>
          <w:divBdr>
            <w:top w:val="none" w:sz="0" w:space="0" w:color="auto"/>
            <w:left w:val="none" w:sz="0" w:space="0" w:color="auto"/>
            <w:bottom w:val="none" w:sz="0" w:space="0" w:color="auto"/>
            <w:right w:val="none" w:sz="0" w:space="0" w:color="auto"/>
          </w:divBdr>
        </w:div>
        <w:div w:id="55862475">
          <w:marLeft w:val="1080"/>
          <w:marRight w:val="0"/>
          <w:marTop w:val="100"/>
          <w:marBottom w:val="0"/>
          <w:divBdr>
            <w:top w:val="none" w:sz="0" w:space="0" w:color="auto"/>
            <w:left w:val="none" w:sz="0" w:space="0" w:color="auto"/>
            <w:bottom w:val="none" w:sz="0" w:space="0" w:color="auto"/>
            <w:right w:val="none" w:sz="0" w:space="0" w:color="auto"/>
          </w:divBdr>
        </w:div>
        <w:div w:id="1161507452">
          <w:marLeft w:val="360"/>
          <w:marRight w:val="0"/>
          <w:marTop w:val="200"/>
          <w:marBottom w:val="0"/>
          <w:divBdr>
            <w:top w:val="none" w:sz="0" w:space="0" w:color="auto"/>
            <w:left w:val="none" w:sz="0" w:space="0" w:color="auto"/>
            <w:bottom w:val="none" w:sz="0" w:space="0" w:color="auto"/>
            <w:right w:val="none" w:sz="0" w:space="0" w:color="auto"/>
          </w:divBdr>
        </w:div>
        <w:div w:id="1174611718">
          <w:marLeft w:val="1080"/>
          <w:marRight w:val="0"/>
          <w:marTop w:val="100"/>
          <w:marBottom w:val="0"/>
          <w:divBdr>
            <w:top w:val="none" w:sz="0" w:space="0" w:color="auto"/>
            <w:left w:val="none" w:sz="0" w:space="0" w:color="auto"/>
            <w:bottom w:val="none" w:sz="0" w:space="0" w:color="auto"/>
            <w:right w:val="none" w:sz="0" w:space="0" w:color="auto"/>
          </w:divBdr>
        </w:div>
        <w:div w:id="484277382">
          <w:marLeft w:val="1080"/>
          <w:marRight w:val="0"/>
          <w:marTop w:val="100"/>
          <w:marBottom w:val="0"/>
          <w:divBdr>
            <w:top w:val="none" w:sz="0" w:space="0" w:color="auto"/>
            <w:left w:val="none" w:sz="0" w:space="0" w:color="auto"/>
            <w:bottom w:val="none" w:sz="0" w:space="0" w:color="auto"/>
            <w:right w:val="none" w:sz="0" w:space="0" w:color="auto"/>
          </w:divBdr>
        </w:div>
        <w:div w:id="829708962">
          <w:marLeft w:val="360"/>
          <w:marRight w:val="0"/>
          <w:marTop w:val="200"/>
          <w:marBottom w:val="0"/>
          <w:divBdr>
            <w:top w:val="none" w:sz="0" w:space="0" w:color="auto"/>
            <w:left w:val="none" w:sz="0" w:space="0" w:color="auto"/>
            <w:bottom w:val="none" w:sz="0" w:space="0" w:color="auto"/>
            <w:right w:val="none" w:sz="0" w:space="0" w:color="auto"/>
          </w:divBdr>
        </w:div>
        <w:div w:id="861364200">
          <w:marLeft w:val="1080"/>
          <w:marRight w:val="0"/>
          <w:marTop w:val="100"/>
          <w:marBottom w:val="0"/>
          <w:divBdr>
            <w:top w:val="none" w:sz="0" w:space="0" w:color="auto"/>
            <w:left w:val="none" w:sz="0" w:space="0" w:color="auto"/>
            <w:bottom w:val="none" w:sz="0" w:space="0" w:color="auto"/>
            <w:right w:val="none" w:sz="0" w:space="0" w:color="auto"/>
          </w:divBdr>
        </w:div>
        <w:div w:id="1432165386">
          <w:marLeft w:val="360"/>
          <w:marRight w:val="0"/>
          <w:marTop w:val="200"/>
          <w:marBottom w:val="0"/>
          <w:divBdr>
            <w:top w:val="none" w:sz="0" w:space="0" w:color="auto"/>
            <w:left w:val="none" w:sz="0" w:space="0" w:color="auto"/>
            <w:bottom w:val="none" w:sz="0" w:space="0" w:color="auto"/>
            <w:right w:val="none" w:sz="0" w:space="0" w:color="auto"/>
          </w:divBdr>
        </w:div>
      </w:divsChild>
    </w:div>
    <w:div w:id="1129737222">
      <w:bodyDiv w:val="1"/>
      <w:marLeft w:val="0"/>
      <w:marRight w:val="0"/>
      <w:marTop w:val="0"/>
      <w:marBottom w:val="0"/>
      <w:divBdr>
        <w:top w:val="none" w:sz="0" w:space="0" w:color="auto"/>
        <w:left w:val="none" w:sz="0" w:space="0" w:color="auto"/>
        <w:bottom w:val="none" w:sz="0" w:space="0" w:color="auto"/>
        <w:right w:val="none" w:sz="0" w:space="0" w:color="auto"/>
      </w:divBdr>
    </w:div>
    <w:div w:id="1138693637">
      <w:bodyDiv w:val="1"/>
      <w:marLeft w:val="0"/>
      <w:marRight w:val="0"/>
      <w:marTop w:val="0"/>
      <w:marBottom w:val="0"/>
      <w:divBdr>
        <w:top w:val="none" w:sz="0" w:space="0" w:color="auto"/>
        <w:left w:val="none" w:sz="0" w:space="0" w:color="auto"/>
        <w:bottom w:val="none" w:sz="0" w:space="0" w:color="auto"/>
        <w:right w:val="none" w:sz="0" w:space="0" w:color="auto"/>
      </w:divBdr>
    </w:div>
    <w:div w:id="1140338944">
      <w:bodyDiv w:val="1"/>
      <w:marLeft w:val="0"/>
      <w:marRight w:val="0"/>
      <w:marTop w:val="0"/>
      <w:marBottom w:val="0"/>
      <w:divBdr>
        <w:top w:val="none" w:sz="0" w:space="0" w:color="auto"/>
        <w:left w:val="none" w:sz="0" w:space="0" w:color="auto"/>
        <w:bottom w:val="none" w:sz="0" w:space="0" w:color="auto"/>
        <w:right w:val="none" w:sz="0" w:space="0" w:color="auto"/>
      </w:divBdr>
      <w:divsChild>
        <w:div w:id="1484540553">
          <w:marLeft w:val="547"/>
          <w:marRight w:val="0"/>
          <w:marTop w:val="200"/>
          <w:marBottom w:val="0"/>
          <w:divBdr>
            <w:top w:val="none" w:sz="0" w:space="0" w:color="auto"/>
            <w:left w:val="none" w:sz="0" w:space="0" w:color="auto"/>
            <w:bottom w:val="none" w:sz="0" w:space="0" w:color="auto"/>
            <w:right w:val="none" w:sz="0" w:space="0" w:color="auto"/>
          </w:divBdr>
        </w:div>
        <w:div w:id="1368719980">
          <w:marLeft w:val="547"/>
          <w:marRight w:val="0"/>
          <w:marTop w:val="200"/>
          <w:marBottom w:val="0"/>
          <w:divBdr>
            <w:top w:val="none" w:sz="0" w:space="0" w:color="auto"/>
            <w:left w:val="none" w:sz="0" w:space="0" w:color="auto"/>
            <w:bottom w:val="none" w:sz="0" w:space="0" w:color="auto"/>
            <w:right w:val="none" w:sz="0" w:space="0" w:color="auto"/>
          </w:divBdr>
        </w:div>
        <w:div w:id="749425731">
          <w:marLeft w:val="547"/>
          <w:marRight w:val="0"/>
          <w:marTop w:val="200"/>
          <w:marBottom w:val="0"/>
          <w:divBdr>
            <w:top w:val="none" w:sz="0" w:space="0" w:color="auto"/>
            <w:left w:val="none" w:sz="0" w:space="0" w:color="auto"/>
            <w:bottom w:val="none" w:sz="0" w:space="0" w:color="auto"/>
            <w:right w:val="none" w:sz="0" w:space="0" w:color="auto"/>
          </w:divBdr>
        </w:div>
        <w:div w:id="770054511">
          <w:marLeft w:val="547"/>
          <w:marRight w:val="0"/>
          <w:marTop w:val="200"/>
          <w:marBottom w:val="0"/>
          <w:divBdr>
            <w:top w:val="none" w:sz="0" w:space="0" w:color="auto"/>
            <w:left w:val="none" w:sz="0" w:space="0" w:color="auto"/>
            <w:bottom w:val="none" w:sz="0" w:space="0" w:color="auto"/>
            <w:right w:val="none" w:sz="0" w:space="0" w:color="auto"/>
          </w:divBdr>
        </w:div>
        <w:div w:id="742606897">
          <w:marLeft w:val="547"/>
          <w:marRight w:val="0"/>
          <w:marTop w:val="200"/>
          <w:marBottom w:val="0"/>
          <w:divBdr>
            <w:top w:val="none" w:sz="0" w:space="0" w:color="auto"/>
            <w:left w:val="none" w:sz="0" w:space="0" w:color="auto"/>
            <w:bottom w:val="none" w:sz="0" w:space="0" w:color="auto"/>
            <w:right w:val="none" w:sz="0" w:space="0" w:color="auto"/>
          </w:divBdr>
        </w:div>
        <w:div w:id="514538405">
          <w:marLeft w:val="547"/>
          <w:marRight w:val="0"/>
          <w:marTop w:val="200"/>
          <w:marBottom w:val="0"/>
          <w:divBdr>
            <w:top w:val="none" w:sz="0" w:space="0" w:color="auto"/>
            <w:left w:val="none" w:sz="0" w:space="0" w:color="auto"/>
            <w:bottom w:val="none" w:sz="0" w:space="0" w:color="auto"/>
            <w:right w:val="none" w:sz="0" w:space="0" w:color="auto"/>
          </w:divBdr>
        </w:div>
      </w:divsChild>
    </w:div>
    <w:div w:id="1140928327">
      <w:bodyDiv w:val="1"/>
      <w:marLeft w:val="0"/>
      <w:marRight w:val="0"/>
      <w:marTop w:val="0"/>
      <w:marBottom w:val="0"/>
      <w:divBdr>
        <w:top w:val="none" w:sz="0" w:space="0" w:color="auto"/>
        <w:left w:val="none" w:sz="0" w:space="0" w:color="auto"/>
        <w:bottom w:val="none" w:sz="0" w:space="0" w:color="auto"/>
        <w:right w:val="none" w:sz="0" w:space="0" w:color="auto"/>
      </w:divBdr>
    </w:div>
    <w:div w:id="1165977196">
      <w:bodyDiv w:val="1"/>
      <w:marLeft w:val="0"/>
      <w:marRight w:val="0"/>
      <w:marTop w:val="0"/>
      <w:marBottom w:val="0"/>
      <w:divBdr>
        <w:top w:val="none" w:sz="0" w:space="0" w:color="auto"/>
        <w:left w:val="none" w:sz="0" w:space="0" w:color="auto"/>
        <w:bottom w:val="none" w:sz="0" w:space="0" w:color="auto"/>
        <w:right w:val="none" w:sz="0" w:space="0" w:color="auto"/>
      </w:divBdr>
      <w:divsChild>
        <w:div w:id="397678331">
          <w:marLeft w:val="547"/>
          <w:marRight w:val="0"/>
          <w:marTop w:val="200"/>
          <w:marBottom w:val="0"/>
          <w:divBdr>
            <w:top w:val="none" w:sz="0" w:space="0" w:color="auto"/>
            <w:left w:val="none" w:sz="0" w:space="0" w:color="auto"/>
            <w:bottom w:val="none" w:sz="0" w:space="0" w:color="auto"/>
            <w:right w:val="none" w:sz="0" w:space="0" w:color="auto"/>
          </w:divBdr>
        </w:div>
        <w:div w:id="930046589">
          <w:marLeft w:val="547"/>
          <w:marRight w:val="0"/>
          <w:marTop w:val="200"/>
          <w:marBottom w:val="0"/>
          <w:divBdr>
            <w:top w:val="none" w:sz="0" w:space="0" w:color="auto"/>
            <w:left w:val="none" w:sz="0" w:space="0" w:color="auto"/>
            <w:bottom w:val="none" w:sz="0" w:space="0" w:color="auto"/>
            <w:right w:val="none" w:sz="0" w:space="0" w:color="auto"/>
          </w:divBdr>
        </w:div>
        <w:div w:id="118299566">
          <w:marLeft w:val="1166"/>
          <w:marRight w:val="0"/>
          <w:marTop w:val="200"/>
          <w:marBottom w:val="0"/>
          <w:divBdr>
            <w:top w:val="none" w:sz="0" w:space="0" w:color="auto"/>
            <w:left w:val="none" w:sz="0" w:space="0" w:color="auto"/>
            <w:bottom w:val="none" w:sz="0" w:space="0" w:color="auto"/>
            <w:right w:val="none" w:sz="0" w:space="0" w:color="auto"/>
          </w:divBdr>
        </w:div>
        <w:div w:id="284118080">
          <w:marLeft w:val="1166"/>
          <w:marRight w:val="0"/>
          <w:marTop w:val="200"/>
          <w:marBottom w:val="0"/>
          <w:divBdr>
            <w:top w:val="none" w:sz="0" w:space="0" w:color="auto"/>
            <w:left w:val="none" w:sz="0" w:space="0" w:color="auto"/>
            <w:bottom w:val="none" w:sz="0" w:space="0" w:color="auto"/>
            <w:right w:val="none" w:sz="0" w:space="0" w:color="auto"/>
          </w:divBdr>
        </w:div>
        <w:div w:id="1176652869">
          <w:marLeft w:val="547"/>
          <w:marRight w:val="0"/>
          <w:marTop w:val="200"/>
          <w:marBottom w:val="0"/>
          <w:divBdr>
            <w:top w:val="none" w:sz="0" w:space="0" w:color="auto"/>
            <w:left w:val="none" w:sz="0" w:space="0" w:color="auto"/>
            <w:bottom w:val="none" w:sz="0" w:space="0" w:color="auto"/>
            <w:right w:val="none" w:sz="0" w:space="0" w:color="auto"/>
          </w:divBdr>
        </w:div>
        <w:div w:id="1179465976">
          <w:marLeft w:val="1166"/>
          <w:marRight w:val="0"/>
          <w:marTop w:val="200"/>
          <w:marBottom w:val="0"/>
          <w:divBdr>
            <w:top w:val="none" w:sz="0" w:space="0" w:color="auto"/>
            <w:left w:val="none" w:sz="0" w:space="0" w:color="auto"/>
            <w:bottom w:val="none" w:sz="0" w:space="0" w:color="auto"/>
            <w:right w:val="none" w:sz="0" w:space="0" w:color="auto"/>
          </w:divBdr>
        </w:div>
        <w:div w:id="430706911">
          <w:marLeft w:val="1166"/>
          <w:marRight w:val="0"/>
          <w:marTop w:val="200"/>
          <w:marBottom w:val="0"/>
          <w:divBdr>
            <w:top w:val="none" w:sz="0" w:space="0" w:color="auto"/>
            <w:left w:val="none" w:sz="0" w:space="0" w:color="auto"/>
            <w:bottom w:val="none" w:sz="0" w:space="0" w:color="auto"/>
            <w:right w:val="none" w:sz="0" w:space="0" w:color="auto"/>
          </w:divBdr>
        </w:div>
        <w:div w:id="536964514">
          <w:marLeft w:val="1166"/>
          <w:marRight w:val="0"/>
          <w:marTop w:val="200"/>
          <w:marBottom w:val="0"/>
          <w:divBdr>
            <w:top w:val="none" w:sz="0" w:space="0" w:color="auto"/>
            <w:left w:val="none" w:sz="0" w:space="0" w:color="auto"/>
            <w:bottom w:val="none" w:sz="0" w:space="0" w:color="auto"/>
            <w:right w:val="none" w:sz="0" w:space="0" w:color="auto"/>
          </w:divBdr>
        </w:div>
        <w:div w:id="1483349976">
          <w:marLeft w:val="547"/>
          <w:marRight w:val="0"/>
          <w:marTop w:val="200"/>
          <w:marBottom w:val="0"/>
          <w:divBdr>
            <w:top w:val="none" w:sz="0" w:space="0" w:color="auto"/>
            <w:left w:val="none" w:sz="0" w:space="0" w:color="auto"/>
            <w:bottom w:val="none" w:sz="0" w:space="0" w:color="auto"/>
            <w:right w:val="none" w:sz="0" w:space="0" w:color="auto"/>
          </w:divBdr>
        </w:div>
      </w:divsChild>
    </w:div>
    <w:div w:id="1195997606">
      <w:bodyDiv w:val="1"/>
      <w:marLeft w:val="0"/>
      <w:marRight w:val="0"/>
      <w:marTop w:val="0"/>
      <w:marBottom w:val="0"/>
      <w:divBdr>
        <w:top w:val="none" w:sz="0" w:space="0" w:color="auto"/>
        <w:left w:val="none" w:sz="0" w:space="0" w:color="auto"/>
        <w:bottom w:val="none" w:sz="0" w:space="0" w:color="auto"/>
        <w:right w:val="none" w:sz="0" w:space="0" w:color="auto"/>
      </w:divBdr>
    </w:div>
    <w:div w:id="1224677433">
      <w:bodyDiv w:val="1"/>
      <w:marLeft w:val="0"/>
      <w:marRight w:val="0"/>
      <w:marTop w:val="0"/>
      <w:marBottom w:val="0"/>
      <w:divBdr>
        <w:top w:val="none" w:sz="0" w:space="0" w:color="auto"/>
        <w:left w:val="none" w:sz="0" w:space="0" w:color="auto"/>
        <w:bottom w:val="none" w:sz="0" w:space="0" w:color="auto"/>
        <w:right w:val="none" w:sz="0" w:space="0" w:color="auto"/>
      </w:divBdr>
    </w:div>
    <w:div w:id="1236014038">
      <w:bodyDiv w:val="1"/>
      <w:marLeft w:val="0"/>
      <w:marRight w:val="0"/>
      <w:marTop w:val="0"/>
      <w:marBottom w:val="0"/>
      <w:divBdr>
        <w:top w:val="none" w:sz="0" w:space="0" w:color="auto"/>
        <w:left w:val="none" w:sz="0" w:space="0" w:color="auto"/>
        <w:bottom w:val="none" w:sz="0" w:space="0" w:color="auto"/>
        <w:right w:val="none" w:sz="0" w:space="0" w:color="auto"/>
      </w:divBdr>
      <w:divsChild>
        <w:div w:id="2043703657">
          <w:marLeft w:val="547"/>
          <w:marRight w:val="0"/>
          <w:marTop w:val="200"/>
          <w:marBottom w:val="0"/>
          <w:divBdr>
            <w:top w:val="none" w:sz="0" w:space="0" w:color="auto"/>
            <w:left w:val="none" w:sz="0" w:space="0" w:color="auto"/>
            <w:bottom w:val="none" w:sz="0" w:space="0" w:color="auto"/>
            <w:right w:val="none" w:sz="0" w:space="0" w:color="auto"/>
          </w:divBdr>
        </w:div>
        <w:div w:id="1897666367">
          <w:marLeft w:val="547"/>
          <w:marRight w:val="0"/>
          <w:marTop w:val="200"/>
          <w:marBottom w:val="0"/>
          <w:divBdr>
            <w:top w:val="none" w:sz="0" w:space="0" w:color="auto"/>
            <w:left w:val="none" w:sz="0" w:space="0" w:color="auto"/>
            <w:bottom w:val="none" w:sz="0" w:space="0" w:color="auto"/>
            <w:right w:val="none" w:sz="0" w:space="0" w:color="auto"/>
          </w:divBdr>
        </w:div>
      </w:divsChild>
    </w:div>
    <w:div w:id="1316688684">
      <w:bodyDiv w:val="1"/>
      <w:marLeft w:val="0"/>
      <w:marRight w:val="0"/>
      <w:marTop w:val="0"/>
      <w:marBottom w:val="0"/>
      <w:divBdr>
        <w:top w:val="none" w:sz="0" w:space="0" w:color="auto"/>
        <w:left w:val="none" w:sz="0" w:space="0" w:color="auto"/>
        <w:bottom w:val="none" w:sz="0" w:space="0" w:color="auto"/>
        <w:right w:val="none" w:sz="0" w:space="0" w:color="auto"/>
      </w:divBdr>
      <w:divsChild>
        <w:div w:id="1668433238">
          <w:marLeft w:val="547"/>
          <w:marRight w:val="0"/>
          <w:marTop w:val="200"/>
          <w:marBottom w:val="0"/>
          <w:divBdr>
            <w:top w:val="none" w:sz="0" w:space="0" w:color="auto"/>
            <w:left w:val="none" w:sz="0" w:space="0" w:color="auto"/>
            <w:bottom w:val="none" w:sz="0" w:space="0" w:color="auto"/>
            <w:right w:val="none" w:sz="0" w:space="0" w:color="auto"/>
          </w:divBdr>
        </w:div>
        <w:div w:id="2126657691">
          <w:marLeft w:val="1166"/>
          <w:marRight w:val="0"/>
          <w:marTop w:val="200"/>
          <w:marBottom w:val="0"/>
          <w:divBdr>
            <w:top w:val="none" w:sz="0" w:space="0" w:color="auto"/>
            <w:left w:val="none" w:sz="0" w:space="0" w:color="auto"/>
            <w:bottom w:val="none" w:sz="0" w:space="0" w:color="auto"/>
            <w:right w:val="none" w:sz="0" w:space="0" w:color="auto"/>
          </w:divBdr>
        </w:div>
        <w:div w:id="1271468376">
          <w:marLeft w:val="1800"/>
          <w:marRight w:val="0"/>
          <w:marTop w:val="200"/>
          <w:marBottom w:val="0"/>
          <w:divBdr>
            <w:top w:val="none" w:sz="0" w:space="0" w:color="auto"/>
            <w:left w:val="none" w:sz="0" w:space="0" w:color="auto"/>
            <w:bottom w:val="none" w:sz="0" w:space="0" w:color="auto"/>
            <w:right w:val="none" w:sz="0" w:space="0" w:color="auto"/>
          </w:divBdr>
        </w:div>
        <w:div w:id="591010065">
          <w:marLeft w:val="1800"/>
          <w:marRight w:val="0"/>
          <w:marTop w:val="200"/>
          <w:marBottom w:val="0"/>
          <w:divBdr>
            <w:top w:val="none" w:sz="0" w:space="0" w:color="auto"/>
            <w:left w:val="none" w:sz="0" w:space="0" w:color="auto"/>
            <w:bottom w:val="none" w:sz="0" w:space="0" w:color="auto"/>
            <w:right w:val="none" w:sz="0" w:space="0" w:color="auto"/>
          </w:divBdr>
        </w:div>
        <w:div w:id="98450600">
          <w:marLeft w:val="1166"/>
          <w:marRight w:val="0"/>
          <w:marTop w:val="200"/>
          <w:marBottom w:val="0"/>
          <w:divBdr>
            <w:top w:val="none" w:sz="0" w:space="0" w:color="auto"/>
            <w:left w:val="none" w:sz="0" w:space="0" w:color="auto"/>
            <w:bottom w:val="none" w:sz="0" w:space="0" w:color="auto"/>
            <w:right w:val="none" w:sz="0" w:space="0" w:color="auto"/>
          </w:divBdr>
        </w:div>
        <w:div w:id="1628319432">
          <w:marLeft w:val="1800"/>
          <w:marRight w:val="0"/>
          <w:marTop w:val="200"/>
          <w:marBottom w:val="0"/>
          <w:divBdr>
            <w:top w:val="none" w:sz="0" w:space="0" w:color="auto"/>
            <w:left w:val="none" w:sz="0" w:space="0" w:color="auto"/>
            <w:bottom w:val="none" w:sz="0" w:space="0" w:color="auto"/>
            <w:right w:val="none" w:sz="0" w:space="0" w:color="auto"/>
          </w:divBdr>
        </w:div>
      </w:divsChild>
    </w:div>
    <w:div w:id="1360860651">
      <w:bodyDiv w:val="1"/>
      <w:marLeft w:val="0"/>
      <w:marRight w:val="0"/>
      <w:marTop w:val="0"/>
      <w:marBottom w:val="0"/>
      <w:divBdr>
        <w:top w:val="none" w:sz="0" w:space="0" w:color="auto"/>
        <w:left w:val="none" w:sz="0" w:space="0" w:color="auto"/>
        <w:bottom w:val="none" w:sz="0" w:space="0" w:color="auto"/>
        <w:right w:val="none" w:sz="0" w:space="0" w:color="auto"/>
      </w:divBdr>
    </w:div>
    <w:div w:id="1386755543">
      <w:bodyDiv w:val="1"/>
      <w:marLeft w:val="0"/>
      <w:marRight w:val="0"/>
      <w:marTop w:val="0"/>
      <w:marBottom w:val="0"/>
      <w:divBdr>
        <w:top w:val="none" w:sz="0" w:space="0" w:color="auto"/>
        <w:left w:val="none" w:sz="0" w:space="0" w:color="auto"/>
        <w:bottom w:val="none" w:sz="0" w:space="0" w:color="auto"/>
        <w:right w:val="none" w:sz="0" w:space="0" w:color="auto"/>
      </w:divBdr>
    </w:div>
    <w:div w:id="1422026038">
      <w:bodyDiv w:val="1"/>
      <w:marLeft w:val="0"/>
      <w:marRight w:val="0"/>
      <w:marTop w:val="0"/>
      <w:marBottom w:val="0"/>
      <w:divBdr>
        <w:top w:val="none" w:sz="0" w:space="0" w:color="auto"/>
        <w:left w:val="none" w:sz="0" w:space="0" w:color="auto"/>
        <w:bottom w:val="none" w:sz="0" w:space="0" w:color="auto"/>
        <w:right w:val="none" w:sz="0" w:space="0" w:color="auto"/>
      </w:divBdr>
    </w:div>
    <w:div w:id="1458837117">
      <w:bodyDiv w:val="1"/>
      <w:marLeft w:val="0"/>
      <w:marRight w:val="0"/>
      <w:marTop w:val="0"/>
      <w:marBottom w:val="0"/>
      <w:divBdr>
        <w:top w:val="none" w:sz="0" w:space="0" w:color="auto"/>
        <w:left w:val="none" w:sz="0" w:space="0" w:color="auto"/>
        <w:bottom w:val="none" w:sz="0" w:space="0" w:color="auto"/>
        <w:right w:val="none" w:sz="0" w:space="0" w:color="auto"/>
      </w:divBdr>
    </w:div>
    <w:div w:id="1463838910">
      <w:bodyDiv w:val="1"/>
      <w:marLeft w:val="0"/>
      <w:marRight w:val="0"/>
      <w:marTop w:val="0"/>
      <w:marBottom w:val="0"/>
      <w:divBdr>
        <w:top w:val="none" w:sz="0" w:space="0" w:color="auto"/>
        <w:left w:val="none" w:sz="0" w:space="0" w:color="auto"/>
        <w:bottom w:val="none" w:sz="0" w:space="0" w:color="auto"/>
        <w:right w:val="none" w:sz="0" w:space="0" w:color="auto"/>
      </w:divBdr>
      <w:divsChild>
        <w:div w:id="891379447">
          <w:marLeft w:val="547"/>
          <w:marRight w:val="0"/>
          <w:marTop w:val="200"/>
          <w:marBottom w:val="0"/>
          <w:divBdr>
            <w:top w:val="none" w:sz="0" w:space="0" w:color="auto"/>
            <w:left w:val="none" w:sz="0" w:space="0" w:color="auto"/>
            <w:bottom w:val="none" w:sz="0" w:space="0" w:color="auto"/>
            <w:right w:val="none" w:sz="0" w:space="0" w:color="auto"/>
          </w:divBdr>
        </w:div>
        <w:div w:id="1752772679">
          <w:marLeft w:val="1166"/>
          <w:marRight w:val="0"/>
          <w:marTop w:val="200"/>
          <w:marBottom w:val="0"/>
          <w:divBdr>
            <w:top w:val="none" w:sz="0" w:space="0" w:color="auto"/>
            <w:left w:val="none" w:sz="0" w:space="0" w:color="auto"/>
            <w:bottom w:val="none" w:sz="0" w:space="0" w:color="auto"/>
            <w:right w:val="none" w:sz="0" w:space="0" w:color="auto"/>
          </w:divBdr>
        </w:div>
        <w:div w:id="1370031852">
          <w:marLeft w:val="547"/>
          <w:marRight w:val="0"/>
          <w:marTop w:val="200"/>
          <w:marBottom w:val="0"/>
          <w:divBdr>
            <w:top w:val="none" w:sz="0" w:space="0" w:color="auto"/>
            <w:left w:val="none" w:sz="0" w:space="0" w:color="auto"/>
            <w:bottom w:val="none" w:sz="0" w:space="0" w:color="auto"/>
            <w:right w:val="none" w:sz="0" w:space="0" w:color="auto"/>
          </w:divBdr>
        </w:div>
        <w:div w:id="1348143976">
          <w:marLeft w:val="547"/>
          <w:marRight w:val="0"/>
          <w:marTop w:val="200"/>
          <w:marBottom w:val="0"/>
          <w:divBdr>
            <w:top w:val="none" w:sz="0" w:space="0" w:color="auto"/>
            <w:left w:val="none" w:sz="0" w:space="0" w:color="auto"/>
            <w:bottom w:val="none" w:sz="0" w:space="0" w:color="auto"/>
            <w:right w:val="none" w:sz="0" w:space="0" w:color="auto"/>
          </w:divBdr>
        </w:div>
        <w:div w:id="1968774977">
          <w:marLeft w:val="547"/>
          <w:marRight w:val="0"/>
          <w:marTop w:val="200"/>
          <w:marBottom w:val="0"/>
          <w:divBdr>
            <w:top w:val="none" w:sz="0" w:space="0" w:color="auto"/>
            <w:left w:val="none" w:sz="0" w:space="0" w:color="auto"/>
            <w:bottom w:val="none" w:sz="0" w:space="0" w:color="auto"/>
            <w:right w:val="none" w:sz="0" w:space="0" w:color="auto"/>
          </w:divBdr>
        </w:div>
        <w:div w:id="1202591527">
          <w:marLeft w:val="547"/>
          <w:marRight w:val="0"/>
          <w:marTop w:val="200"/>
          <w:marBottom w:val="0"/>
          <w:divBdr>
            <w:top w:val="none" w:sz="0" w:space="0" w:color="auto"/>
            <w:left w:val="none" w:sz="0" w:space="0" w:color="auto"/>
            <w:bottom w:val="none" w:sz="0" w:space="0" w:color="auto"/>
            <w:right w:val="none" w:sz="0" w:space="0" w:color="auto"/>
          </w:divBdr>
        </w:div>
        <w:div w:id="714083097">
          <w:marLeft w:val="547"/>
          <w:marRight w:val="0"/>
          <w:marTop w:val="200"/>
          <w:marBottom w:val="0"/>
          <w:divBdr>
            <w:top w:val="none" w:sz="0" w:space="0" w:color="auto"/>
            <w:left w:val="none" w:sz="0" w:space="0" w:color="auto"/>
            <w:bottom w:val="none" w:sz="0" w:space="0" w:color="auto"/>
            <w:right w:val="none" w:sz="0" w:space="0" w:color="auto"/>
          </w:divBdr>
        </w:div>
      </w:divsChild>
    </w:div>
    <w:div w:id="1487240421">
      <w:bodyDiv w:val="1"/>
      <w:marLeft w:val="0"/>
      <w:marRight w:val="0"/>
      <w:marTop w:val="0"/>
      <w:marBottom w:val="0"/>
      <w:divBdr>
        <w:top w:val="none" w:sz="0" w:space="0" w:color="auto"/>
        <w:left w:val="none" w:sz="0" w:space="0" w:color="auto"/>
        <w:bottom w:val="none" w:sz="0" w:space="0" w:color="auto"/>
        <w:right w:val="none" w:sz="0" w:space="0" w:color="auto"/>
      </w:divBdr>
    </w:div>
    <w:div w:id="1518932422">
      <w:bodyDiv w:val="1"/>
      <w:marLeft w:val="0"/>
      <w:marRight w:val="0"/>
      <w:marTop w:val="0"/>
      <w:marBottom w:val="0"/>
      <w:divBdr>
        <w:top w:val="none" w:sz="0" w:space="0" w:color="auto"/>
        <w:left w:val="none" w:sz="0" w:space="0" w:color="auto"/>
        <w:bottom w:val="none" w:sz="0" w:space="0" w:color="auto"/>
        <w:right w:val="none" w:sz="0" w:space="0" w:color="auto"/>
      </w:divBdr>
      <w:divsChild>
        <w:div w:id="1656564078">
          <w:marLeft w:val="547"/>
          <w:marRight w:val="0"/>
          <w:marTop w:val="200"/>
          <w:marBottom w:val="0"/>
          <w:divBdr>
            <w:top w:val="none" w:sz="0" w:space="0" w:color="auto"/>
            <w:left w:val="none" w:sz="0" w:space="0" w:color="auto"/>
            <w:bottom w:val="none" w:sz="0" w:space="0" w:color="auto"/>
            <w:right w:val="none" w:sz="0" w:space="0" w:color="auto"/>
          </w:divBdr>
        </w:div>
        <w:div w:id="616988623">
          <w:marLeft w:val="547"/>
          <w:marRight w:val="0"/>
          <w:marTop w:val="200"/>
          <w:marBottom w:val="0"/>
          <w:divBdr>
            <w:top w:val="none" w:sz="0" w:space="0" w:color="auto"/>
            <w:left w:val="none" w:sz="0" w:space="0" w:color="auto"/>
            <w:bottom w:val="none" w:sz="0" w:space="0" w:color="auto"/>
            <w:right w:val="none" w:sz="0" w:space="0" w:color="auto"/>
          </w:divBdr>
        </w:div>
        <w:div w:id="1091971508">
          <w:marLeft w:val="547"/>
          <w:marRight w:val="0"/>
          <w:marTop w:val="200"/>
          <w:marBottom w:val="0"/>
          <w:divBdr>
            <w:top w:val="none" w:sz="0" w:space="0" w:color="auto"/>
            <w:left w:val="none" w:sz="0" w:space="0" w:color="auto"/>
            <w:bottom w:val="none" w:sz="0" w:space="0" w:color="auto"/>
            <w:right w:val="none" w:sz="0" w:space="0" w:color="auto"/>
          </w:divBdr>
        </w:div>
        <w:div w:id="1505584227">
          <w:marLeft w:val="547"/>
          <w:marRight w:val="0"/>
          <w:marTop w:val="200"/>
          <w:marBottom w:val="0"/>
          <w:divBdr>
            <w:top w:val="none" w:sz="0" w:space="0" w:color="auto"/>
            <w:left w:val="none" w:sz="0" w:space="0" w:color="auto"/>
            <w:bottom w:val="none" w:sz="0" w:space="0" w:color="auto"/>
            <w:right w:val="none" w:sz="0" w:space="0" w:color="auto"/>
          </w:divBdr>
        </w:div>
      </w:divsChild>
    </w:div>
    <w:div w:id="1529484285">
      <w:bodyDiv w:val="1"/>
      <w:marLeft w:val="0"/>
      <w:marRight w:val="0"/>
      <w:marTop w:val="0"/>
      <w:marBottom w:val="0"/>
      <w:divBdr>
        <w:top w:val="none" w:sz="0" w:space="0" w:color="auto"/>
        <w:left w:val="none" w:sz="0" w:space="0" w:color="auto"/>
        <w:bottom w:val="none" w:sz="0" w:space="0" w:color="auto"/>
        <w:right w:val="none" w:sz="0" w:space="0" w:color="auto"/>
      </w:divBdr>
      <w:divsChild>
        <w:div w:id="2046903054">
          <w:marLeft w:val="547"/>
          <w:marRight w:val="0"/>
          <w:marTop w:val="200"/>
          <w:marBottom w:val="0"/>
          <w:divBdr>
            <w:top w:val="none" w:sz="0" w:space="0" w:color="auto"/>
            <w:left w:val="none" w:sz="0" w:space="0" w:color="auto"/>
            <w:bottom w:val="none" w:sz="0" w:space="0" w:color="auto"/>
            <w:right w:val="none" w:sz="0" w:space="0" w:color="auto"/>
          </w:divBdr>
        </w:div>
        <w:div w:id="599147290">
          <w:marLeft w:val="1166"/>
          <w:marRight w:val="0"/>
          <w:marTop w:val="200"/>
          <w:marBottom w:val="0"/>
          <w:divBdr>
            <w:top w:val="none" w:sz="0" w:space="0" w:color="auto"/>
            <w:left w:val="none" w:sz="0" w:space="0" w:color="auto"/>
            <w:bottom w:val="none" w:sz="0" w:space="0" w:color="auto"/>
            <w:right w:val="none" w:sz="0" w:space="0" w:color="auto"/>
          </w:divBdr>
        </w:div>
        <w:div w:id="1780875992">
          <w:marLeft w:val="1166"/>
          <w:marRight w:val="0"/>
          <w:marTop w:val="200"/>
          <w:marBottom w:val="0"/>
          <w:divBdr>
            <w:top w:val="none" w:sz="0" w:space="0" w:color="auto"/>
            <w:left w:val="none" w:sz="0" w:space="0" w:color="auto"/>
            <w:bottom w:val="none" w:sz="0" w:space="0" w:color="auto"/>
            <w:right w:val="none" w:sz="0" w:space="0" w:color="auto"/>
          </w:divBdr>
        </w:div>
        <w:div w:id="1858619510">
          <w:marLeft w:val="547"/>
          <w:marRight w:val="0"/>
          <w:marTop w:val="200"/>
          <w:marBottom w:val="0"/>
          <w:divBdr>
            <w:top w:val="none" w:sz="0" w:space="0" w:color="auto"/>
            <w:left w:val="none" w:sz="0" w:space="0" w:color="auto"/>
            <w:bottom w:val="none" w:sz="0" w:space="0" w:color="auto"/>
            <w:right w:val="none" w:sz="0" w:space="0" w:color="auto"/>
          </w:divBdr>
        </w:div>
        <w:div w:id="1328676902">
          <w:marLeft w:val="547"/>
          <w:marRight w:val="0"/>
          <w:marTop w:val="200"/>
          <w:marBottom w:val="0"/>
          <w:divBdr>
            <w:top w:val="none" w:sz="0" w:space="0" w:color="auto"/>
            <w:left w:val="none" w:sz="0" w:space="0" w:color="auto"/>
            <w:bottom w:val="none" w:sz="0" w:space="0" w:color="auto"/>
            <w:right w:val="none" w:sz="0" w:space="0" w:color="auto"/>
          </w:divBdr>
        </w:div>
        <w:div w:id="2011175324">
          <w:marLeft w:val="547"/>
          <w:marRight w:val="0"/>
          <w:marTop w:val="200"/>
          <w:marBottom w:val="0"/>
          <w:divBdr>
            <w:top w:val="none" w:sz="0" w:space="0" w:color="auto"/>
            <w:left w:val="none" w:sz="0" w:space="0" w:color="auto"/>
            <w:bottom w:val="none" w:sz="0" w:space="0" w:color="auto"/>
            <w:right w:val="none" w:sz="0" w:space="0" w:color="auto"/>
          </w:divBdr>
        </w:div>
        <w:div w:id="1015032638">
          <w:marLeft w:val="547"/>
          <w:marRight w:val="0"/>
          <w:marTop w:val="200"/>
          <w:marBottom w:val="0"/>
          <w:divBdr>
            <w:top w:val="none" w:sz="0" w:space="0" w:color="auto"/>
            <w:left w:val="none" w:sz="0" w:space="0" w:color="auto"/>
            <w:bottom w:val="none" w:sz="0" w:space="0" w:color="auto"/>
            <w:right w:val="none" w:sz="0" w:space="0" w:color="auto"/>
          </w:divBdr>
        </w:div>
        <w:div w:id="638074373">
          <w:marLeft w:val="547"/>
          <w:marRight w:val="0"/>
          <w:marTop w:val="200"/>
          <w:marBottom w:val="0"/>
          <w:divBdr>
            <w:top w:val="none" w:sz="0" w:space="0" w:color="auto"/>
            <w:left w:val="none" w:sz="0" w:space="0" w:color="auto"/>
            <w:bottom w:val="none" w:sz="0" w:space="0" w:color="auto"/>
            <w:right w:val="none" w:sz="0" w:space="0" w:color="auto"/>
          </w:divBdr>
        </w:div>
        <w:div w:id="1568881814">
          <w:marLeft w:val="547"/>
          <w:marRight w:val="0"/>
          <w:marTop w:val="200"/>
          <w:marBottom w:val="0"/>
          <w:divBdr>
            <w:top w:val="none" w:sz="0" w:space="0" w:color="auto"/>
            <w:left w:val="none" w:sz="0" w:space="0" w:color="auto"/>
            <w:bottom w:val="none" w:sz="0" w:space="0" w:color="auto"/>
            <w:right w:val="none" w:sz="0" w:space="0" w:color="auto"/>
          </w:divBdr>
        </w:div>
      </w:divsChild>
    </w:div>
    <w:div w:id="1612938086">
      <w:bodyDiv w:val="1"/>
      <w:marLeft w:val="0"/>
      <w:marRight w:val="0"/>
      <w:marTop w:val="0"/>
      <w:marBottom w:val="0"/>
      <w:divBdr>
        <w:top w:val="none" w:sz="0" w:space="0" w:color="auto"/>
        <w:left w:val="none" w:sz="0" w:space="0" w:color="auto"/>
        <w:bottom w:val="none" w:sz="0" w:space="0" w:color="auto"/>
        <w:right w:val="none" w:sz="0" w:space="0" w:color="auto"/>
      </w:divBdr>
    </w:div>
    <w:div w:id="1670908071">
      <w:bodyDiv w:val="1"/>
      <w:marLeft w:val="0"/>
      <w:marRight w:val="0"/>
      <w:marTop w:val="0"/>
      <w:marBottom w:val="0"/>
      <w:divBdr>
        <w:top w:val="none" w:sz="0" w:space="0" w:color="auto"/>
        <w:left w:val="none" w:sz="0" w:space="0" w:color="auto"/>
        <w:bottom w:val="none" w:sz="0" w:space="0" w:color="auto"/>
        <w:right w:val="none" w:sz="0" w:space="0" w:color="auto"/>
      </w:divBdr>
    </w:div>
    <w:div w:id="1680504676">
      <w:bodyDiv w:val="1"/>
      <w:marLeft w:val="0"/>
      <w:marRight w:val="0"/>
      <w:marTop w:val="0"/>
      <w:marBottom w:val="0"/>
      <w:divBdr>
        <w:top w:val="none" w:sz="0" w:space="0" w:color="auto"/>
        <w:left w:val="none" w:sz="0" w:space="0" w:color="auto"/>
        <w:bottom w:val="none" w:sz="0" w:space="0" w:color="auto"/>
        <w:right w:val="none" w:sz="0" w:space="0" w:color="auto"/>
      </w:divBdr>
    </w:div>
    <w:div w:id="1766531887">
      <w:bodyDiv w:val="1"/>
      <w:marLeft w:val="0"/>
      <w:marRight w:val="0"/>
      <w:marTop w:val="0"/>
      <w:marBottom w:val="0"/>
      <w:divBdr>
        <w:top w:val="none" w:sz="0" w:space="0" w:color="auto"/>
        <w:left w:val="none" w:sz="0" w:space="0" w:color="auto"/>
        <w:bottom w:val="none" w:sz="0" w:space="0" w:color="auto"/>
        <w:right w:val="none" w:sz="0" w:space="0" w:color="auto"/>
      </w:divBdr>
      <w:divsChild>
        <w:div w:id="968321818">
          <w:marLeft w:val="547"/>
          <w:marRight w:val="0"/>
          <w:marTop w:val="200"/>
          <w:marBottom w:val="0"/>
          <w:divBdr>
            <w:top w:val="none" w:sz="0" w:space="0" w:color="auto"/>
            <w:left w:val="none" w:sz="0" w:space="0" w:color="auto"/>
            <w:bottom w:val="none" w:sz="0" w:space="0" w:color="auto"/>
            <w:right w:val="none" w:sz="0" w:space="0" w:color="auto"/>
          </w:divBdr>
        </w:div>
        <w:div w:id="916792255">
          <w:marLeft w:val="547"/>
          <w:marRight w:val="0"/>
          <w:marTop w:val="200"/>
          <w:marBottom w:val="0"/>
          <w:divBdr>
            <w:top w:val="none" w:sz="0" w:space="0" w:color="auto"/>
            <w:left w:val="none" w:sz="0" w:space="0" w:color="auto"/>
            <w:bottom w:val="none" w:sz="0" w:space="0" w:color="auto"/>
            <w:right w:val="none" w:sz="0" w:space="0" w:color="auto"/>
          </w:divBdr>
        </w:div>
        <w:div w:id="470251203">
          <w:marLeft w:val="1166"/>
          <w:marRight w:val="0"/>
          <w:marTop w:val="200"/>
          <w:marBottom w:val="0"/>
          <w:divBdr>
            <w:top w:val="none" w:sz="0" w:space="0" w:color="auto"/>
            <w:left w:val="none" w:sz="0" w:space="0" w:color="auto"/>
            <w:bottom w:val="none" w:sz="0" w:space="0" w:color="auto"/>
            <w:right w:val="none" w:sz="0" w:space="0" w:color="auto"/>
          </w:divBdr>
        </w:div>
        <w:div w:id="1227183033">
          <w:marLeft w:val="1166"/>
          <w:marRight w:val="0"/>
          <w:marTop w:val="200"/>
          <w:marBottom w:val="0"/>
          <w:divBdr>
            <w:top w:val="none" w:sz="0" w:space="0" w:color="auto"/>
            <w:left w:val="none" w:sz="0" w:space="0" w:color="auto"/>
            <w:bottom w:val="none" w:sz="0" w:space="0" w:color="auto"/>
            <w:right w:val="none" w:sz="0" w:space="0" w:color="auto"/>
          </w:divBdr>
        </w:div>
        <w:div w:id="2025668513">
          <w:marLeft w:val="1166"/>
          <w:marRight w:val="0"/>
          <w:marTop w:val="200"/>
          <w:marBottom w:val="0"/>
          <w:divBdr>
            <w:top w:val="none" w:sz="0" w:space="0" w:color="auto"/>
            <w:left w:val="none" w:sz="0" w:space="0" w:color="auto"/>
            <w:bottom w:val="none" w:sz="0" w:space="0" w:color="auto"/>
            <w:right w:val="none" w:sz="0" w:space="0" w:color="auto"/>
          </w:divBdr>
        </w:div>
        <w:div w:id="649021980">
          <w:marLeft w:val="1166"/>
          <w:marRight w:val="0"/>
          <w:marTop w:val="200"/>
          <w:marBottom w:val="0"/>
          <w:divBdr>
            <w:top w:val="none" w:sz="0" w:space="0" w:color="auto"/>
            <w:left w:val="none" w:sz="0" w:space="0" w:color="auto"/>
            <w:bottom w:val="none" w:sz="0" w:space="0" w:color="auto"/>
            <w:right w:val="none" w:sz="0" w:space="0" w:color="auto"/>
          </w:divBdr>
        </w:div>
        <w:div w:id="745155836">
          <w:marLeft w:val="547"/>
          <w:marRight w:val="0"/>
          <w:marTop w:val="200"/>
          <w:marBottom w:val="0"/>
          <w:divBdr>
            <w:top w:val="none" w:sz="0" w:space="0" w:color="auto"/>
            <w:left w:val="none" w:sz="0" w:space="0" w:color="auto"/>
            <w:bottom w:val="none" w:sz="0" w:space="0" w:color="auto"/>
            <w:right w:val="none" w:sz="0" w:space="0" w:color="auto"/>
          </w:divBdr>
        </w:div>
        <w:div w:id="607392207">
          <w:marLeft w:val="547"/>
          <w:marRight w:val="0"/>
          <w:marTop w:val="200"/>
          <w:marBottom w:val="0"/>
          <w:divBdr>
            <w:top w:val="none" w:sz="0" w:space="0" w:color="auto"/>
            <w:left w:val="none" w:sz="0" w:space="0" w:color="auto"/>
            <w:bottom w:val="none" w:sz="0" w:space="0" w:color="auto"/>
            <w:right w:val="none" w:sz="0" w:space="0" w:color="auto"/>
          </w:divBdr>
        </w:div>
        <w:div w:id="1976060927">
          <w:marLeft w:val="1166"/>
          <w:marRight w:val="0"/>
          <w:marTop w:val="200"/>
          <w:marBottom w:val="0"/>
          <w:divBdr>
            <w:top w:val="none" w:sz="0" w:space="0" w:color="auto"/>
            <w:left w:val="none" w:sz="0" w:space="0" w:color="auto"/>
            <w:bottom w:val="none" w:sz="0" w:space="0" w:color="auto"/>
            <w:right w:val="none" w:sz="0" w:space="0" w:color="auto"/>
          </w:divBdr>
        </w:div>
        <w:div w:id="1147168538">
          <w:marLeft w:val="547"/>
          <w:marRight w:val="0"/>
          <w:marTop w:val="200"/>
          <w:marBottom w:val="0"/>
          <w:divBdr>
            <w:top w:val="none" w:sz="0" w:space="0" w:color="auto"/>
            <w:left w:val="none" w:sz="0" w:space="0" w:color="auto"/>
            <w:bottom w:val="none" w:sz="0" w:space="0" w:color="auto"/>
            <w:right w:val="none" w:sz="0" w:space="0" w:color="auto"/>
          </w:divBdr>
        </w:div>
      </w:divsChild>
    </w:div>
    <w:div w:id="1823505283">
      <w:bodyDiv w:val="1"/>
      <w:marLeft w:val="0"/>
      <w:marRight w:val="0"/>
      <w:marTop w:val="0"/>
      <w:marBottom w:val="0"/>
      <w:divBdr>
        <w:top w:val="none" w:sz="0" w:space="0" w:color="auto"/>
        <w:left w:val="none" w:sz="0" w:space="0" w:color="auto"/>
        <w:bottom w:val="none" w:sz="0" w:space="0" w:color="auto"/>
        <w:right w:val="none" w:sz="0" w:space="0" w:color="auto"/>
      </w:divBdr>
    </w:div>
    <w:div w:id="1846092534">
      <w:bodyDiv w:val="1"/>
      <w:marLeft w:val="0"/>
      <w:marRight w:val="0"/>
      <w:marTop w:val="0"/>
      <w:marBottom w:val="0"/>
      <w:divBdr>
        <w:top w:val="none" w:sz="0" w:space="0" w:color="auto"/>
        <w:left w:val="none" w:sz="0" w:space="0" w:color="auto"/>
        <w:bottom w:val="none" w:sz="0" w:space="0" w:color="auto"/>
        <w:right w:val="none" w:sz="0" w:space="0" w:color="auto"/>
      </w:divBdr>
      <w:divsChild>
        <w:div w:id="634650936">
          <w:marLeft w:val="547"/>
          <w:marRight w:val="0"/>
          <w:marTop w:val="200"/>
          <w:marBottom w:val="0"/>
          <w:divBdr>
            <w:top w:val="none" w:sz="0" w:space="0" w:color="auto"/>
            <w:left w:val="none" w:sz="0" w:space="0" w:color="auto"/>
            <w:bottom w:val="none" w:sz="0" w:space="0" w:color="auto"/>
            <w:right w:val="none" w:sz="0" w:space="0" w:color="auto"/>
          </w:divBdr>
        </w:div>
        <w:div w:id="2124182098">
          <w:marLeft w:val="547"/>
          <w:marRight w:val="0"/>
          <w:marTop w:val="200"/>
          <w:marBottom w:val="0"/>
          <w:divBdr>
            <w:top w:val="none" w:sz="0" w:space="0" w:color="auto"/>
            <w:left w:val="none" w:sz="0" w:space="0" w:color="auto"/>
            <w:bottom w:val="none" w:sz="0" w:space="0" w:color="auto"/>
            <w:right w:val="none" w:sz="0" w:space="0" w:color="auto"/>
          </w:divBdr>
        </w:div>
      </w:divsChild>
    </w:div>
    <w:div w:id="1921788454">
      <w:bodyDiv w:val="1"/>
      <w:marLeft w:val="0"/>
      <w:marRight w:val="0"/>
      <w:marTop w:val="0"/>
      <w:marBottom w:val="0"/>
      <w:divBdr>
        <w:top w:val="none" w:sz="0" w:space="0" w:color="auto"/>
        <w:left w:val="none" w:sz="0" w:space="0" w:color="auto"/>
        <w:bottom w:val="none" w:sz="0" w:space="0" w:color="auto"/>
        <w:right w:val="none" w:sz="0" w:space="0" w:color="auto"/>
      </w:divBdr>
      <w:divsChild>
        <w:div w:id="1122336557">
          <w:marLeft w:val="547"/>
          <w:marRight w:val="0"/>
          <w:marTop w:val="200"/>
          <w:marBottom w:val="0"/>
          <w:divBdr>
            <w:top w:val="none" w:sz="0" w:space="0" w:color="auto"/>
            <w:left w:val="none" w:sz="0" w:space="0" w:color="auto"/>
            <w:bottom w:val="none" w:sz="0" w:space="0" w:color="auto"/>
            <w:right w:val="none" w:sz="0" w:space="0" w:color="auto"/>
          </w:divBdr>
        </w:div>
        <w:div w:id="1299607562">
          <w:marLeft w:val="547"/>
          <w:marRight w:val="0"/>
          <w:marTop w:val="200"/>
          <w:marBottom w:val="0"/>
          <w:divBdr>
            <w:top w:val="none" w:sz="0" w:space="0" w:color="auto"/>
            <w:left w:val="none" w:sz="0" w:space="0" w:color="auto"/>
            <w:bottom w:val="none" w:sz="0" w:space="0" w:color="auto"/>
            <w:right w:val="none" w:sz="0" w:space="0" w:color="auto"/>
          </w:divBdr>
        </w:div>
        <w:div w:id="2000040131">
          <w:marLeft w:val="547"/>
          <w:marRight w:val="0"/>
          <w:marTop w:val="200"/>
          <w:marBottom w:val="0"/>
          <w:divBdr>
            <w:top w:val="none" w:sz="0" w:space="0" w:color="auto"/>
            <w:left w:val="none" w:sz="0" w:space="0" w:color="auto"/>
            <w:bottom w:val="none" w:sz="0" w:space="0" w:color="auto"/>
            <w:right w:val="none" w:sz="0" w:space="0" w:color="auto"/>
          </w:divBdr>
        </w:div>
        <w:div w:id="1368681143">
          <w:marLeft w:val="547"/>
          <w:marRight w:val="0"/>
          <w:marTop w:val="200"/>
          <w:marBottom w:val="0"/>
          <w:divBdr>
            <w:top w:val="none" w:sz="0" w:space="0" w:color="auto"/>
            <w:left w:val="none" w:sz="0" w:space="0" w:color="auto"/>
            <w:bottom w:val="none" w:sz="0" w:space="0" w:color="auto"/>
            <w:right w:val="none" w:sz="0" w:space="0" w:color="auto"/>
          </w:divBdr>
        </w:div>
        <w:div w:id="133302179">
          <w:marLeft w:val="547"/>
          <w:marRight w:val="0"/>
          <w:marTop w:val="200"/>
          <w:marBottom w:val="0"/>
          <w:divBdr>
            <w:top w:val="none" w:sz="0" w:space="0" w:color="auto"/>
            <w:left w:val="none" w:sz="0" w:space="0" w:color="auto"/>
            <w:bottom w:val="none" w:sz="0" w:space="0" w:color="auto"/>
            <w:right w:val="none" w:sz="0" w:space="0" w:color="auto"/>
          </w:divBdr>
        </w:div>
        <w:div w:id="212473123">
          <w:marLeft w:val="547"/>
          <w:marRight w:val="0"/>
          <w:marTop w:val="200"/>
          <w:marBottom w:val="0"/>
          <w:divBdr>
            <w:top w:val="none" w:sz="0" w:space="0" w:color="auto"/>
            <w:left w:val="none" w:sz="0" w:space="0" w:color="auto"/>
            <w:bottom w:val="none" w:sz="0" w:space="0" w:color="auto"/>
            <w:right w:val="none" w:sz="0" w:space="0" w:color="auto"/>
          </w:divBdr>
        </w:div>
      </w:divsChild>
    </w:div>
    <w:div w:id="1939749602">
      <w:bodyDiv w:val="1"/>
      <w:marLeft w:val="0"/>
      <w:marRight w:val="0"/>
      <w:marTop w:val="0"/>
      <w:marBottom w:val="0"/>
      <w:divBdr>
        <w:top w:val="none" w:sz="0" w:space="0" w:color="auto"/>
        <w:left w:val="none" w:sz="0" w:space="0" w:color="auto"/>
        <w:bottom w:val="none" w:sz="0" w:space="0" w:color="auto"/>
        <w:right w:val="none" w:sz="0" w:space="0" w:color="auto"/>
      </w:divBdr>
    </w:div>
    <w:div w:id="1942908207">
      <w:bodyDiv w:val="1"/>
      <w:marLeft w:val="0"/>
      <w:marRight w:val="0"/>
      <w:marTop w:val="0"/>
      <w:marBottom w:val="0"/>
      <w:divBdr>
        <w:top w:val="none" w:sz="0" w:space="0" w:color="auto"/>
        <w:left w:val="none" w:sz="0" w:space="0" w:color="auto"/>
        <w:bottom w:val="none" w:sz="0" w:space="0" w:color="auto"/>
        <w:right w:val="none" w:sz="0" w:space="0" w:color="auto"/>
      </w:divBdr>
    </w:div>
    <w:div w:id="1943799161">
      <w:bodyDiv w:val="1"/>
      <w:marLeft w:val="0"/>
      <w:marRight w:val="0"/>
      <w:marTop w:val="0"/>
      <w:marBottom w:val="0"/>
      <w:divBdr>
        <w:top w:val="none" w:sz="0" w:space="0" w:color="auto"/>
        <w:left w:val="none" w:sz="0" w:space="0" w:color="auto"/>
        <w:bottom w:val="none" w:sz="0" w:space="0" w:color="auto"/>
        <w:right w:val="none" w:sz="0" w:space="0" w:color="auto"/>
      </w:divBdr>
    </w:div>
    <w:div w:id="1955745023">
      <w:bodyDiv w:val="1"/>
      <w:marLeft w:val="0"/>
      <w:marRight w:val="0"/>
      <w:marTop w:val="0"/>
      <w:marBottom w:val="0"/>
      <w:divBdr>
        <w:top w:val="none" w:sz="0" w:space="0" w:color="auto"/>
        <w:left w:val="none" w:sz="0" w:space="0" w:color="auto"/>
        <w:bottom w:val="none" w:sz="0" w:space="0" w:color="auto"/>
        <w:right w:val="none" w:sz="0" w:space="0" w:color="auto"/>
      </w:divBdr>
    </w:div>
    <w:div w:id="1974559426">
      <w:bodyDiv w:val="1"/>
      <w:marLeft w:val="0"/>
      <w:marRight w:val="0"/>
      <w:marTop w:val="0"/>
      <w:marBottom w:val="0"/>
      <w:divBdr>
        <w:top w:val="none" w:sz="0" w:space="0" w:color="auto"/>
        <w:left w:val="none" w:sz="0" w:space="0" w:color="auto"/>
        <w:bottom w:val="none" w:sz="0" w:space="0" w:color="auto"/>
        <w:right w:val="none" w:sz="0" w:space="0" w:color="auto"/>
      </w:divBdr>
    </w:div>
    <w:div w:id="2014453923">
      <w:bodyDiv w:val="1"/>
      <w:marLeft w:val="0"/>
      <w:marRight w:val="0"/>
      <w:marTop w:val="0"/>
      <w:marBottom w:val="0"/>
      <w:divBdr>
        <w:top w:val="none" w:sz="0" w:space="0" w:color="auto"/>
        <w:left w:val="none" w:sz="0" w:space="0" w:color="auto"/>
        <w:bottom w:val="none" w:sz="0" w:space="0" w:color="auto"/>
        <w:right w:val="none" w:sz="0" w:space="0" w:color="auto"/>
      </w:divBdr>
    </w:div>
    <w:div w:id="2032534679">
      <w:bodyDiv w:val="1"/>
      <w:marLeft w:val="0"/>
      <w:marRight w:val="0"/>
      <w:marTop w:val="0"/>
      <w:marBottom w:val="0"/>
      <w:divBdr>
        <w:top w:val="none" w:sz="0" w:space="0" w:color="auto"/>
        <w:left w:val="none" w:sz="0" w:space="0" w:color="auto"/>
        <w:bottom w:val="none" w:sz="0" w:space="0" w:color="auto"/>
        <w:right w:val="none" w:sz="0" w:space="0" w:color="auto"/>
      </w:divBdr>
    </w:div>
    <w:div w:id="2032953946">
      <w:bodyDiv w:val="1"/>
      <w:marLeft w:val="0"/>
      <w:marRight w:val="0"/>
      <w:marTop w:val="0"/>
      <w:marBottom w:val="0"/>
      <w:divBdr>
        <w:top w:val="none" w:sz="0" w:space="0" w:color="auto"/>
        <w:left w:val="none" w:sz="0" w:space="0" w:color="auto"/>
        <w:bottom w:val="none" w:sz="0" w:space="0" w:color="auto"/>
        <w:right w:val="none" w:sz="0" w:space="0" w:color="auto"/>
      </w:divBdr>
    </w:div>
    <w:div w:id="2047440110">
      <w:bodyDiv w:val="1"/>
      <w:marLeft w:val="0"/>
      <w:marRight w:val="0"/>
      <w:marTop w:val="0"/>
      <w:marBottom w:val="0"/>
      <w:divBdr>
        <w:top w:val="none" w:sz="0" w:space="0" w:color="auto"/>
        <w:left w:val="none" w:sz="0" w:space="0" w:color="auto"/>
        <w:bottom w:val="none" w:sz="0" w:space="0" w:color="auto"/>
        <w:right w:val="none" w:sz="0" w:space="0" w:color="auto"/>
      </w:divBdr>
    </w:div>
    <w:div w:id="2071690484">
      <w:bodyDiv w:val="1"/>
      <w:marLeft w:val="0"/>
      <w:marRight w:val="0"/>
      <w:marTop w:val="0"/>
      <w:marBottom w:val="0"/>
      <w:divBdr>
        <w:top w:val="none" w:sz="0" w:space="0" w:color="auto"/>
        <w:left w:val="none" w:sz="0" w:space="0" w:color="auto"/>
        <w:bottom w:val="none" w:sz="0" w:space="0" w:color="auto"/>
        <w:right w:val="none" w:sz="0" w:space="0" w:color="auto"/>
      </w:divBdr>
    </w:div>
    <w:div w:id="2073120540">
      <w:bodyDiv w:val="1"/>
      <w:marLeft w:val="0"/>
      <w:marRight w:val="0"/>
      <w:marTop w:val="0"/>
      <w:marBottom w:val="0"/>
      <w:divBdr>
        <w:top w:val="none" w:sz="0" w:space="0" w:color="auto"/>
        <w:left w:val="none" w:sz="0" w:space="0" w:color="auto"/>
        <w:bottom w:val="none" w:sz="0" w:space="0" w:color="auto"/>
        <w:right w:val="none" w:sz="0" w:space="0" w:color="auto"/>
      </w:divBdr>
    </w:div>
    <w:div w:id="2092266810">
      <w:bodyDiv w:val="1"/>
      <w:marLeft w:val="0"/>
      <w:marRight w:val="0"/>
      <w:marTop w:val="0"/>
      <w:marBottom w:val="0"/>
      <w:divBdr>
        <w:top w:val="none" w:sz="0" w:space="0" w:color="auto"/>
        <w:left w:val="none" w:sz="0" w:space="0" w:color="auto"/>
        <w:bottom w:val="none" w:sz="0" w:space="0" w:color="auto"/>
        <w:right w:val="none" w:sz="0" w:space="0" w:color="auto"/>
      </w:divBdr>
      <w:divsChild>
        <w:div w:id="613907323">
          <w:marLeft w:val="547"/>
          <w:marRight w:val="0"/>
          <w:marTop w:val="200"/>
          <w:marBottom w:val="0"/>
          <w:divBdr>
            <w:top w:val="none" w:sz="0" w:space="0" w:color="auto"/>
            <w:left w:val="none" w:sz="0" w:space="0" w:color="auto"/>
            <w:bottom w:val="none" w:sz="0" w:space="0" w:color="auto"/>
            <w:right w:val="none" w:sz="0" w:space="0" w:color="auto"/>
          </w:divBdr>
        </w:div>
        <w:div w:id="1594704036">
          <w:marLeft w:val="547"/>
          <w:marRight w:val="0"/>
          <w:marTop w:val="200"/>
          <w:marBottom w:val="0"/>
          <w:divBdr>
            <w:top w:val="none" w:sz="0" w:space="0" w:color="auto"/>
            <w:left w:val="none" w:sz="0" w:space="0" w:color="auto"/>
            <w:bottom w:val="none" w:sz="0" w:space="0" w:color="auto"/>
            <w:right w:val="none" w:sz="0" w:space="0" w:color="auto"/>
          </w:divBdr>
        </w:div>
        <w:div w:id="1896238771">
          <w:marLeft w:val="1166"/>
          <w:marRight w:val="0"/>
          <w:marTop w:val="200"/>
          <w:marBottom w:val="0"/>
          <w:divBdr>
            <w:top w:val="none" w:sz="0" w:space="0" w:color="auto"/>
            <w:left w:val="none" w:sz="0" w:space="0" w:color="auto"/>
            <w:bottom w:val="none" w:sz="0" w:space="0" w:color="auto"/>
            <w:right w:val="none" w:sz="0" w:space="0" w:color="auto"/>
          </w:divBdr>
        </w:div>
        <w:div w:id="587540307">
          <w:marLeft w:val="1800"/>
          <w:marRight w:val="0"/>
          <w:marTop w:val="200"/>
          <w:marBottom w:val="0"/>
          <w:divBdr>
            <w:top w:val="none" w:sz="0" w:space="0" w:color="auto"/>
            <w:left w:val="none" w:sz="0" w:space="0" w:color="auto"/>
            <w:bottom w:val="none" w:sz="0" w:space="0" w:color="auto"/>
            <w:right w:val="none" w:sz="0" w:space="0" w:color="auto"/>
          </w:divBdr>
        </w:div>
        <w:div w:id="75564781">
          <w:marLeft w:val="1800"/>
          <w:marRight w:val="0"/>
          <w:marTop w:val="200"/>
          <w:marBottom w:val="0"/>
          <w:divBdr>
            <w:top w:val="none" w:sz="0" w:space="0" w:color="auto"/>
            <w:left w:val="none" w:sz="0" w:space="0" w:color="auto"/>
            <w:bottom w:val="none" w:sz="0" w:space="0" w:color="auto"/>
            <w:right w:val="none" w:sz="0" w:space="0" w:color="auto"/>
          </w:divBdr>
        </w:div>
        <w:div w:id="640883002">
          <w:marLeft w:val="1166"/>
          <w:marRight w:val="0"/>
          <w:marTop w:val="200"/>
          <w:marBottom w:val="0"/>
          <w:divBdr>
            <w:top w:val="none" w:sz="0" w:space="0" w:color="auto"/>
            <w:left w:val="none" w:sz="0" w:space="0" w:color="auto"/>
            <w:bottom w:val="none" w:sz="0" w:space="0" w:color="auto"/>
            <w:right w:val="none" w:sz="0" w:space="0" w:color="auto"/>
          </w:divBdr>
        </w:div>
        <w:div w:id="1315446803">
          <w:marLeft w:val="1800"/>
          <w:marRight w:val="0"/>
          <w:marTop w:val="200"/>
          <w:marBottom w:val="0"/>
          <w:divBdr>
            <w:top w:val="none" w:sz="0" w:space="0" w:color="auto"/>
            <w:left w:val="none" w:sz="0" w:space="0" w:color="auto"/>
            <w:bottom w:val="none" w:sz="0" w:space="0" w:color="auto"/>
            <w:right w:val="none" w:sz="0" w:space="0" w:color="auto"/>
          </w:divBdr>
        </w:div>
        <w:div w:id="980886200">
          <w:marLeft w:val="1800"/>
          <w:marRight w:val="0"/>
          <w:marTop w:val="200"/>
          <w:marBottom w:val="0"/>
          <w:divBdr>
            <w:top w:val="none" w:sz="0" w:space="0" w:color="auto"/>
            <w:left w:val="none" w:sz="0" w:space="0" w:color="auto"/>
            <w:bottom w:val="none" w:sz="0" w:space="0" w:color="auto"/>
            <w:right w:val="none" w:sz="0" w:space="0" w:color="auto"/>
          </w:divBdr>
        </w:div>
        <w:div w:id="2146661346">
          <w:marLeft w:val="1800"/>
          <w:marRight w:val="0"/>
          <w:marTop w:val="200"/>
          <w:marBottom w:val="0"/>
          <w:divBdr>
            <w:top w:val="none" w:sz="0" w:space="0" w:color="auto"/>
            <w:left w:val="none" w:sz="0" w:space="0" w:color="auto"/>
            <w:bottom w:val="none" w:sz="0" w:space="0" w:color="auto"/>
            <w:right w:val="none" w:sz="0" w:space="0" w:color="auto"/>
          </w:divBdr>
        </w:div>
        <w:div w:id="1196118562">
          <w:marLeft w:val="547"/>
          <w:marRight w:val="0"/>
          <w:marTop w:val="200"/>
          <w:marBottom w:val="0"/>
          <w:divBdr>
            <w:top w:val="none" w:sz="0" w:space="0" w:color="auto"/>
            <w:left w:val="none" w:sz="0" w:space="0" w:color="auto"/>
            <w:bottom w:val="none" w:sz="0" w:space="0" w:color="auto"/>
            <w:right w:val="none" w:sz="0" w:space="0" w:color="auto"/>
          </w:divBdr>
        </w:div>
      </w:divsChild>
    </w:div>
    <w:div w:id="209289441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oleObject2.bin"/><Relationship Id="rId26" Type="http://schemas.openxmlformats.org/officeDocument/2006/relationships/package" Target="embeddings/Microsoft_Visio_Drawing.vsdx"/><Relationship Id="rId39" Type="http://schemas.openxmlformats.org/officeDocument/2006/relationships/package" Target="embeddings/Microsoft_Visio_Drawing5.vsdx"/><Relationship Id="rId21" Type="http://schemas.openxmlformats.org/officeDocument/2006/relationships/image" Target="media/image10.png"/><Relationship Id="rId34" Type="http://schemas.openxmlformats.org/officeDocument/2006/relationships/image" Target="media/image19.wmf"/><Relationship Id="rId42" Type="http://schemas.openxmlformats.org/officeDocument/2006/relationships/image" Target="media/image23.emf"/><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emf"/><Relationship Id="rId63" Type="http://schemas.openxmlformats.org/officeDocument/2006/relationships/hyperlink" Target="https://1drv.ms/f/s!AnS8O9QrD81Mk1Uf_dPQgJcj-wqE" TargetMode="External"/><Relationship Id="rId68"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emf"/><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8.emf"/><Relationship Id="rId37" Type="http://schemas.openxmlformats.org/officeDocument/2006/relationships/package" Target="embeddings/Microsoft_Visio_Drawing4.vsdx"/><Relationship Id="rId40" Type="http://schemas.openxmlformats.org/officeDocument/2006/relationships/image" Target="media/image22.emf"/><Relationship Id="rId45" Type="http://schemas.openxmlformats.org/officeDocument/2006/relationships/package" Target="embeddings/Microsoft_Visio_Drawing8.vsdx"/><Relationship Id="rId53" Type="http://schemas.openxmlformats.org/officeDocument/2006/relationships/image" Target="media/image32.png"/><Relationship Id="rId58" Type="http://schemas.openxmlformats.org/officeDocument/2006/relationships/image" Target="media/image37.emf"/><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package" Target="embeddings/Microsoft_Visio_Drawing1.vsdx"/><Relationship Id="rId36" Type="http://schemas.openxmlformats.org/officeDocument/2006/relationships/image" Target="media/image20.emf"/><Relationship Id="rId49" Type="http://schemas.openxmlformats.org/officeDocument/2006/relationships/image" Target="media/image28.png"/><Relationship Id="rId57" Type="http://schemas.openxmlformats.org/officeDocument/2006/relationships/image" Target="media/image36.emf"/><Relationship Id="rId61" Type="http://schemas.openxmlformats.org/officeDocument/2006/relationships/image" Target="media/image40.emf"/><Relationship Id="rId10" Type="http://schemas.openxmlformats.org/officeDocument/2006/relationships/image" Target="media/image2.gif"/><Relationship Id="rId19" Type="http://schemas.openxmlformats.org/officeDocument/2006/relationships/image" Target="media/image9.wmf"/><Relationship Id="rId31" Type="http://schemas.openxmlformats.org/officeDocument/2006/relationships/image" Target="media/image17.png"/><Relationship Id="rId44" Type="http://schemas.openxmlformats.org/officeDocument/2006/relationships/image" Target="media/image24.emf"/><Relationship Id="rId52" Type="http://schemas.openxmlformats.org/officeDocument/2006/relationships/image" Target="media/image31.png"/><Relationship Id="rId60" Type="http://schemas.openxmlformats.org/officeDocument/2006/relationships/image" Target="media/image39.emf"/><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wmf"/><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package" Target="embeddings/Microsoft_Visio_Drawing2.vsdx"/><Relationship Id="rId35" Type="http://schemas.openxmlformats.org/officeDocument/2006/relationships/oleObject" Target="embeddings/oleObject4.bin"/><Relationship Id="rId43" Type="http://schemas.openxmlformats.org/officeDocument/2006/relationships/package" Target="embeddings/Microsoft_Visio_Drawing7.vsdx"/><Relationship Id="rId48" Type="http://schemas.openxmlformats.org/officeDocument/2006/relationships/image" Target="media/image27.png"/><Relationship Id="rId56" Type="http://schemas.openxmlformats.org/officeDocument/2006/relationships/image" Target="media/image35.emf"/><Relationship Id="rId64" Type="http://schemas.openxmlformats.org/officeDocument/2006/relationships/hyperlink" Target="https://1drv.ms/f/s!AnS8O9QrD81Mk1f4JXMLtRWgdim8" TargetMode="External"/><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wmf"/><Relationship Id="rId25" Type="http://schemas.openxmlformats.org/officeDocument/2006/relationships/image" Target="media/image14.emf"/><Relationship Id="rId33" Type="http://schemas.openxmlformats.org/officeDocument/2006/relationships/package" Target="embeddings/Microsoft_Visio_Drawing3.vsdx"/><Relationship Id="rId38" Type="http://schemas.openxmlformats.org/officeDocument/2006/relationships/image" Target="media/image21.emf"/><Relationship Id="rId46" Type="http://schemas.openxmlformats.org/officeDocument/2006/relationships/image" Target="media/image25.png"/><Relationship Id="rId59" Type="http://schemas.openxmlformats.org/officeDocument/2006/relationships/image" Target="media/image38.emf"/><Relationship Id="rId67" Type="http://schemas.openxmlformats.org/officeDocument/2006/relationships/hyperlink" Target="https://1drv.ms/f/s!AnS8O9QrD81Mk1hxobziVEeNKqGz" TargetMode="External"/><Relationship Id="rId20" Type="http://schemas.openxmlformats.org/officeDocument/2006/relationships/oleObject" Target="embeddings/oleObject3.bin"/><Relationship Id="rId41" Type="http://schemas.openxmlformats.org/officeDocument/2006/relationships/package" Target="embeddings/Microsoft_Visio_Drawing6.vsdx"/><Relationship Id="rId54" Type="http://schemas.openxmlformats.org/officeDocument/2006/relationships/image" Target="media/image33.png"/><Relationship Id="rId62" Type="http://schemas.openxmlformats.org/officeDocument/2006/relationships/hyperlink" Target="https://1drv.ms/f/s!AnS8O9QrD81Mk1nGZpOq3d9EkhQn"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r\Engineering\Courses\5-winter-2015\projectA\after%20term\temple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46907848A66496BA5CC76A6912D995E"/>
        <w:category>
          <w:name w:val="General"/>
          <w:gallery w:val="placeholder"/>
        </w:category>
        <w:types>
          <w:type w:val="bbPlcHdr"/>
        </w:types>
        <w:behaviors>
          <w:behavior w:val="content"/>
        </w:behaviors>
        <w:guid w:val="{DA115510-BBEF-4216-B491-6DE678967861}"/>
      </w:docPartPr>
      <w:docPartBody>
        <w:p w:rsidR="00B91187" w:rsidRDefault="00DA7F2A">
          <w:pPr>
            <w:pStyle w:val="F46907848A66496BA5CC76A6912D995E"/>
          </w:pPr>
          <w:r w:rsidRPr="003B2E8D">
            <w:rPr>
              <w:rStyle w:val="PlaceholderText"/>
              <w:rFonts w:hint="eastAsia"/>
              <w:rtl/>
            </w:rPr>
            <w:t>[דואר</w:t>
          </w:r>
          <w:r w:rsidRPr="003B2E8D">
            <w:rPr>
              <w:rStyle w:val="PlaceholderText"/>
              <w:rtl/>
            </w:rPr>
            <w:t xml:space="preserve"> </w:t>
          </w:r>
          <w:r w:rsidRPr="003B2E8D">
            <w:rPr>
              <w:rStyle w:val="PlaceholderText"/>
              <w:rFonts w:hint="eastAsia"/>
              <w:rtl/>
            </w:rPr>
            <w:t>אלקטרוני</w:t>
          </w:r>
          <w:r w:rsidRPr="003B2E8D">
            <w:rPr>
              <w:rStyle w:val="PlaceholderText"/>
              <w:rtl/>
            </w:rPr>
            <w:t xml:space="preserve"> </w:t>
          </w:r>
          <w:r w:rsidRPr="003B2E8D">
            <w:rPr>
              <w:rStyle w:val="PlaceholderText"/>
              <w:rFonts w:hint="eastAsia"/>
              <w:rtl/>
            </w:rPr>
            <w:t>של</w:t>
          </w:r>
          <w:r w:rsidRPr="003B2E8D">
            <w:rPr>
              <w:rStyle w:val="PlaceholderText"/>
              <w:rtl/>
            </w:rPr>
            <w:t xml:space="preserve"> </w:t>
          </w:r>
          <w:r w:rsidRPr="003B2E8D">
            <w:rPr>
              <w:rStyle w:val="PlaceholderText"/>
              <w:rFonts w:hint="eastAsia"/>
              <w:rtl/>
            </w:rPr>
            <w:t>חברה]</w:t>
          </w:r>
        </w:p>
      </w:docPartBody>
    </w:docPart>
    <w:docPart>
      <w:docPartPr>
        <w:name w:val="34950BAA94CE4D3887EFBF1087D0806A"/>
        <w:category>
          <w:name w:val="General"/>
          <w:gallery w:val="placeholder"/>
        </w:category>
        <w:types>
          <w:type w:val="bbPlcHdr"/>
        </w:types>
        <w:behaviors>
          <w:behavior w:val="content"/>
        </w:behaviors>
        <w:guid w:val="{025FBED2-34E4-43A8-9AB5-F24952456E80}"/>
      </w:docPartPr>
      <w:docPartBody>
        <w:p w:rsidR="00B94F28" w:rsidRDefault="001406D5" w:rsidP="001406D5">
          <w:pPr>
            <w:pStyle w:val="34950BAA94CE4D3887EFBF1087D0806A"/>
          </w:pPr>
          <w:r w:rsidRPr="003B2E8D">
            <w:rPr>
              <w:rStyle w:val="PlaceholderText"/>
              <w:rFonts w:hint="eastAsia"/>
              <w:rtl/>
            </w:rPr>
            <w:t>[קטגוריה]</w:t>
          </w:r>
        </w:p>
      </w:docPartBody>
    </w:docPart>
    <w:docPart>
      <w:docPartPr>
        <w:name w:val="3360703DFC7E41E3A96CB428810EEF3A"/>
        <w:category>
          <w:name w:val="General"/>
          <w:gallery w:val="placeholder"/>
        </w:category>
        <w:types>
          <w:type w:val="bbPlcHdr"/>
        </w:types>
        <w:behaviors>
          <w:behavior w:val="content"/>
        </w:behaviors>
        <w:guid w:val="{EE93528A-292C-4832-8B84-8D8B5A5CCD99}"/>
      </w:docPartPr>
      <w:docPartBody>
        <w:p w:rsidR="00B94F28" w:rsidRDefault="001406D5" w:rsidP="001406D5">
          <w:pPr>
            <w:pStyle w:val="3360703DFC7E41E3A96CB428810EEF3A"/>
          </w:pPr>
          <w:r w:rsidRPr="003B2E8D">
            <w:rPr>
              <w:rStyle w:val="PlaceholderText"/>
              <w:rFonts w:hint="eastAsia"/>
              <w:rtl/>
            </w:rPr>
            <w:t>[כותרת]</w:t>
          </w:r>
        </w:p>
      </w:docPartBody>
    </w:docPart>
    <w:docPart>
      <w:docPartPr>
        <w:name w:val="811E79576097445FA44CB716A4F1A31D"/>
        <w:category>
          <w:name w:val="General"/>
          <w:gallery w:val="placeholder"/>
        </w:category>
        <w:types>
          <w:type w:val="bbPlcHdr"/>
        </w:types>
        <w:behaviors>
          <w:behavior w:val="content"/>
        </w:behaviors>
        <w:guid w:val="{293635E0-DE59-4965-92EC-412651F8BE15}"/>
      </w:docPartPr>
      <w:docPartBody>
        <w:p w:rsidR="00B94F28" w:rsidRDefault="001406D5" w:rsidP="001406D5">
          <w:pPr>
            <w:pStyle w:val="811E79576097445FA44CB716A4F1A31D"/>
          </w:pPr>
          <w:r w:rsidRPr="00E46944">
            <w:rPr>
              <w:rStyle w:val="PlaceholderText"/>
              <w:rFonts w:hint="eastAsia"/>
              <w:rtl/>
            </w:rPr>
            <w:t>[מנהל]</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F2A"/>
    <w:rsid w:val="000369B4"/>
    <w:rsid w:val="00124194"/>
    <w:rsid w:val="001406D5"/>
    <w:rsid w:val="001F7E5C"/>
    <w:rsid w:val="00232829"/>
    <w:rsid w:val="002636AE"/>
    <w:rsid w:val="004449F5"/>
    <w:rsid w:val="00486928"/>
    <w:rsid w:val="005819BB"/>
    <w:rsid w:val="005C2754"/>
    <w:rsid w:val="006A0CA6"/>
    <w:rsid w:val="006E68BF"/>
    <w:rsid w:val="008A2C3E"/>
    <w:rsid w:val="00A866E3"/>
    <w:rsid w:val="00AA26C5"/>
    <w:rsid w:val="00B256F1"/>
    <w:rsid w:val="00B72485"/>
    <w:rsid w:val="00B91187"/>
    <w:rsid w:val="00B94F28"/>
    <w:rsid w:val="00BD516A"/>
    <w:rsid w:val="00D351BE"/>
    <w:rsid w:val="00D818F9"/>
    <w:rsid w:val="00DA72E6"/>
    <w:rsid w:val="00DA7F2A"/>
    <w:rsid w:val="00DF6578"/>
    <w:rsid w:val="00EA169F"/>
    <w:rsid w:val="00EC5757"/>
    <w:rsid w:val="00FB7204"/>
    <w:rsid w:val="00FD04D0"/>
    <w:rsid w:val="00FE02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6D5"/>
    <w:rPr>
      <w:color w:val="808080"/>
    </w:rPr>
  </w:style>
  <w:style w:type="paragraph" w:customStyle="1" w:styleId="0C6D23AB0A79450F83358D38FFFF3714">
    <w:name w:val="0C6D23AB0A79450F83358D38FFFF3714"/>
    <w:pPr>
      <w:bidi/>
    </w:pPr>
  </w:style>
  <w:style w:type="paragraph" w:customStyle="1" w:styleId="1C23F621992545D58BA8C181AFAFFF0C">
    <w:name w:val="1C23F621992545D58BA8C181AFAFFF0C"/>
    <w:pPr>
      <w:bidi/>
    </w:pPr>
  </w:style>
  <w:style w:type="paragraph" w:customStyle="1" w:styleId="F46907848A66496BA5CC76A6912D995E">
    <w:name w:val="F46907848A66496BA5CC76A6912D995E"/>
    <w:pPr>
      <w:bidi/>
    </w:pPr>
  </w:style>
  <w:style w:type="paragraph" w:customStyle="1" w:styleId="A336E64C0EE34F4FB6BE8B887D85AB1C">
    <w:name w:val="A336E64C0EE34F4FB6BE8B887D85AB1C"/>
    <w:rsid w:val="00B256F1"/>
    <w:pPr>
      <w:bidi/>
    </w:pPr>
  </w:style>
  <w:style w:type="paragraph" w:customStyle="1" w:styleId="A13AB807D432479E868042EE4D386B27">
    <w:name w:val="A13AB807D432479E868042EE4D386B27"/>
    <w:rsid w:val="00B256F1"/>
    <w:pPr>
      <w:bidi/>
    </w:pPr>
  </w:style>
  <w:style w:type="paragraph" w:customStyle="1" w:styleId="8D3A5C9F76A34569B0FDC49E390D716F">
    <w:name w:val="8D3A5C9F76A34569B0FDC49E390D716F"/>
    <w:rsid w:val="00B256F1"/>
    <w:pPr>
      <w:bidi/>
    </w:pPr>
  </w:style>
  <w:style w:type="paragraph" w:customStyle="1" w:styleId="2C6204FA7EEE447395CA660EB21E8331">
    <w:name w:val="2C6204FA7EEE447395CA660EB21E8331"/>
    <w:rsid w:val="00FB7204"/>
    <w:pPr>
      <w:bidi/>
    </w:pPr>
  </w:style>
  <w:style w:type="paragraph" w:customStyle="1" w:styleId="5706C838AA4F4F10BD688893EF4A52D8">
    <w:name w:val="5706C838AA4F4F10BD688893EF4A52D8"/>
    <w:rsid w:val="00FB7204"/>
    <w:pPr>
      <w:bidi/>
    </w:pPr>
  </w:style>
  <w:style w:type="paragraph" w:customStyle="1" w:styleId="681982ABCE6E479E892CD6D941F1A011">
    <w:name w:val="681982ABCE6E479E892CD6D941F1A011"/>
    <w:rsid w:val="00FB7204"/>
    <w:pPr>
      <w:bidi/>
    </w:pPr>
  </w:style>
  <w:style w:type="paragraph" w:customStyle="1" w:styleId="34950BAA94CE4D3887EFBF1087D0806A">
    <w:name w:val="34950BAA94CE4D3887EFBF1087D0806A"/>
    <w:rsid w:val="001406D5"/>
    <w:pPr>
      <w:bidi/>
    </w:pPr>
  </w:style>
  <w:style w:type="paragraph" w:customStyle="1" w:styleId="3360703DFC7E41E3A96CB428810EEF3A">
    <w:name w:val="3360703DFC7E41E3A96CB428810EEF3A"/>
    <w:rsid w:val="001406D5"/>
    <w:pPr>
      <w:bidi/>
    </w:pPr>
  </w:style>
  <w:style w:type="paragraph" w:customStyle="1" w:styleId="811E79576097445FA44CB716A4F1A31D">
    <w:name w:val="811E79576097445FA44CB716A4F1A31D"/>
    <w:rsid w:val="001406D5"/>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dor_r@hotmail.com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mat15</b:Tag>
    <b:SourceType>InternetSite</b:SourceType>
    <b:Guid>{EDDDC5FE-5BCE-464F-B0FE-17B4A9EDD549}</b:Guid>
    <b:Year>2015</b:Year>
    <b:Author>
      <b:Author>
        <b:NameList>
          <b:Person>
            <b:Last>mazur</b:Last>
            <b:First>matt</b:First>
          </b:Person>
        </b:NameList>
      </b:Author>
    </b:Author>
    <b:InternetSiteTitle>A Step by Step Backpropagation Example</b:InternetSiteTitle>
    <b:Month>march</b:Month>
    <b:Day>17</b:Day>
    <b:URL>https://mattmazur.com/2015/03/17/a-step-by-step-backpropagation-example/</b:URL>
    <b:RefOrder>3</b:RefOrder>
  </b:Source>
  <b:Source>
    <b:Tag>Max11</b:Tag>
    <b:SourceType>InternetSite</b:SourceType>
    <b:Guid>{4FC8A371-9C54-4C17-8504-C6A8388CEF70}</b:Guid>
    <b:InternetSiteTitle>Maxeler.com</b:InternetSiteTitle>
    <b:Year>2011</b:Year>
    <b:Month>February</b:Month>
    <b:Day>27</b:Day>
    <b:URL>https://www.maxeler.com/media/documents/MaxelerWhitePaperMaxCompiler.pdf</b:URL>
    <b:RefOrder>2</b:RefOrder>
  </b:Source>
  <b:Source>
    <b:Tag>Bla16</b:Tag>
    <b:SourceType>InternetSite</b:SourceType>
    <b:Guid>{0181A3D8-6A89-4AFE-B2C2-F2E5E12C9FE4}</b:Guid>
    <b:Author>
      <b:Author>
        <b:NameList>
          <b:Person>
            <b:Last>Barney</b:Last>
            <b:First>Blaise</b:First>
          </b:Person>
        </b:NameList>
      </b:Author>
    </b:Author>
    <b:Title>Introduction to Parallel Computing</b:Title>
    <b:Year>2016</b:Year>
    <b:Month>June</b:Month>
    <b:Day>20</b:Day>
    <b:URL>https://computing.llnl.gov/tutorials/parallel_comp/</b:URL>
    <b:RefOrder>1</b:RefOrder>
  </b:Source>
  <b:Source>
    <b:Tag>Kei13</b:Tag>
    <b:SourceType>InternetSite</b:SourceType>
    <b:Guid>{C4469C1F-07C9-4006-A783-AEE695F3B596}</b:Guid>
    <b:Author>
      <b:Author>
        <b:NameList>
          <b:Person>
            <b:Last>Kelleher</b:Last>
            <b:First>Keith</b:First>
          </b:Person>
        </b:NameList>
      </b:Author>
    </b:Author>
    <b:Year>2013</b:Year>
    <b:Month>February </b:Month>
    <b:Day>7</b:Day>
    <b:URL>http://3options.net/brainannex/multilayer-perceptron-in-matlab-octave/</b:URL>
    <b:RefOrder>4</b:RefOrder>
  </b:Source>
  <b:Source>
    <b:Tag>Xil11</b:Tag>
    <b:SourceType>InternetSite</b:SourceType>
    <b:Guid>{D202A0DE-E306-4725-B865-C39DC298263F}</b:Guid>
    <b:Author>
      <b:Author>
        <b:NameList>
          <b:Person>
            <b:Last>Xilinx</b:Last>
          </b:Person>
        </b:NameList>
      </b:Author>
    </b:Author>
    <b:Year>2011</b:Year>
    <b:Month>October</b:Month>
    <b:Day>25,</b:Day>
    <b:URL>https://www.xilinx.com/support/documentation/data_sheets/ds160.pdf</b:URL>
    <b:RefOrder>6</b:RefOrder>
  </b:Source>
  <b:Source>
    <b:Tag>Xil17</b:Tag>
    <b:SourceType>InternetSite</b:SourceType>
    <b:Guid>{689203AC-018D-4B6C-8F3D-98AC051587D6}</b:Guid>
    <b:Author>
      <b:Author>
        <b:NameList>
          <b:Person>
            <b:Last>Xilinx</b:Last>
          </b:Person>
        </b:NameList>
      </b:Author>
    </b:Author>
    <b:Year>2017</b:Year>
    <b:Month>February</b:Month>
    <b:Day>15</b:Day>
    <b:URL>https://www.xilinx.com/support/documentation/data_sheets/ds890-ultrascale-overview.pdf</b:URL>
    <b:RefOrder>7</b:RefOrder>
  </b:Source>
  <b:Source>
    <b:Tag>Che15</b:Tag>
    <b:SourceType>InternetSite</b:SourceType>
    <b:Guid>{C1575C7B-DD2F-4C43-A388-A742C53F68AD}</b:Guid>
    <b:Author>
      <b:Author>
        <b:NameList>
          <b:Person>
            <b:Last>Zhang</b:Last>
            <b:First>Chen</b:First>
          </b:Person>
        </b:NameList>
      </b:Author>
    </b:Author>
    <b:Year>2015</b:Year>
    <b:Month>February</b:Month>
    <b:Day> 22–24,</b:Day>
    <b:URL>https://pdfs.semanticscholar.org/2ffc/74bec88d8762a613256589891ff323123e99.pdf</b:URL>
    <b:RefOrder>5</b:RefOrder>
  </b:Source>
  <b:Source>
    <b:Tag>DAN</b:Tag>
    <b:SourceType>InternetSite</b:SourceType>
    <b:Guid>{6D306D66-4A90-4F10-97C0-B7AA62257281}</b:Guid>
    <b:Author>
      <b:Author>
        <b:NameList>
          <b:Person>
            <b:Last>SHIFFMAN</b:Last>
            <b:First>DANIEL</b:First>
          </b:Person>
        </b:NameList>
      </b:Author>
    </b:Author>
    <b:Title>THE NATURE OF CODE</b:Title>
    <b:URL>http://natureofcode.com/book/chapter-10-neural-networks/</b:URL>
    <b:RefOrder>8</b:RefOrder>
  </b:Source>
  <b:Source>
    <b:Tag>Edv</b:Tag>
    <b:SourceType>InternetSite</b:SourceType>
    <b:Guid>{3C56BBB5-2422-4F24-8D07-1F23BDA93773}</b:Guid>
    <b:Author>
      <b:Author>
        <b:NameList>
          <b:Person>
            <b:Last>Edvard Govekar</b:Last>
            <b:First>prof.</b:First>
          </b:Person>
        </b:NameList>
      </b:Author>
    </b:Author>
    <b:Title>Neural networks</b:Title>
    <b:URL>http://lab.fs.uni-lj.si/lasin/?page_id=29&amp;lang=en</b:URL>
    <b:RefOrder>9</b:RefOrder>
  </b:Source>
  <b:Source>
    <b:Tag>And</b:Tag>
    <b:SourceType>InternetSite</b:SourceType>
    <b:Guid>{6FE6318D-8987-4AF2-8CD9-7375F6860028}</b:Guid>
    <b:Author>
      <b:Author>
        <b:NameList>
          <b:Person>
            <b:Last>Andrew Ng</b:Last>
            <b:First>Co-founder,</b:First>
            <b:Middle>Coursera</b:Middle>
          </b:Person>
        </b:NameList>
      </b:Author>
    </b:Author>
    <b:Title>Machine Learning</b:Title>
    <b:InternetSiteTitle>Coursera</b:InternetSiteTitle>
    <b:URL>https://www.coursera.org/learn/machine-learning</b:URL>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A8B3D1-66DC-4B52-B93B-3A0A0D38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templet.dotx</Template>
  <TotalTime>2</TotalTime>
  <Pages>63</Pages>
  <Words>11011</Words>
  <Characters>55060</Characters>
  <Application>Microsoft Office Word</Application>
  <DocSecurity>0</DocSecurity>
  <Lines>458</Lines>
  <Paragraphs>131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Maxeler Deep Learning – id 2984</vt:lpstr>
      <vt:lpstr>Maxeler Deep Learning – id 2984</vt:lpstr>
    </vt:vector>
  </TitlesOfParts>
  <Manager>Oz Shmueli, Chaim Baskin</Manager>
  <Company/>
  <LinksUpToDate>false</LinksUpToDate>
  <CharactersWithSpaces>65940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Maxeler Deep Learning – id 2984</dc:title>
  <dc:creator>Yogev Dotan, Dor Rosenblum</dc:creator>
  <cp:lastModifiedBy>Dor Rosenblum</cp:lastModifiedBy>
  <cp:revision>3</cp:revision>
  <dcterms:created xsi:type="dcterms:W3CDTF">2017-10-26T11:47:00Z</dcterms:created>
  <dcterms:modified xsi:type="dcterms:W3CDTF">2017-10-26T11:49:00Z</dcterms:modified>
  <cp:category>Technion— Israel Institute of Technology, Haifa, Israel, Department of Electrical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